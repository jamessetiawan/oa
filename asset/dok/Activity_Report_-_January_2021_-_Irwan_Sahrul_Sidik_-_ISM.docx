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FDAE" w14:textId="77777777" w:rsidR="009144AE" w:rsidRDefault="006D6FBD">
      <w:pPr>
        <w:jc w:val="center"/>
        <w:rPr>
          <w:rFonts w:ascii="Verdana" w:hAnsi="Verdana" w:cs="Arial"/>
          <w:b/>
          <w:bCs/>
          <w:szCs w:val="18"/>
          <w:u w:val="single"/>
        </w:rPr>
      </w:pPr>
      <w:bookmarkStart w:id="0" w:name="hp_TitlePage"/>
      <w:r>
        <w:rPr>
          <w:rFonts w:ascii="Verdana" w:hAnsi="Verdana"/>
          <w:noProof/>
          <w:sz w:val="16"/>
          <w:szCs w:val="18"/>
          <w:lang w:val="id-ID" w:eastAsia="id-ID"/>
        </w:rPr>
        <w:drawing>
          <wp:inline distT="0" distB="0" distL="0" distR="0" wp14:anchorId="6F05D842" wp14:editId="4E4653F0">
            <wp:extent cx="1609725" cy="504825"/>
            <wp:effectExtent l="0" t="0" r="0" b="0"/>
            <wp:docPr id="1" name="Picture 1" descr="logo_telkom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telkoms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C0D8" w14:textId="77777777" w:rsidR="009144AE" w:rsidRDefault="009144AE">
      <w:pPr>
        <w:jc w:val="center"/>
        <w:rPr>
          <w:rFonts w:ascii="Verdana" w:hAnsi="Verdana" w:cs="Arial"/>
          <w:b/>
          <w:bCs/>
          <w:szCs w:val="18"/>
          <w:u w:val="single"/>
        </w:rPr>
      </w:pPr>
    </w:p>
    <w:p w14:paraId="6C4806FE" w14:textId="77777777" w:rsidR="009144AE" w:rsidRDefault="009144AE">
      <w:pPr>
        <w:jc w:val="center"/>
        <w:outlineLvl w:val="0"/>
        <w:rPr>
          <w:rFonts w:ascii="Verdana" w:hAnsi="Verdana" w:cs="Arial"/>
          <w:b/>
          <w:bCs/>
          <w:szCs w:val="18"/>
          <w:u w:val="single"/>
        </w:rPr>
      </w:pPr>
    </w:p>
    <w:p w14:paraId="2241271A" w14:textId="77777777" w:rsidR="009144AE" w:rsidRDefault="006D6FBD">
      <w:pPr>
        <w:jc w:val="center"/>
        <w:outlineLvl w:val="0"/>
        <w:rPr>
          <w:rFonts w:ascii="Verdana" w:hAnsi="Verdana" w:cs="Arial"/>
          <w:b/>
          <w:bCs/>
          <w:szCs w:val="18"/>
          <w:u w:val="single"/>
        </w:rPr>
      </w:pPr>
      <w:r>
        <w:rPr>
          <w:rFonts w:ascii="Verdana" w:hAnsi="Verdana" w:cs="Arial"/>
          <w:b/>
          <w:bCs/>
          <w:szCs w:val="18"/>
          <w:u w:val="single"/>
        </w:rPr>
        <w:t>SLA ACHIEVEMENT REVIEW</w:t>
      </w:r>
    </w:p>
    <w:p w14:paraId="3885C86B" w14:textId="6B7A7011" w:rsidR="009144AE" w:rsidRDefault="006D6FBD">
      <w:pPr>
        <w:jc w:val="center"/>
        <w:outlineLvl w:val="0"/>
        <w:rPr>
          <w:rFonts w:ascii="Verdana" w:hAnsi="Verdana" w:cs="Arial"/>
          <w:b/>
          <w:bCs/>
          <w:szCs w:val="18"/>
        </w:rPr>
      </w:pPr>
      <w:r>
        <w:rPr>
          <w:rFonts w:ascii="Verdana" w:hAnsi="Verdana" w:cs="Arial"/>
          <w:b/>
          <w:bCs/>
          <w:szCs w:val="18"/>
        </w:rPr>
        <w:t>Period:</w:t>
      </w:r>
      <w:r>
        <w:rPr>
          <w:rFonts w:ascii="Verdana" w:hAnsi="Verdana" w:cs="Arial"/>
          <w:b/>
          <w:bCs/>
          <w:szCs w:val="18"/>
          <w:lang w:val="id-ID"/>
        </w:rPr>
        <w:t xml:space="preserve"> </w:t>
      </w:r>
      <w:r w:rsidR="003149DD">
        <w:rPr>
          <w:rFonts w:ascii="Verdana" w:hAnsi="Verdana" w:cs="Arial"/>
          <w:b/>
          <w:bCs/>
          <w:szCs w:val="18"/>
        </w:rPr>
        <w:t>January</w:t>
      </w:r>
      <w:r>
        <w:rPr>
          <w:rFonts w:ascii="Verdana" w:hAnsi="Verdana" w:cs="Arial"/>
          <w:b/>
          <w:bCs/>
          <w:szCs w:val="18"/>
        </w:rPr>
        <w:t xml:space="preserve"> </w:t>
      </w:r>
      <w:r w:rsidR="00F97894">
        <w:rPr>
          <w:rFonts w:ascii="Verdana" w:hAnsi="Verdana" w:cs="Arial"/>
          <w:b/>
          <w:bCs/>
          <w:szCs w:val="18"/>
        </w:rPr>
        <w:t>2021</w:t>
      </w:r>
    </w:p>
    <w:p w14:paraId="7F667EA5" w14:textId="77777777" w:rsidR="009144AE" w:rsidRDefault="009144AE">
      <w:pPr>
        <w:jc w:val="center"/>
        <w:rPr>
          <w:rFonts w:ascii="Verdana" w:hAnsi="Verdana" w:cs="Arial"/>
          <w:b/>
          <w:bCs/>
          <w:sz w:val="16"/>
          <w:szCs w:val="18"/>
          <w:u w:val="single"/>
        </w:rPr>
      </w:pPr>
    </w:p>
    <w:p w14:paraId="1A156E9D" w14:textId="77777777" w:rsidR="009144AE" w:rsidRDefault="009144AE">
      <w:pPr>
        <w:jc w:val="center"/>
        <w:rPr>
          <w:rFonts w:ascii="Verdana" w:hAnsi="Verdana" w:cs="Arial"/>
          <w:b/>
          <w:bCs/>
          <w:sz w:val="16"/>
          <w:szCs w:val="18"/>
          <w:u w:val="single"/>
        </w:rPr>
      </w:pPr>
    </w:p>
    <w:p w14:paraId="43413B73" w14:textId="77777777" w:rsidR="009144AE" w:rsidRDefault="009144AE">
      <w:pPr>
        <w:jc w:val="center"/>
        <w:rPr>
          <w:rFonts w:ascii="Verdana" w:hAnsi="Verdana" w:cs="Arial"/>
          <w:b/>
          <w:bCs/>
          <w:sz w:val="16"/>
          <w:szCs w:val="18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7308"/>
      </w:tblGrid>
      <w:tr w:rsidR="009144AE" w14:paraId="15D843C4" w14:textId="77777777">
        <w:tc>
          <w:tcPr>
            <w:tcW w:w="2360" w:type="dxa"/>
          </w:tcPr>
          <w:p w14:paraId="38929062" w14:textId="77777777" w:rsidR="009144AE" w:rsidRDefault="006D6FBD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8"/>
              </w:rPr>
              <w:t>Application</w:t>
            </w:r>
          </w:p>
        </w:tc>
        <w:tc>
          <w:tcPr>
            <w:tcW w:w="7308" w:type="dxa"/>
          </w:tcPr>
          <w:p w14:paraId="69B9BEC4" w14:textId="44EAAA9D" w:rsidR="009144AE" w:rsidRDefault="006D6FBD">
            <w:pPr>
              <w:rPr>
                <w:rFonts w:ascii="Verdana" w:hAnsi="Verdana" w:cs="Arial"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 xml:space="preserve">HC Portal (Moana </w:t>
            </w:r>
            <w:proofErr w:type="gramStart"/>
            <w:r>
              <w:rPr>
                <w:rFonts w:ascii="Verdana" w:hAnsi="Verdana" w:cs="Arial"/>
                <w:bCs/>
                <w:sz w:val="16"/>
                <w:szCs w:val="18"/>
              </w:rPr>
              <w:t>API</w:t>
            </w:r>
            <w:r w:rsidR="00A6502F">
              <w:rPr>
                <w:rFonts w:ascii="Verdana" w:hAnsi="Verdana" w:cs="Arial"/>
                <w:bCs/>
                <w:sz w:val="16"/>
                <w:szCs w:val="18"/>
              </w:rPr>
              <w:t xml:space="preserve"> </w:t>
            </w:r>
            <w:r w:rsidR="00200BD4">
              <w:rPr>
                <w:rFonts w:ascii="Verdana" w:hAnsi="Verdana" w:cs="Arial"/>
                <w:bCs/>
                <w:sz w:val="16"/>
                <w:szCs w:val="18"/>
              </w:rPr>
              <w:t>,</w:t>
            </w:r>
            <w:proofErr w:type="gramEnd"/>
            <w:r w:rsidR="00200BD4">
              <w:rPr>
                <w:rFonts w:ascii="Verdana" w:hAnsi="Verdana" w:cs="Arial"/>
                <w:bCs/>
                <w:sz w:val="16"/>
                <w:szCs w:val="18"/>
              </w:rPr>
              <w:t xml:space="preserve"> ISM CMS ,</w:t>
            </w:r>
            <w:proofErr w:type="spellStart"/>
            <w:r w:rsidR="00A6502F">
              <w:rPr>
                <w:rFonts w:ascii="Verdana" w:hAnsi="Verdana" w:cs="Arial"/>
                <w:bCs/>
                <w:sz w:val="16"/>
                <w:szCs w:val="18"/>
              </w:rPr>
              <w:t>etc</w:t>
            </w:r>
            <w:proofErr w:type="spellEnd"/>
            <w:r>
              <w:rPr>
                <w:rFonts w:ascii="Verdana" w:hAnsi="Verdana" w:cs="Arial"/>
                <w:bCs/>
                <w:sz w:val="16"/>
                <w:szCs w:val="18"/>
              </w:rPr>
              <w:t>)</w:t>
            </w:r>
          </w:p>
        </w:tc>
      </w:tr>
      <w:tr w:rsidR="009144AE" w14:paraId="7E7FCB96" w14:textId="77777777">
        <w:tc>
          <w:tcPr>
            <w:tcW w:w="2360" w:type="dxa"/>
          </w:tcPr>
          <w:p w14:paraId="24AC7286" w14:textId="77777777" w:rsidR="009144AE" w:rsidRDefault="006D6FBD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8"/>
              </w:rPr>
              <w:t>Vendor</w:t>
            </w:r>
          </w:p>
        </w:tc>
        <w:tc>
          <w:tcPr>
            <w:tcW w:w="7308" w:type="dxa"/>
          </w:tcPr>
          <w:p w14:paraId="06B23AA0" w14:textId="5AAEC189" w:rsidR="009144AE" w:rsidRPr="009F0938" w:rsidRDefault="006D6FBD">
            <w:pPr>
              <w:rPr>
                <w:rFonts w:ascii="Verdana" w:hAnsi="Verdana" w:cs="Arial"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>PT. Sigma</w:t>
            </w:r>
            <w:r>
              <w:rPr>
                <w:rFonts w:ascii="Verdana" w:hAnsi="Verdana" w:cs="Arial"/>
                <w:bCs/>
                <w:sz w:val="16"/>
                <w:szCs w:val="18"/>
                <w:lang w:val="id-ID"/>
              </w:rPr>
              <w:t xml:space="preserve"> </w:t>
            </w:r>
            <w:proofErr w:type="spellStart"/>
            <w:r w:rsidR="009F0938">
              <w:rPr>
                <w:rFonts w:ascii="Verdana" w:hAnsi="Verdana" w:cs="Arial"/>
                <w:bCs/>
                <w:sz w:val="16"/>
                <w:szCs w:val="18"/>
              </w:rPr>
              <w:t>Cipta</w:t>
            </w:r>
            <w:proofErr w:type="spellEnd"/>
            <w:r w:rsidR="009F0938">
              <w:rPr>
                <w:rFonts w:ascii="Verdana" w:hAnsi="Verdana" w:cs="Arial"/>
                <w:bCs/>
                <w:sz w:val="16"/>
                <w:szCs w:val="18"/>
              </w:rPr>
              <w:t xml:space="preserve"> </w:t>
            </w:r>
            <w:proofErr w:type="spellStart"/>
            <w:r w:rsidR="009F0938">
              <w:rPr>
                <w:rFonts w:ascii="Verdana" w:hAnsi="Verdana" w:cs="Arial"/>
                <w:bCs/>
                <w:sz w:val="16"/>
                <w:szCs w:val="18"/>
              </w:rPr>
              <w:t>Caraka</w:t>
            </w:r>
            <w:proofErr w:type="spellEnd"/>
          </w:p>
        </w:tc>
      </w:tr>
      <w:tr w:rsidR="009144AE" w14:paraId="500229CB" w14:textId="77777777">
        <w:tc>
          <w:tcPr>
            <w:tcW w:w="2360" w:type="dxa"/>
          </w:tcPr>
          <w:p w14:paraId="07B233EE" w14:textId="77777777" w:rsidR="009144AE" w:rsidRDefault="006D6FBD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6"/>
                <w:szCs w:val="18"/>
              </w:rPr>
              <w:t>Preparer</w:t>
            </w:r>
          </w:p>
        </w:tc>
        <w:tc>
          <w:tcPr>
            <w:tcW w:w="7308" w:type="dxa"/>
          </w:tcPr>
          <w:p w14:paraId="5A7EDD71" w14:textId="27ED6144" w:rsidR="009144AE" w:rsidRDefault="00200BD4">
            <w:pPr>
              <w:rPr>
                <w:rFonts w:ascii="Verdana" w:hAnsi="Verdana" w:cs="Arial"/>
                <w:bCs/>
                <w:sz w:val="16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>Irwan Sahrul Sidik</w:t>
            </w:r>
          </w:p>
        </w:tc>
      </w:tr>
      <w:tr w:rsidR="009144AE" w14:paraId="0F35A5BD" w14:textId="77777777">
        <w:tc>
          <w:tcPr>
            <w:tcW w:w="2360" w:type="dxa"/>
          </w:tcPr>
          <w:p w14:paraId="7E0A203E" w14:textId="77777777" w:rsidR="009144AE" w:rsidRDefault="009144AE">
            <w:pPr>
              <w:rPr>
                <w:rFonts w:ascii="Verdana" w:hAnsi="Verdana" w:cs="Arial"/>
                <w:b/>
                <w:bCs/>
                <w:sz w:val="16"/>
                <w:szCs w:val="18"/>
              </w:rPr>
            </w:pPr>
          </w:p>
        </w:tc>
        <w:tc>
          <w:tcPr>
            <w:tcW w:w="7308" w:type="dxa"/>
          </w:tcPr>
          <w:p w14:paraId="6583E002" w14:textId="77777777" w:rsidR="009144AE" w:rsidRDefault="009144AE">
            <w:pPr>
              <w:rPr>
                <w:rFonts w:ascii="Verdana" w:hAnsi="Verdana" w:cs="Arial"/>
                <w:bCs/>
                <w:sz w:val="16"/>
                <w:szCs w:val="18"/>
              </w:rPr>
            </w:pPr>
          </w:p>
        </w:tc>
      </w:tr>
    </w:tbl>
    <w:p w14:paraId="1824048D" w14:textId="77777777" w:rsidR="009144AE" w:rsidRDefault="009144AE">
      <w:pPr>
        <w:rPr>
          <w:rFonts w:ascii="Verdana" w:hAnsi="Verdana" w:cs="Arial"/>
          <w:b/>
          <w:bCs/>
          <w:sz w:val="16"/>
          <w:szCs w:val="18"/>
        </w:rPr>
      </w:pPr>
    </w:p>
    <w:p w14:paraId="38CF543D" w14:textId="77777777" w:rsidR="009144AE" w:rsidRDefault="009144AE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</w:p>
    <w:p w14:paraId="04DF78C9" w14:textId="7EDC8541" w:rsidR="009144AE" w:rsidRDefault="006D6FBD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This certificate officially stated that vendor has completed the escalation process of application troubleshooting or change request as agreed in SLA. For each request logged, there are </w:t>
      </w:r>
      <w:proofErr w:type="gramStart"/>
      <w:r w:rsidR="00F97894" w:rsidRPr="00EF4BD6">
        <w:rPr>
          <w:rFonts w:cs="Arial"/>
          <w:b/>
          <w:bCs/>
          <w:sz w:val="16"/>
          <w:szCs w:val="16"/>
        </w:rPr>
        <w:t>2</w:t>
      </w:r>
      <w:r w:rsidR="00677413">
        <w:rPr>
          <w:rFonts w:cs="Arial"/>
          <w:b/>
          <w:bCs/>
          <w:sz w:val="16"/>
          <w:szCs w:val="16"/>
          <w:lang w:val="en-GB"/>
        </w:rPr>
        <w:t xml:space="preserve"> </w:t>
      </w:r>
      <w:r>
        <w:rPr>
          <w:rFonts w:cs="Arial"/>
          <w:b/>
          <w:bCs/>
          <w:sz w:val="16"/>
          <w:szCs w:val="16"/>
        </w:rPr>
        <w:t xml:space="preserve"> </w:t>
      </w:r>
      <w:r>
        <w:rPr>
          <w:rFonts w:ascii="Verdana" w:hAnsi="Verdana" w:cs="Arial"/>
          <w:bCs/>
          <w:sz w:val="16"/>
          <w:szCs w:val="18"/>
          <w:lang w:val="en-GB"/>
        </w:rPr>
        <w:t>components</w:t>
      </w:r>
      <w:proofErr w:type="gramEnd"/>
      <w:r>
        <w:rPr>
          <w:rFonts w:ascii="Verdana" w:hAnsi="Verdana" w:cs="Arial"/>
          <w:bCs/>
          <w:sz w:val="16"/>
          <w:szCs w:val="18"/>
          <w:lang w:val="en-GB"/>
        </w:rPr>
        <w:t xml:space="preserve"> of measured items, calculation details of performance achievement is attached.</w:t>
      </w:r>
    </w:p>
    <w:p w14:paraId="0C297B95" w14:textId="77777777" w:rsidR="009144AE" w:rsidRDefault="009144AE">
      <w:pPr>
        <w:jc w:val="both"/>
        <w:rPr>
          <w:rFonts w:ascii="Verdana" w:hAnsi="Verdana" w:cs="Arial"/>
          <w:bCs/>
          <w:sz w:val="16"/>
          <w:szCs w:val="18"/>
        </w:rPr>
      </w:pPr>
    </w:p>
    <w:p w14:paraId="2E76BE53" w14:textId="77777777" w:rsidR="009144AE" w:rsidRDefault="006D6FBD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  <w:r>
        <w:rPr>
          <w:rFonts w:ascii="Verdana" w:hAnsi="Verdana" w:cs="Arial"/>
          <w:bCs/>
          <w:sz w:val="16"/>
          <w:szCs w:val="18"/>
        </w:rPr>
        <w:t>Summary of performance achievement:</w:t>
      </w:r>
    </w:p>
    <w:p w14:paraId="1C703CAA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p w14:paraId="18D3F650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p w14:paraId="169D2984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tbl>
      <w:tblPr>
        <w:tblW w:w="9683" w:type="dxa"/>
        <w:tblInd w:w="93" w:type="dxa"/>
        <w:tblLook w:val="04A0" w:firstRow="1" w:lastRow="0" w:firstColumn="1" w:lastColumn="0" w:noHBand="0" w:noVBand="1"/>
      </w:tblPr>
      <w:tblGrid>
        <w:gridCol w:w="1026"/>
        <w:gridCol w:w="1144"/>
        <w:gridCol w:w="851"/>
        <w:gridCol w:w="1134"/>
        <w:gridCol w:w="1340"/>
        <w:gridCol w:w="809"/>
        <w:gridCol w:w="1212"/>
        <w:gridCol w:w="2167"/>
      </w:tblGrid>
      <w:tr w:rsidR="009144AE" w14:paraId="195A210C" w14:textId="77777777">
        <w:trPr>
          <w:trHeight w:val="255"/>
        </w:trPr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64E6740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8DBC1DE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#Request / Issues</w:t>
            </w:r>
          </w:p>
        </w:tc>
        <w:tc>
          <w:tcPr>
            <w:tcW w:w="3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1A91D4B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Comply Items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FD59034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Total Comply Items</w:t>
            </w: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F09D914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Achievement</w:t>
            </w:r>
          </w:p>
        </w:tc>
        <w:tc>
          <w:tcPr>
            <w:tcW w:w="2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7D9CB54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9144AE" w14:paraId="2A70ED4F" w14:textId="77777777">
        <w:trPr>
          <w:trHeight w:val="420"/>
        </w:trPr>
        <w:tc>
          <w:tcPr>
            <w:tcW w:w="1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2806F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E935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00069A7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Open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AE1E583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In Progress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72EB51F" w14:textId="77777777" w:rsidR="009144AE" w:rsidRDefault="006D6FB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Closed</w:t>
            </w: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3AA2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2090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E145" w14:textId="77777777" w:rsidR="009144AE" w:rsidRDefault="009144AE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9144AE" w14:paraId="69471DD3" w14:textId="77777777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CC6FE" w14:textId="77777777" w:rsidR="009144AE" w:rsidRDefault="006D6FBD">
            <w:pPr>
              <w:jc w:val="both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 (Critical)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AC934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59BF0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C5466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EC3F7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BEB0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02540" w14:textId="77777777" w:rsidR="009144AE" w:rsidRDefault="006D6FBD">
            <w:pPr>
              <w:jc w:val="right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1F4BE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9144AE" w14:paraId="79F82760" w14:textId="77777777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0AC8" w14:textId="77777777" w:rsidR="009144AE" w:rsidRDefault="006D6FBD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 (High)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A8068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093F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88C35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8A51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470D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CA0DB" w14:textId="77777777" w:rsidR="009144AE" w:rsidRDefault="006D6FBD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3B0F2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1B37D0" w14:paraId="4D1B8E52" w14:textId="77777777" w:rsidTr="0028160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B8A8E" w14:textId="77777777" w:rsidR="001B37D0" w:rsidRDefault="001B37D0" w:rsidP="001B37D0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 (Medium)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F4D05" w14:textId="2697FD22" w:rsidR="001B37D0" w:rsidRPr="00793B4C" w:rsidRDefault="001B37D0" w:rsidP="001B37D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A6DB7" w14:textId="77777777" w:rsidR="001B37D0" w:rsidRDefault="001B37D0" w:rsidP="001B37D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FE877" w14:textId="77777777" w:rsidR="001B37D0" w:rsidRDefault="001B37D0" w:rsidP="001B37D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5CEB0" w14:textId="4D282084" w:rsidR="001B37D0" w:rsidRDefault="001B37D0" w:rsidP="001B37D0">
            <w:pPr>
              <w:jc w:val="center"/>
              <w:rPr>
                <w:rFonts w:cs="Arial"/>
                <w:sz w:val="16"/>
                <w:szCs w:val="16"/>
              </w:rPr>
            </w:pPr>
            <w:r w:rsidRPr="008D0131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6E4EA" w14:textId="5F35FCF3" w:rsidR="001B37D0" w:rsidRDefault="001B37D0" w:rsidP="001B37D0">
            <w:pPr>
              <w:jc w:val="center"/>
              <w:rPr>
                <w:rFonts w:cs="Arial"/>
                <w:sz w:val="16"/>
                <w:szCs w:val="16"/>
              </w:rPr>
            </w:pPr>
            <w:r w:rsidRPr="008D0131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8E0F0" w14:textId="77777777" w:rsidR="001B37D0" w:rsidRDefault="001B37D0" w:rsidP="001B37D0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A41D0" w14:textId="77777777" w:rsidR="001B37D0" w:rsidRDefault="001B37D0" w:rsidP="001B37D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9144AE" w14:paraId="699CB98E" w14:textId="77777777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FBDC0" w14:textId="77777777" w:rsidR="009144AE" w:rsidRDefault="006D6FBD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 (Low)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F400D" w14:textId="5B99128A" w:rsidR="009144AE" w:rsidRDefault="00EF4B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8E946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DEE5" w14:textId="77777777" w:rsidR="009144AE" w:rsidRDefault="006D6FBD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8E76F" w14:textId="612F8460" w:rsidR="009144AE" w:rsidRDefault="00EF4B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36AE9" w14:textId="7088B203" w:rsidR="009144AE" w:rsidRDefault="00EF4B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94176" w14:textId="77777777" w:rsidR="009144AE" w:rsidRDefault="006D6FBD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id-ID"/>
              </w:rPr>
              <w:t>100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13D63" w14:textId="77777777" w:rsidR="009144AE" w:rsidRDefault="006D6FB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  <w:tr w:rsidR="001B37D0" w14:paraId="440CBF38" w14:textId="77777777" w:rsidTr="0028160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77E70" w14:textId="77777777" w:rsidR="001B37D0" w:rsidRDefault="001B37D0" w:rsidP="001B37D0">
            <w:pPr>
              <w:jc w:val="both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6036" w14:textId="1A691A71" w:rsidR="001B37D0" w:rsidRDefault="001B37D0" w:rsidP="001B37D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C311" w14:textId="77777777" w:rsidR="001B37D0" w:rsidRDefault="001B37D0" w:rsidP="001B37D0">
            <w:pPr>
              <w:jc w:val="center"/>
              <w:rPr>
                <w:rFonts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D6001" w14:textId="77777777" w:rsidR="001B37D0" w:rsidRPr="00004761" w:rsidRDefault="001B37D0" w:rsidP="001B37D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id-ID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8F7BC" w14:textId="76F63AAD" w:rsidR="001B37D0" w:rsidRDefault="00F97894" w:rsidP="001B37D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49408" w14:textId="47220311" w:rsidR="001B37D0" w:rsidRDefault="00F97894" w:rsidP="001B37D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FBB3F" w14:textId="77777777" w:rsidR="001B37D0" w:rsidRDefault="001B37D0" w:rsidP="001B37D0">
            <w:pPr>
              <w:jc w:val="right"/>
              <w:rPr>
                <w:rFonts w:cs="Arial"/>
                <w:b/>
                <w:bCs/>
                <w:sz w:val="16"/>
                <w:szCs w:val="16"/>
                <w:lang w:val="id-ID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id-ID"/>
              </w:rPr>
              <w:t>100%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F062D" w14:textId="77777777" w:rsidR="001B37D0" w:rsidRDefault="001B37D0" w:rsidP="001B37D0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Comply with SLA</w:t>
            </w:r>
          </w:p>
        </w:tc>
      </w:tr>
    </w:tbl>
    <w:p w14:paraId="38109D23" w14:textId="77777777" w:rsidR="009144AE" w:rsidRDefault="009144AE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</w:p>
    <w:p w14:paraId="706920BA" w14:textId="77777777" w:rsidR="009144AE" w:rsidRDefault="006D6FBD">
      <w:pPr>
        <w:tabs>
          <w:tab w:val="center" w:pos="4513"/>
        </w:tabs>
        <w:jc w:val="both"/>
        <w:rPr>
          <w:rFonts w:ascii="Verdana" w:hAnsi="Verdana" w:cs="Arial"/>
          <w:bCs/>
          <w:sz w:val="16"/>
          <w:szCs w:val="18"/>
        </w:rPr>
      </w:pPr>
      <w:r>
        <w:rPr>
          <w:rFonts w:ascii="Verdana" w:hAnsi="Verdana" w:cs="Arial"/>
          <w:bCs/>
          <w:sz w:val="16"/>
          <w:szCs w:val="18"/>
        </w:rPr>
        <w:tab/>
      </w:r>
    </w:p>
    <w:p w14:paraId="0C1977AF" w14:textId="77777777" w:rsidR="009144AE" w:rsidRDefault="006D6FBD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Conclusion: </w:t>
      </w:r>
    </w:p>
    <w:p w14:paraId="48112EA5" w14:textId="77777777" w:rsidR="009144AE" w:rsidRDefault="006D6FBD">
      <w:pPr>
        <w:jc w:val="both"/>
        <w:rPr>
          <w:rFonts w:ascii="Verdana" w:hAnsi="Verdana" w:cs="Arial"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Performance achievement for this period is </w:t>
      </w:r>
      <w:r>
        <w:rPr>
          <w:rFonts w:ascii="Verdana" w:hAnsi="Verdana" w:cs="Arial"/>
          <w:b/>
          <w:bCs/>
          <w:sz w:val="16"/>
          <w:szCs w:val="18"/>
          <w:lang w:val="id-ID"/>
        </w:rPr>
        <w:t>100</w:t>
      </w:r>
      <w:r>
        <w:rPr>
          <w:rFonts w:cs="Arial"/>
          <w:b/>
          <w:sz w:val="16"/>
          <w:szCs w:val="16"/>
          <w:lang w:val="en-GB"/>
        </w:rPr>
        <w:t>%</w:t>
      </w:r>
      <w:r>
        <w:rPr>
          <w:rFonts w:ascii="Verdana" w:hAnsi="Verdana" w:cs="Arial"/>
          <w:bCs/>
          <w:sz w:val="16"/>
          <w:szCs w:val="18"/>
          <w:lang w:val="en-GB"/>
        </w:rPr>
        <w:t xml:space="preserve"> (calculation details attached).</w:t>
      </w:r>
    </w:p>
    <w:p w14:paraId="56374103" w14:textId="77777777" w:rsidR="009144AE" w:rsidRDefault="006D6FBD">
      <w:pPr>
        <w:jc w:val="both"/>
        <w:rPr>
          <w:rFonts w:ascii="Verdana" w:hAnsi="Verdana" w:cs="Arial"/>
          <w:b/>
          <w:bCs/>
          <w:sz w:val="16"/>
          <w:szCs w:val="18"/>
          <w:lang w:val="en-GB"/>
        </w:rPr>
      </w:pPr>
      <w:r>
        <w:rPr>
          <w:rFonts w:ascii="Verdana" w:hAnsi="Verdana" w:cs="Arial"/>
          <w:bCs/>
          <w:sz w:val="16"/>
          <w:szCs w:val="18"/>
          <w:lang w:val="en-GB"/>
        </w:rPr>
        <w:t xml:space="preserve">Availability achievement for this </w:t>
      </w:r>
      <w:proofErr w:type="gramStart"/>
      <w:r>
        <w:rPr>
          <w:rFonts w:ascii="Verdana" w:hAnsi="Verdana" w:cs="Arial"/>
          <w:bCs/>
          <w:sz w:val="16"/>
          <w:szCs w:val="18"/>
          <w:lang w:val="en-GB"/>
        </w:rPr>
        <w:t>period  is</w:t>
      </w:r>
      <w:proofErr w:type="gramEnd"/>
      <w:r>
        <w:rPr>
          <w:rFonts w:ascii="Verdana" w:hAnsi="Verdana" w:cs="Arial"/>
          <w:bCs/>
          <w:sz w:val="16"/>
          <w:szCs w:val="18"/>
          <w:lang w:val="en-GB"/>
        </w:rPr>
        <w:t xml:space="preserve"> </w:t>
      </w:r>
      <w:r>
        <w:rPr>
          <w:rFonts w:ascii="Verdana" w:hAnsi="Verdana" w:cs="Arial"/>
          <w:b/>
          <w:bCs/>
          <w:sz w:val="16"/>
          <w:szCs w:val="18"/>
          <w:lang w:val="id-ID"/>
        </w:rPr>
        <w:t>100</w:t>
      </w:r>
      <w:r>
        <w:rPr>
          <w:rFonts w:cs="Arial"/>
          <w:b/>
          <w:sz w:val="16"/>
          <w:szCs w:val="16"/>
          <w:lang w:val="en-GB"/>
        </w:rPr>
        <w:t>%</w:t>
      </w:r>
      <w:r>
        <w:rPr>
          <w:rFonts w:ascii="Verdana" w:hAnsi="Verdana" w:cs="Arial"/>
          <w:bCs/>
          <w:sz w:val="16"/>
          <w:szCs w:val="18"/>
          <w:lang w:val="en-GB"/>
        </w:rPr>
        <w:t xml:space="preserve"> (calculation details attached).</w:t>
      </w:r>
    </w:p>
    <w:p w14:paraId="20C5FE76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66BFBDB2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64DD44C8" w14:textId="6A6EAD4C" w:rsidR="009144AE" w:rsidRDefault="006D6FBD">
      <w:pPr>
        <w:outlineLvl w:val="0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Jakarta</w:t>
      </w:r>
      <w:r>
        <w:rPr>
          <w:rFonts w:ascii="Verdana" w:hAnsi="Verdana" w:cs="Arial"/>
          <w:sz w:val="16"/>
          <w:szCs w:val="18"/>
          <w:lang w:val="id-ID"/>
        </w:rPr>
        <w:t>,</w:t>
      </w:r>
      <w:r>
        <w:rPr>
          <w:rFonts w:ascii="Verdana" w:hAnsi="Verdana" w:cs="Arial"/>
          <w:sz w:val="16"/>
          <w:szCs w:val="18"/>
        </w:rPr>
        <w:t xml:space="preserve"> </w:t>
      </w:r>
      <w:r w:rsidR="008D2197">
        <w:rPr>
          <w:rFonts w:ascii="Verdana" w:hAnsi="Verdana" w:cs="Arial"/>
          <w:sz w:val="16"/>
          <w:szCs w:val="18"/>
        </w:rPr>
        <w:t>February</w:t>
      </w:r>
      <w:r>
        <w:rPr>
          <w:rFonts w:ascii="Verdana" w:hAnsi="Verdana" w:cs="Arial"/>
          <w:sz w:val="16"/>
          <w:szCs w:val="18"/>
        </w:rPr>
        <w:t xml:space="preserve"> </w:t>
      </w:r>
      <w:r w:rsidR="00F97894">
        <w:rPr>
          <w:rFonts w:ascii="Verdana" w:hAnsi="Verdana" w:cs="Arial"/>
          <w:sz w:val="16"/>
          <w:szCs w:val="18"/>
        </w:rPr>
        <w:t>2021</w:t>
      </w:r>
    </w:p>
    <w:p w14:paraId="17A494CF" w14:textId="77777777" w:rsidR="009144AE" w:rsidRDefault="009144AE">
      <w:pPr>
        <w:rPr>
          <w:rFonts w:ascii="Verdana" w:hAnsi="Verdana" w:cs="Arial"/>
          <w:sz w:val="16"/>
          <w:szCs w:val="18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3150"/>
        <w:gridCol w:w="3818"/>
      </w:tblGrid>
      <w:tr w:rsidR="009144AE" w14:paraId="0923E4F0" w14:textId="77777777">
        <w:tc>
          <w:tcPr>
            <w:tcW w:w="2700" w:type="dxa"/>
            <w:tcBorders>
              <w:bottom w:val="double" w:sz="4" w:space="0" w:color="auto"/>
            </w:tcBorders>
          </w:tcPr>
          <w:p w14:paraId="1FED8F1C" w14:textId="77777777" w:rsidR="009144AE" w:rsidRDefault="006D6FBD">
            <w:pPr>
              <w:spacing w:before="20" w:after="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Name</w:t>
            </w:r>
          </w:p>
        </w:tc>
        <w:tc>
          <w:tcPr>
            <w:tcW w:w="3150" w:type="dxa"/>
            <w:tcBorders>
              <w:bottom w:val="double" w:sz="4" w:space="0" w:color="auto"/>
            </w:tcBorders>
          </w:tcPr>
          <w:p w14:paraId="7797EAB4" w14:textId="77777777" w:rsidR="009144AE" w:rsidRDefault="006D6FBD">
            <w:pPr>
              <w:spacing w:before="20" w:after="2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Position</w:t>
            </w:r>
          </w:p>
        </w:tc>
        <w:tc>
          <w:tcPr>
            <w:tcW w:w="3818" w:type="dxa"/>
            <w:tcBorders>
              <w:bottom w:val="double" w:sz="4" w:space="0" w:color="auto"/>
            </w:tcBorders>
          </w:tcPr>
          <w:p w14:paraId="1A13EAD0" w14:textId="77777777" w:rsidR="009144AE" w:rsidRDefault="006D6FBD">
            <w:pPr>
              <w:spacing w:before="20" w:after="2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Signature</w:t>
            </w:r>
          </w:p>
        </w:tc>
      </w:tr>
      <w:tr w:rsidR="009144AE" w14:paraId="7515CD0C" w14:textId="77777777">
        <w:tc>
          <w:tcPr>
            <w:tcW w:w="2700" w:type="dxa"/>
          </w:tcPr>
          <w:p w14:paraId="41128794" w14:textId="2A7079D6" w:rsidR="009144AE" w:rsidRDefault="00200BD4">
            <w:pPr>
              <w:spacing w:before="120" w:after="12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Irwan Sahrul Sidik</w:t>
            </w:r>
          </w:p>
        </w:tc>
        <w:tc>
          <w:tcPr>
            <w:tcW w:w="3150" w:type="dxa"/>
          </w:tcPr>
          <w:p w14:paraId="7EE82209" w14:textId="77777777" w:rsidR="009144AE" w:rsidRDefault="006D6FBD">
            <w:pPr>
              <w:spacing w:before="120" w:after="12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Consultant Support</w:t>
            </w:r>
          </w:p>
        </w:tc>
        <w:tc>
          <w:tcPr>
            <w:tcW w:w="3818" w:type="dxa"/>
          </w:tcPr>
          <w:p w14:paraId="2A6EBB57" w14:textId="335424AB" w:rsidR="009144AE" w:rsidRDefault="00997938">
            <w:pPr>
              <w:spacing w:before="120" w:after="12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drawing>
                <wp:inline distT="0" distB="0" distL="0" distR="0" wp14:anchorId="3E0F89D7" wp14:editId="7527CF26">
                  <wp:extent cx="1537805" cy="854635"/>
                  <wp:effectExtent l="0" t="0" r="571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7" t="31604" r="7757" b="36040"/>
                          <a:stretch/>
                        </pic:blipFill>
                        <pic:spPr bwMode="auto">
                          <a:xfrm>
                            <a:off x="0" y="0"/>
                            <a:ext cx="1591292" cy="88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83A65" w14:textId="77777777" w:rsidR="009144AE" w:rsidRDefault="009144AE">
      <w:pPr>
        <w:rPr>
          <w:rFonts w:ascii="Verdana" w:hAnsi="Verdana" w:cs="Arial"/>
          <w:sz w:val="16"/>
          <w:szCs w:val="18"/>
        </w:rPr>
      </w:pPr>
    </w:p>
    <w:p w14:paraId="19952A68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0A8898F9" w14:textId="77777777" w:rsidR="009144AE" w:rsidRDefault="006D6FBD">
      <w:pPr>
        <w:jc w:val="center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sz w:val="16"/>
          <w:szCs w:val="18"/>
        </w:rPr>
        <w:t>Approved by,</w:t>
      </w:r>
    </w:p>
    <w:p w14:paraId="35613CFC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p w14:paraId="6E6D4FAF" w14:textId="77777777" w:rsidR="009144AE" w:rsidRDefault="009144AE">
      <w:pPr>
        <w:jc w:val="center"/>
        <w:rPr>
          <w:rFonts w:ascii="Verdana" w:hAnsi="Verdana" w:cs="Arial"/>
          <w:sz w:val="16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5103"/>
      </w:tblGrid>
      <w:tr w:rsidR="009144AE" w14:paraId="787CE4DD" w14:textId="77777777">
        <w:tc>
          <w:tcPr>
            <w:tcW w:w="4678" w:type="dxa"/>
          </w:tcPr>
          <w:p w14:paraId="7296D8FE" w14:textId="77777777" w:rsidR="009144AE" w:rsidRDefault="009144AE">
            <w:pPr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200F822F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0E020CEF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7FB6E7B7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26E44ED8" w14:textId="77777777" w:rsidR="009144AE" w:rsidRDefault="009144AE">
            <w:pPr>
              <w:jc w:val="center"/>
              <w:rPr>
                <w:rFonts w:ascii="Verdana" w:hAnsi="Verdana" w:cs="Arial"/>
                <w:sz w:val="16"/>
                <w:szCs w:val="18"/>
                <w:lang w:val="id-ID"/>
              </w:rPr>
            </w:pPr>
          </w:p>
          <w:p w14:paraId="1FB17595" w14:textId="5FB2B727" w:rsidR="009144AE" w:rsidRDefault="00CC4654">
            <w:pPr>
              <w:jc w:val="center"/>
              <w:rPr>
                <w:rFonts w:ascii="Verdana" w:hAnsi="Verdana" w:cs="Arial"/>
                <w:b/>
                <w:sz w:val="16"/>
                <w:szCs w:val="18"/>
                <w:u w:val="single"/>
              </w:rPr>
            </w:pPr>
            <w:r>
              <w:rPr>
                <w:rFonts w:ascii="Verdana" w:hAnsi="Verdana" w:cs="Arial"/>
                <w:b/>
                <w:sz w:val="16"/>
                <w:szCs w:val="18"/>
                <w:u w:val="single"/>
              </w:rPr>
              <w:t xml:space="preserve">Gino </w:t>
            </w:r>
            <w:proofErr w:type="spellStart"/>
            <w:r>
              <w:rPr>
                <w:rFonts w:ascii="Verdana" w:hAnsi="Verdana" w:cs="Arial"/>
                <w:b/>
                <w:sz w:val="16"/>
                <w:szCs w:val="18"/>
                <w:u w:val="single"/>
              </w:rPr>
              <w:t>Sunarto</w:t>
            </w:r>
            <w:proofErr w:type="spellEnd"/>
          </w:p>
          <w:p w14:paraId="75F8A90C" w14:textId="449E4104" w:rsidR="009144AE" w:rsidRDefault="00CC4654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  <w:r>
              <w:rPr>
                <w:rFonts w:cs="Arial"/>
              </w:rPr>
              <w:t>Staff IT ERP Core Finance</w:t>
            </w:r>
          </w:p>
          <w:p w14:paraId="5F7A1BFB" w14:textId="77777777" w:rsidR="009144AE" w:rsidRDefault="006D6FBD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  <w:r>
              <w:rPr>
                <w:rFonts w:ascii="Verdana" w:hAnsi="Verdana" w:cs="Arial"/>
                <w:sz w:val="16"/>
                <w:szCs w:val="18"/>
                <w:lang w:val="en-GB"/>
              </w:rPr>
              <w:t xml:space="preserve">PT. </w:t>
            </w:r>
            <w:proofErr w:type="spellStart"/>
            <w:r>
              <w:rPr>
                <w:rFonts w:ascii="Verdana" w:hAnsi="Verdana" w:cs="Arial"/>
                <w:sz w:val="16"/>
                <w:szCs w:val="18"/>
                <w:lang w:val="en-GB"/>
              </w:rPr>
              <w:t>Telkomsel</w:t>
            </w:r>
            <w:proofErr w:type="spellEnd"/>
          </w:p>
        </w:tc>
        <w:tc>
          <w:tcPr>
            <w:tcW w:w="5103" w:type="dxa"/>
          </w:tcPr>
          <w:p w14:paraId="6A90584E" w14:textId="77777777" w:rsidR="009144AE" w:rsidRDefault="006D6FBD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  <w:r>
              <w:rPr>
                <w:rFonts w:ascii="Verdana" w:hAnsi="Verdana" w:cs="Arial"/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AF6EC15" wp14:editId="6DCBD7DD">
                  <wp:simplePos x="0" y="0"/>
                  <wp:positionH relativeFrom="column">
                    <wp:posOffset>1049020</wp:posOffset>
                  </wp:positionH>
                  <wp:positionV relativeFrom="paragraph">
                    <wp:posOffset>51435</wp:posOffset>
                  </wp:positionV>
                  <wp:extent cx="932180" cy="556895"/>
                  <wp:effectExtent l="0" t="0" r="1270" b="0"/>
                  <wp:wrapNone/>
                  <wp:docPr id="4" name="Picture 4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18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98864C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7C64E2E7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4561BB31" w14:textId="77777777" w:rsidR="009144AE" w:rsidRDefault="009144AE">
            <w:pPr>
              <w:jc w:val="center"/>
              <w:rPr>
                <w:rFonts w:ascii="Verdana" w:hAnsi="Verdana" w:cs="Arial"/>
                <w:b/>
                <w:sz w:val="16"/>
                <w:szCs w:val="18"/>
              </w:rPr>
            </w:pPr>
          </w:p>
          <w:p w14:paraId="515729A1" w14:textId="77777777" w:rsidR="009144AE" w:rsidRDefault="009144A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u w:val="single"/>
                <w:lang w:val="id-ID"/>
              </w:rPr>
            </w:pPr>
          </w:p>
          <w:p w14:paraId="17E4F5BC" w14:textId="77777777" w:rsidR="009144AE" w:rsidRDefault="006D6FBD">
            <w:pPr>
              <w:jc w:val="center"/>
              <w:rPr>
                <w:rFonts w:ascii="Verdana" w:hAnsi="Verdana" w:cs="Arial"/>
                <w:b/>
                <w:sz w:val="16"/>
                <w:szCs w:val="18"/>
                <w:u w:val="single"/>
              </w:rPr>
            </w:pPr>
            <w:r>
              <w:rPr>
                <w:rFonts w:ascii="Verdana" w:hAnsi="Verdana" w:cs="Arial"/>
                <w:b/>
                <w:sz w:val="16"/>
                <w:szCs w:val="18"/>
                <w:u w:val="single"/>
              </w:rPr>
              <w:t>Yose Permata</w:t>
            </w:r>
          </w:p>
          <w:p w14:paraId="45B3E485" w14:textId="77777777" w:rsidR="009144AE" w:rsidRDefault="006D6FBD">
            <w:pPr>
              <w:jc w:val="center"/>
              <w:rPr>
                <w:rFonts w:ascii="Verdana" w:hAnsi="Verdana" w:cs="Arial"/>
                <w:sz w:val="16"/>
                <w:szCs w:val="18"/>
              </w:rPr>
            </w:pPr>
            <w:r>
              <w:rPr>
                <w:rFonts w:cs="Arial"/>
              </w:rPr>
              <w:t>Project Manager</w:t>
            </w:r>
          </w:p>
          <w:p w14:paraId="21529723" w14:textId="77777777" w:rsidR="009144AE" w:rsidRDefault="006D6FBD">
            <w:pPr>
              <w:jc w:val="center"/>
              <w:rPr>
                <w:rFonts w:ascii="Verdana" w:hAnsi="Verdana" w:cs="Arial"/>
                <w:sz w:val="16"/>
                <w:szCs w:val="18"/>
                <w:lang w:val="id-ID"/>
              </w:rPr>
            </w:pPr>
            <w:r>
              <w:rPr>
                <w:rFonts w:ascii="Verdana" w:hAnsi="Verdana" w:cs="Arial"/>
                <w:bCs/>
                <w:sz w:val="16"/>
                <w:szCs w:val="18"/>
              </w:rPr>
              <w:t>PT. Sigma</w:t>
            </w:r>
            <w:r>
              <w:rPr>
                <w:rFonts w:ascii="Verdana" w:hAnsi="Verdana" w:cs="Arial"/>
                <w:bCs/>
                <w:sz w:val="16"/>
                <w:szCs w:val="18"/>
                <w:lang w:val="id-ID"/>
              </w:rPr>
              <w:t xml:space="preserve"> Solusi Integrasi</w:t>
            </w:r>
          </w:p>
        </w:tc>
      </w:tr>
    </w:tbl>
    <w:p w14:paraId="6A64F99A" w14:textId="77777777" w:rsidR="009144AE" w:rsidRDefault="006D6FBD">
      <w:pPr>
        <w:sectPr w:rsidR="009144AE">
          <w:footerReference w:type="default" r:id="rId12"/>
          <w:pgSz w:w="11907" w:h="16839"/>
          <w:pgMar w:top="1440" w:right="864" w:bottom="1440" w:left="1195" w:header="907" w:footer="403" w:gutter="0"/>
          <w:cols w:space="720"/>
          <w:docGrid w:linePitch="272"/>
        </w:sect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252B67" wp14:editId="6CFEDA78">
            <wp:simplePos x="0" y="0"/>
            <wp:positionH relativeFrom="margin">
              <wp:posOffset>4319905</wp:posOffset>
            </wp:positionH>
            <wp:positionV relativeFrom="paragraph">
              <wp:posOffset>509905</wp:posOffset>
            </wp:positionV>
            <wp:extent cx="1850390" cy="2368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C88AF2" w14:textId="77777777" w:rsidR="009144AE" w:rsidRDefault="006D6FBD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8101573" wp14:editId="6C1386F6">
            <wp:simplePos x="0" y="0"/>
            <wp:positionH relativeFrom="column">
              <wp:posOffset>-251460</wp:posOffset>
            </wp:positionH>
            <wp:positionV relativeFrom="paragraph">
              <wp:posOffset>-870585</wp:posOffset>
            </wp:positionV>
            <wp:extent cx="2476500" cy="1541145"/>
            <wp:effectExtent l="0" t="0" r="0" b="1905"/>
            <wp:wrapNone/>
            <wp:docPr id="14" name="Picture 14" descr="C:\Users\ThinkPad\Desktop\logotelkomsi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ThinkPad\Desktop\logotelkomsigm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74560" w14:textId="77777777" w:rsidR="009144AE" w:rsidRDefault="009144AE"/>
    <w:p w14:paraId="167D3717" w14:textId="77777777" w:rsidR="009144AE" w:rsidRDefault="009144AE"/>
    <w:p w14:paraId="5CB71E35" w14:textId="77777777" w:rsidR="009144AE" w:rsidRDefault="009144AE">
      <w:pPr>
        <w:pStyle w:val="TitlePageHeaderOOV"/>
        <w:ind w:left="0"/>
      </w:pPr>
    </w:p>
    <w:p w14:paraId="780EC193" w14:textId="77777777" w:rsidR="009144AE" w:rsidRDefault="009144AE">
      <w:pPr>
        <w:pStyle w:val="TitlePageHeaderOOV"/>
      </w:pPr>
    </w:p>
    <w:p w14:paraId="69251AF0" w14:textId="77777777" w:rsidR="009144AE" w:rsidRDefault="009144AE">
      <w:pPr>
        <w:pStyle w:val="TitlePageHeaderOOV"/>
        <w:ind w:left="0"/>
      </w:pPr>
    </w:p>
    <w:p w14:paraId="4F8750D0" w14:textId="77777777" w:rsidR="009144AE" w:rsidRDefault="006D6FBD">
      <w:pPr>
        <w:pStyle w:val="TitlePageHeaderOOV"/>
        <w:ind w:left="0"/>
        <w:jc w:val="center"/>
      </w:pPr>
      <w:r>
        <w:br/>
      </w:r>
      <w:fldSimple w:instr=" DOCPROPERTY &quot;Tool_Name&quot;  \* MERGEFORMAT ">
        <w:r>
          <w:t>Activity Report</w:t>
        </w:r>
      </w:fldSimple>
      <w:r>
        <w:t xml:space="preserve"> for</w:t>
      </w:r>
    </w:p>
    <w:p w14:paraId="15341D6C" w14:textId="77777777" w:rsidR="009144AE" w:rsidRDefault="006D6FBD">
      <w:pPr>
        <w:pStyle w:val="TitlePageHeaderOOV"/>
        <w:ind w:left="0"/>
        <w:jc w:val="center"/>
        <w:rPr>
          <w:rFonts w:ascii="Book Antiqua" w:hAnsi="Book Antiqua"/>
        </w:rPr>
      </w:pPr>
      <w:r>
        <w:rPr>
          <w:rFonts w:ascii="Book Antiqua" w:hAnsi="Book Antiqua"/>
        </w:rPr>
        <w:t>OPERATION MAINTENANCE SUPPORT</w:t>
      </w:r>
    </w:p>
    <w:p w14:paraId="0B597441" w14:textId="6173B084" w:rsidR="009144AE" w:rsidRDefault="006D6FBD">
      <w:pPr>
        <w:pStyle w:val="TitlePageHeaderOOV"/>
        <w:ind w:left="0"/>
        <w:jc w:val="center"/>
        <w:rPr>
          <w:rFonts w:ascii="Book Antiqua" w:hAnsi="Book Antiqua"/>
          <w:sz w:val="42"/>
          <w:szCs w:val="18"/>
        </w:rPr>
      </w:pPr>
      <w:r>
        <w:rPr>
          <w:rFonts w:ascii="Book Antiqua" w:hAnsi="Book Antiqua"/>
          <w:sz w:val="42"/>
          <w:szCs w:val="18"/>
        </w:rPr>
        <w:t>on HC Portal (Moana API</w:t>
      </w:r>
      <w:r w:rsidR="00CB2083">
        <w:rPr>
          <w:rFonts w:ascii="Book Antiqua" w:hAnsi="Book Antiqua"/>
          <w:sz w:val="42"/>
          <w:szCs w:val="18"/>
        </w:rPr>
        <w:t xml:space="preserve">, </w:t>
      </w:r>
      <w:r w:rsidR="00200BD4">
        <w:rPr>
          <w:rFonts w:ascii="Book Antiqua" w:hAnsi="Book Antiqua"/>
          <w:sz w:val="42"/>
          <w:szCs w:val="18"/>
        </w:rPr>
        <w:t xml:space="preserve">ISM CMS, </w:t>
      </w:r>
      <w:proofErr w:type="spellStart"/>
      <w:r w:rsidR="00CB2083">
        <w:rPr>
          <w:rFonts w:ascii="Book Antiqua" w:hAnsi="Book Antiqua"/>
          <w:sz w:val="42"/>
          <w:szCs w:val="18"/>
        </w:rPr>
        <w:t>etc</w:t>
      </w:r>
      <w:proofErr w:type="spellEnd"/>
      <w:r>
        <w:rPr>
          <w:rFonts w:ascii="Book Antiqua" w:hAnsi="Book Antiqua"/>
          <w:sz w:val="42"/>
          <w:szCs w:val="18"/>
        </w:rPr>
        <w:t>)</w:t>
      </w:r>
    </w:p>
    <w:p w14:paraId="01CDA80D" w14:textId="77777777" w:rsidR="009144AE" w:rsidRDefault="009144AE">
      <w:pPr>
        <w:pStyle w:val="TitlePageHeaderOOV"/>
        <w:ind w:left="0"/>
        <w:jc w:val="center"/>
      </w:pPr>
    </w:p>
    <w:p w14:paraId="49B4A44F" w14:textId="44DFFC31" w:rsidR="009144AE" w:rsidRDefault="006D6FBD">
      <w:pPr>
        <w:pStyle w:val="TitlePageHeaderOOV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Period:</w:t>
      </w:r>
      <w:r>
        <w:rPr>
          <w:b/>
          <w:bCs/>
          <w:sz w:val="28"/>
          <w:szCs w:val="28"/>
          <w:lang w:val="id-ID"/>
        </w:rPr>
        <w:t xml:space="preserve"> </w:t>
      </w:r>
      <w:r w:rsidR="003149DD">
        <w:rPr>
          <w:b/>
          <w:bCs/>
          <w:sz w:val="28"/>
          <w:szCs w:val="28"/>
        </w:rPr>
        <w:t>January</w:t>
      </w:r>
      <w:r>
        <w:rPr>
          <w:b/>
          <w:bCs/>
          <w:sz w:val="28"/>
          <w:szCs w:val="28"/>
        </w:rPr>
        <w:t xml:space="preserve"> </w:t>
      </w:r>
      <w:r w:rsidR="00F97894">
        <w:rPr>
          <w:b/>
          <w:bCs/>
          <w:sz w:val="28"/>
          <w:szCs w:val="28"/>
        </w:rPr>
        <w:t>2021</w:t>
      </w:r>
    </w:p>
    <w:p w14:paraId="32103D46" w14:textId="77777777" w:rsidR="009144AE" w:rsidRDefault="009144AE">
      <w:pPr>
        <w:pStyle w:val="TitlePageDetail"/>
        <w:rPr>
          <w:lang w:val="id-ID"/>
        </w:rPr>
      </w:pPr>
    </w:p>
    <w:p w14:paraId="340B775A" w14:textId="77777777" w:rsidR="009144AE" w:rsidRDefault="009144AE"/>
    <w:p w14:paraId="36EE9821" w14:textId="77777777" w:rsidR="009144AE" w:rsidRDefault="009144AE"/>
    <w:p w14:paraId="7A4EFB0F" w14:textId="77777777" w:rsidR="009144AE" w:rsidRDefault="009144AE"/>
    <w:p w14:paraId="43025CD2" w14:textId="77777777" w:rsidR="009144AE" w:rsidRDefault="009144AE"/>
    <w:p w14:paraId="4CAFAD32" w14:textId="77777777" w:rsidR="009144AE" w:rsidRDefault="006D6FBD">
      <w:pPr>
        <w:sectPr w:rsidR="009144AE">
          <w:pgSz w:w="11907" w:h="16839"/>
          <w:pgMar w:top="1440" w:right="864" w:bottom="1440" w:left="1195" w:header="907" w:footer="403" w:gutter="0"/>
          <w:cols w:space="720"/>
          <w:docGrid w:linePitch="272"/>
        </w:sect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42D6F52" wp14:editId="1E14829E">
            <wp:simplePos x="0" y="0"/>
            <wp:positionH relativeFrom="margin">
              <wp:posOffset>4227195</wp:posOffset>
            </wp:positionH>
            <wp:positionV relativeFrom="paragraph">
              <wp:posOffset>4391660</wp:posOffset>
            </wp:positionV>
            <wp:extent cx="1850390" cy="2368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E3BB79" wp14:editId="229BBCCB">
            <wp:simplePos x="0" y="0"/>
            <wp:positionH relativeFrom="margin">
              <wp:posOffset>983615</wp:posOffset>
            </wp:positionH>
            <wp:positionV relativeFrom="paragraph">
              <wp:posOffset>567690</wp:posOffset>
            </wp:positionV>
            <wp:extent cx="4277360" cy="1643380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9426E4" w14:textId="77777777" w:rsidR="009144AE" w:rsidRDefault="006D6FBD">
      <w:pPr>
        <w:pStyle w:val="HPTableTitle"/>
      </w:pPr>
      <w:bookmarkStart w:id="1" w:name="hp_LogicalHeaderComplete"/>
      <w:bookmarkEnd w:id="0"/>
      <w:r>
        <w:lastRenderedPageBreak/>
        <w:t>Document Information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3240"/>
        <w:gridCol w:w="2250"/>
        <w:gridCol w:w="1530"/>
      </w:tblGrid>
      <w:tr w:rsidR="009144AE" w14:paraId="03EFAD66" w14:textId="77777777">
        <w:tc>
          <w:tcPr>
            <w:tcW w:w="2790" w:type="dxa"/>
          </w:tcPr>
          <w:p w14:paraId="70A4B67E" w14:textId="77777777" w:rsidR="009144AE" w:rsidRDefault="006D6FBD">
            <w:pPr>
              <w:pStyle w:val="TableSmHeadingRight"/>
            </w:pPr>
            <w:r>
              <w:t>Document Name:</w:t>
            </w:r>
          </w:p>
        </w:tc>
        <w:tc>
          <w:tcPr>
            <w:tcW w:w="7020" w:type="dxa"/>
            <w:gridSpan w:val="3"/>
          </w:tcPr>
          <w:p w14:paraId="79F9EC6B" w14:textId="642BBF73" w:rsidR="009144AE" w:rsidRDefault="006D6FBD">
            <w:pPr>
              <w:pStyle w:val="TableMedium"/>
            </w:pPr>
            <w:r>
              <w:t>Activity Report [</w:t>
            </w:r>
            <w:r w:rsidR="00E2432B">
              <w:rPr>
                <w:lang w:val="id-ID"/>
              </w:rPr>
              <w:t>January</w:t>
            </w:r>
            <w:r>
              <w:t xml:space="preserve"> </w:t>
            </w:r>
            <w:r w:rsidR="00F97894">
              <w:t>2021</w:t>
            </w:r>
            <w:r>
              <w:t>]</w:t>
            </w:r>
          </w:p>
        </w:tc>
      </w:tr>
      <w:tr w:rsidR="009144AE" w14:paraId="055F9C88" w14:textId="77777777">
        <w:trPr>
          <w:trHeight w:val="236"/>
        </w:trPr>
        <w:tc>
          <w:tcPr>
            <w:tcW w:w="2790" w:type="dxa"/>
          </w:tcPr>
          <w:p w14:paraId="1CDBE485" w14:textId="77777777" w:rsidR="009144AE" w:rsidRDefault="006D6FBD">
            <w:pPr>
              <w:pStyle w:val="TableSmHeadingRight"/>
            </w:pPr>
            <w:r>
              <w:t>Prepared By:</w:t>
            </w:r>
          </w:p>
        </w:tc>
        <w:tc>
          <w:tcPr>
            <w:tcW w:w="3240" w:type="dxa"/>
          </w:tcPr>
          <w:p w14:paraId="3ADA7A37" w14:textId="5A3611FF" w:rsidR="009144AE" w:rsidRDefault="00200BD4">
            <w:pPr>
              <w:pStyle w:val="TableMedium"/>
            </w:pPr>
            <w:r>
              <w:t>Irwan Sahrul Sidik</w:t>
            </w:r>
          </w:p>
        </w:tc>
        <w:tc>
          <w:tcPr>
            <w:tcW w:w="2250" w:type="dxa"/>
          </w:tcPr>
          <w:p w14:paraId="6A8F56C9" w14:textId="77777777" w:rsidR="009144AE" w:rsidRDefault="006D6FBD">
            <w:pPr>
              <w:pStyle w:val="TableSmHeadingRight"/>
            </w:pPr>
            <w:r>
              <w:t>Document Version No:</w:t>
            </w:r>
          </w:p>
        </w:tc>
        <w:tc>
          <w:tcPr>
            <w:tcW w:w="1530" w:type="dxa"/>
          </w:tcPr>
          <w:p w14:paraId="18014FD0" w14:textId="77777777" w:rsidR="009144AE" w:rsidRDefault="006D6FBD">
            <w:pPr>
              <w:pStyle w:val="TableMedium"/>
            </w:pPr>
            <w:r>
              <w:t>1.0</w:t>
            </w:r>
          </w:p>
        </w:tc>
      </w:tr>
      <w:tr w:rsidR="009144AE" w14:paraId="6ACE1729" w14:textId="77777777">
        <w:trPr>
          <w:trHeight w:val="236"/>
        </w:trPr>
        <w:tc>
          <w:tcPr>
            <w:tcW w:w="2790" w:type="dxa"/>
          </w:tcPr>
          <w:p w14:paraId="4004C933" w14:textId="77777777" w:rsidR="009144AE" w:rsidRDefault="006D6FBD">
            <w:pPr>
              <w:pStyle w:val="TableSmHeadingRight"/>
            </w:pPr>
            <w:r>
              <w:t>Title:</w:t>
            </w:r>
          </w:p>
        </w:tc>
        <w:tc>
          <w:tcPr>
            <w:tcW w:w="3240" w:type="dxa"/>
          </w:tcPr>
          <w:p w14:paraId="12A7816C" w14:textId="77777777" w:rsidR="009144AE" w:rsidRDefault="006D6FBD">
            <w:pPr>
              <w:pStyle w:val="TableMedium"/>
              <w:rPr>
                <w:lang w:val="id-ID"/>
              </w:rPr>
            </w:pPr>
            <w:r>
              <w:rPr>
                <w:lang w:val="id-ID"/>
              </w:rPr>
              <w:t>Consultant Support</w:t>
            </w:r>
          </w:p>
        </w:tc>
        <w:tc>
          <w:tcPr>
            <w:tcW w:w="2250" w:type="dxa"/>
          </w:tcPr>
          <w:p w14:paraId="3F1CC22F" w14:textId="77777777" w:rsidR="009144AE" w:rsidRDefault="006D6FBD">
            <w:pPr>
              <w:pStyle w:val="TableSmHeadingRight"/>
            </w:pPr>
            <w:r>
              <w:t>Document Version Date:</w:t>
            </w:r>
          </w:p>
        </w:tc>
        <w:tc>
          <w:tcPr>
            <w:tcW w:w="1530" w:type="dxa"/>
          </w:tcPr>
          <w:p w14:paraId="4D525685" w14:textId="77777777" w:rsidR="009144AE" w:rsidRDefault="009144AE">
            <w:pPr>
              <w:pStyle w:val="TableMedium"/>
            </w:pPr>
          </w:p>
        </w:tc>
      </w:tr>
      <w:tr w:rsidR="009144AE" w14:paraId="060FF5C4" w14:textId="77777777">
        <w:trPr>
          <w:trHeight w:val="236"/>
        </w:trPr>
        <w:tc>
          <w:tcPr>
            <w:tcW w:w="2790" w:type="dxa"/>
          </w:tcPr>
          <w:p w14:paraId="7F5B80D8" w14:textId="77777777" w:rsidR="009144AE" w:rsidRDefault="006D6FBD">
            <w:pPr>
              <w:pStyle w:val="TableSmHeadingRight"/>
            </w:pPr>
            <w:r>
              <w:t>Reviewed By:</w:t>
            </w:r>
          </w:p>
        </w:tc>
        <w:tc>
          <w:tcPr>
            <w:tcW w:w="3240" w:type="dxa"/>
          </w:tcPr>
          <w:p w14:paraId="746ACF88" w14:textId="77777777" w:rsidR="009144AE" w:rsidRDefault="009144AE">
            <w:pPr>
              <w:pStyle w:val="TableMedium"/>
            </w:pPr>
          </w:p>
        </w:tc>
        <w:tc>
          <w:tcPr>
            <w:tcW w:w="2250" w:type="dxa"/>
          </w:tcPr>
          <w:p w14:paraId="40A8985B" w14:textId="77777777" w:rsidR="009144AE" w:rsidRDefault="006D6FBD">
            <w:pPr>
              <w:pStyle w:val="TableSmHeadingRight"/>
            </w:pPr>
            <w:r>
              <w:t>Review Date:</w:t>
            </w:r>
          </w:p>
        </w:tc>
        <w:tc>
          <w:tcPr>
            <w:tcW w:w="1530" w:type="dxa"/>
          </w:tcPr>
          <w:p w14:paraId="1EE9AFF4" w14:textId="77777777" w:rsidR="009144AE" w:rsidRDefault="009144AE">
            <w:pPr>
              <w:pStyle w:val="TableMedium"/>
            </w:pPr>
          </w:p>
        </w:tc>
      </w:tr>
    </w:tbl>
    <w:p w14:paraId="2D5416AD" w14:textId="77777777" w:rsidR="009144AE" w:rsidRDefault="006D6FBD">
      <w:pPr>
        <w:pStyle w:val="HPTableTitle"/>
      </w:pPr>
      <w:bookmarkStart w:id="2" w:name="hp_DistributionList"/>
      <w:bookmarkEnd w:id="1"/>
      <w:r>
        <w:t>Distribution List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4"/>
        <w:gridCol w:w="1488"/>
        <w:gridCol w:w="4087"/>
      </w:tblGrid>
      <w:tr w:rsidR="009144AE" w14:paraId="1BC50884" w14:textId="77777777">
        <w:trPr>
          <w:tblHeader/>
        </w:trPr>
        <w:tc>
          <w:tcPr>
            <w:tcW w:w="4224" w:type="dxa"/>
          </w:tcPr>
          <w:p w14:paraId="0DF6C6B7" w14:textId="77777777" w:rsidR="009144AE" w:rsidRDefault="006D6FBD">
            <w:pPr>
              <w:pStyle w:val="TableSmHeading"/>
            </w:pPr>
            <w:r>
              <w:t>From</w:t>
            </w:r>
          </w:p>
        </w:tc>
        <w:tc>
          <w:tcPr>
            <w:tcW w:w="1488" w:type="dxa"/>
          </w:tcPr>
          <w:p w14:paraId="4F32021E" w14:textId="77777777" w:rsidR="009144AE" w:rsidRDefault="006D6FBD">
            <w:pPr>
              <w:pStyle w:val="TableSmHeading"/>
            </w:pPr>
            <w:r>
              <w:t>Date</w:t>
            </w:r>
          </w:p>
        </w:tc>
        <w:tc>
          <w:tcPr>
            <w:tcW w:w="4087" w:type="dxa"/>
          </w:tcPr>
          <w:p w14:paraId="4C88161C" w14:textId="77777777" w:rsidR="009144AE" w:rsidRDefault="006D6FBD">
            <w:pPr>
              <w:pStyle w:val="TableSmHeading"/>
            </w:pPr>
            <w:r>
              <w:t>Phone/Fax/Email</w:t>
            </w:r>
          </w:p>
        </w:tc>
      </w:tr>
      <w:tr w:rsidR="009144AE" w14:paraId="188ABCA4" w14:textId="77777777">
        <w:tc>
          <w:tcPr>
            <w:tcW w:w="4224" w:type="dxa"/>
          </w:tcPr>
          <w:p w14:paraId="70E46958" w14:textId="4EABEC2F" w:rsidR="009144AE" w:rsidRDefault="00200BD4">
            <w:pPr>
              <w:pStyle w:val="TableMedium"/>
            </w:pPr>
            <w:r>
              <w:t>Irwan Sahrul Sidik</w:t>
            </w:r>
          </w:p>
        </w:tc>
        <w:tc>
          <w:tcPr>
            <w:tcW w:w="1488" w:type="dxa"/>
          </w:tcPr>
          <w:p w14:paraId="05AA5A6C" w14:textId="77777777" w:rsidR="009144AE" w:rsidRDefault="009144AE">
            <w:pPr>
              <w:pStyle w:val="TableMedium"/>
            </w:pPr>
          </w:p>
        </w:tc>
        <w:tc>
          <w:tcPr>
            <w:tcW w:w="4087" w:type="dxa"/>
          </w:tcPr>
          <w:p w14:paraId="735B81AD" w14:textId="36EFBCA5" w:rsidR="009144AE" w:rsidRDefault="00200BD4">
            <w:pPr>
              <w:pStyle w:val="TableMedium"/>
            </w:pPr>
            <w:r>
              <w:t>085814429029</w:t>
            </w:r>
            <w:r w:rsidR="006D6FBD">
              <w:t>/</w:t>
            </w:r>
            <w:r>
              <w:t>irwansahrulsidik@gmail.com</w:t>
            </w:r>
          </w:p>
        </w:tc>
      </w:tr>
      <w:tr w:rsidR="009144AE" w14:paraId="5E97E756" w14:textId="77777777">
        <w:tc>
          <w:tcPr>
            <w:tcW w:w="4224" w:type="dxa"/>
          </w:tcPr>
          <w:p w14:paraId="1D739D8C" w14:textId="77777777" w:rsidR="009144AE" w:rsidRDefault="009144AE">
            <w:pPr>
              <w:pStyle w:val="TableMedium"/>
            </w:pPr>
          </w:p>
        </w:tc>
        <w:tc>
          <w:tcPr>
            <w:tcW w:w="1488" w:type="dxa"/>
          </w:tcPr>
          <w:p w14:paraId="776FBFA6" w14:textId="77777777" w:rsidR="009144AE" w:rsidRDefault="009144AE">
            <w:pPr>
              <w:pStyle w:val="TableMedium"/>
            </w:pPr>
          </w:p>
        </w:tc>
        <w:tc>
          <w:tcPr>
            <w:tcW w:w="4087" w:type="dxa"/>
          </w:tcPr>
          <w:p w14:paraId="15184190" w14:textId="77777777" w:rsidR="009144AE" w:rsidRDefault="009144AE">
            <w:pPr>
              <w:pStyle w:val="TableMedium"/>
            </w:pPr>
          </w:p>
        </w:tc>
      </w:tr>
    </w:tbl>
    <w:p w14:paraId="0492A6A9" w14:textId="77777777" w:rsidR="009144AE" w:rsidRDefault="009144AE">
      <w:pPr>
        <w:rPr>
          <w:sz w:val="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8"/>
        <w:gridCol w:w="1416"/>
        <w:gridCol w:w="1488"/>
        <w:gridCol w:w="4098"/>
      </w:tblGrid>
      <w:tr w:rsidR="009144AE" w14:paraId="0040053A" w14:textId="77777777">
        <w:trPr>
          <w:tblHeader/>
        </w:trPr>
        <w:tc>
          <w:tcPr>
            <w:tcW w:w="2808" w:type="dxa"/>
          </w:tcPr>
          <w:p w14:paraId="091061C3" w14:textId="77777777" w:rsidR="009144AE" w:rsidRDefault="006D6FBD">
            <w:pPr>
              <w:pStyle w:val="TableSmHeading"/>
            </w:pPr>
            <w:r>
              <w:t xml:space="preserve">To </w:t>
            </w:r>
          </w:p>
        </w:tc>
        <w:tc>
          <w:tcPr>
            <w:tcW w:w="1416" w:type="dxa"/>
          </w:tcPr>
          <w:p w14:paraId="54832A70" w14:textId="77777777" w:rsidR="009144AE" w:rsidRDefault="006D6FBD">
            <w:pPr>
              <w:pStyle w:val="TableSmHeading"/>
            </w:pPr>
            <w:r>
              <w:t>Action*</w:t>
            </w:r>
          </w:p>
        </w:tc>
        <w:tc>
          <w:tcPr>
            <w:tcW w:w="1488" w:type="dxa"/>
          </w:tcPr>
          <w:p w14:paraId="46FFF828" w14:textId="77777777" w:rsidR="009144AE" w:rsidRDefault="006D6FBD">
            <w:pPr>
              <w:pStyle w:val="TableSmHeading"/>
            </w:pPr>
            <w:r>
              <w:t>Due Date</w:t>
            </w:r>
          </w:p>
        </w:tc>
        <w:tc>
          <w:tcPr>
            <w:tcW w:w="4098" w:type="dxa"/>
          </w:tcPr>
          <w:p w14:paraId="64DFFED4" w14:textId="77777777" w:rsidR="009144AE" w:rsidRDefault="006D6FBD">
            <w:pPr>
              <w:pStyle w:val="TableSmHeading"/>
            </w:pPr>
            <w:r>
              <w:t>Phone/Fax/Email</w:t>
            </w:r>
          </w:p>
        </w:tc>
      </w:tr>
      <w:tr w:rsidR="009144AE" w14:paraId="0DCDFA58" w14:textId="77777777">
        <w:tc>
          <w:tcPr>
            <w:tcW w:w="2808" w:type="dxa"/>
          </w:tcPr>
          <w:p w14:paraId="33153F5D" w14:textId="32A0A4C8" w:rsidR="009144AE" w:rsidRDefault="00CC4654">
            <w:pPr>
              <w:pStyle w:val="TableMedium"/>
            </w:pPr>
            <w:r>
              <w:t xml:space="preserve">Gino </w:t>
            </w:r>
            <w:proofErr w:type="spellStart"/>
            <w:r>
              <w:t>Sunarto</w:t>
            </w:r>
            <w:proofErr w:type="spellEnd"/>
          </w:p>
        </w:tc>
        <w:tc>
          <w:tcPr>
            <w:tcW w:w="1416" w:type="dxa"/>
          </w:tcPr>
          <w:p w14:paraId="512C9C97" w14:textId="77777777" w:rsidR="009144AE" w:rsidRDefault="006D6FBD">
            <w:pPr>
              <w:pStyle w:val="TableMedium"/>
            </w:pPr>
            <w:r>
              <w:t>Review, Archived</w:t>
            </w:r>
          </w:p>
        </w:tc>
        <w:tc>
          <w:tcPr>
            <w:tcW w:w="1488" w:type="dxa"/>
          </w:tcPr>
          <w:p w14:paraId="378031DC" w14:textId="77777777" w:rsidR="009144AE" w:rsidRDefault="009144AE">
            <w:pPr>
              <w:pStyle w:val="TableMedium"/>
            </w:pPr>
          </w:p>
        </w:tc>
        <w:tc>
          <w:tcPr>
            <w:tcW w:w="4098" w:type="dxa"/>
          </w:tcPr>
          <w:p w14:paraId="4C059911" w14:textId="77777777" w:rsidR="009144AE" w:rsidRDefault="009144AE">
            <w:pPr>
              <w:pStyle w:val="TableMedium"/>
            </w:pPr>
          </w:p>
        </w:tc>
      </w:tr>
      <w:tr w:rsidR="009144AE" w14:paraId="7E83EDB2" w14:textId="77777777">
        <w:tc>
          <w:tcPr>
            <w:tcW w:w="2808" w:type="dxa"/>
          </w:tcPr>
          <w:p w14:paraId="3209BB4A" w14:textId="77777777" w:rsidR="009144AE" w:rsidRDefault="006D6FBD">
            <w:pPr>
              <w:pStyle w:val="TableMedium"/>
              <w:rPr>
                <w:lang w:val="id-ID"/>
              </w:rPr>
            </w:pPr>
            <w:proofErr w:type="spellStart"/>
            <w:r>
              <w:rPr>
                <w:rFonts w:cs="Arial"/>
              </w:rPr>
              <w:t>Moh</w:t>
            </w:r>
            <w:proofErr w:type="spellEnd"/>
            <w:r>
              <w:rPr>
                <w:rFonts w:cs="Arial"/>
              </w:rPr>
              <w:t xml:space="preserve"> A </w:t>
            </w:r>
            <w:proofErr w:type="spellStart"/>
            <w:r>
              <w:rPr>
                <w:rFonts w:cs="Arial"/>
              </w:rPr>
              <w:t>Ghafur</w:t>
            </w:r>
            <w:proofErr w:type="spellEnd"/>
          </w:p>
        </w:tc>
        <w:tc>
          <w:tcPr>
            <w:tcW w:w="1416" w:type="dxa"/>
          </w:tcPr>
          <w:p w14:paraId="3A62DE00" w14:textId="77777777" w:rsidR="009144AE" w:rsidRDefault="006D6FBD">
            <w:pPr>
              <w:pStyle w:val="TableMedium"/>
            </w:pPr>
            <w:r>
              <w:t>Review, Archived</w:t>
            </w:r>
          </w:p>
        </w:tc>
        <w:tc>
          <w:tcPr>
            <w:tcW w:w="1488" w:type="dxa"/>
          </w:tcPr>
          <w:p w14:paraId="7DEB70DA" w14:textId="77777777" w:rsidR="009144AE" w:rsidRDefault="009144AE">
            <w:pPr>
              <w:pStyle w:val="TableMedium"/>
            </w:pPr>
          </w:p>
        </w:tc>
        <w:tc>
          <w:tcPr>
            <w:tcW w:w="4098" w:type="dxa"/>
          </w:tcPr>
          <w:p w14:paraId="4C5546A4" w14:textId="77777777" w:rsidR="009144AE" w:rsidRDefault="009144AE">
            <w:pPr>
              <w:pStyle w:val="TableMedium"/>
              <w:rPr>
                <w:lang w:val="en-GB"/>
              </w:rPr>
            </w:pPr>
          </w:p>
        </w:tc>
      </w:tr>
      <w:tr w:rsidR="009144AE" w14:paraId="2860D062" w14:textId="77777777">
        <w:tc>
          <w:tcPr>
            <w:tcW w:w="2808" w:type="dxa"/>
          </w:tcPr>
          <w:p w14:paraId="2642C9FD" w14:textId="77777777" w:rsidR="009144AE" w:rsidRDefault="009144AE">
            <w:pPr>
              <w:pStyle w:val="TableMedium"/>
            </w:pPr>
          </w:p>
        </w:tc>
        <w:tc>
          <w:tcPr>
            <w:tcW w:w="1416" w:type="dxa"/>
          </w:tcPr>
          <w:p w14:paraId="6B4BC05B" w14:textId="77777777" w:rsidR="009144AE" w:rsidRDefault="009144AE">
            <w:pPr>
              <w:pStyle w:val="TableMedium"/>
            </w:pPr>
          </w:p>
        </w:tc>
        <w:tc>
          <w:tcPr>
            <w:tcW w:w="1488" w:type="dxa"/>
          </w:tcPr>
          <w:p w14:paraId="541F4DE8" w14:textId="77777777" w:rsidR="009144AE" w:rsidRDefault="009144AE">
            <w:pPr>
              <w:pStyle w:val="TableMedium"/>
            </w:pPr>
          </w:p>
        </w:tc>
        <w:tc>
          <w:tcPr>
            <w:tcW w:w="4098" w:type="dxa"/>
          </w:tcPr>
          <w:p w14:paraId="4FFC9805" w14:textId="77777777" w:rsidR="009144AE" w:rsidRDefault="009144AE">
            <w:pPr>
              <w:pStyle w:val="TableMedium"/>
            </w:pPr>
          </w:p>
        </w:tc>
      </w:tr>
    </w:tbl>
    <w:p w14:paraId="25270DE7" w14:textId="77777777" w:rsidR="009144AE" w:rsidRDefault="006D6FBD">
      <w:pPr>
        <w:pStyle w:val="HPInternal"/>
      </w:pPr>
      <w:r>
        <w:t>* Action Types: Approve, Review, Inform, File, Action Required, Attend Meeting, Other (please specify)</w:t>
      </w:r>
    </w:p>
    <w:p w14:paraId="664D29A3" w14:textId="77777777" w:rsidR="009144AE" w:rsidRDefault="006D6FBD">
      <w:bookmarkStart w:id="3" w:name="hp_TableofContents"/>
      <w:bookmarkEnd w:id="2"/>
      <w:r>
        <w:br w:type="page"/>
      </w:r>
    </w:p>
    <w:p w14:paraId="3943406F" w14:textId="77777777" w:rsidR="009144AE" w:rsidRDefault="006D6FBD">
      <w:pPr>
        <w:pStyle w:val="TOCHeading"/>
      </w:pPr>
      <w:r>
        <w:lastRenderedPageBreak/>
        <w:t>Table of Contents</w:t>
      </w:r>
    </w:p>
    <w:p w14:paraId="7393E811" w14:textId="09F3A875" w:rsidR="000B3005" w:rsidRDefault="006D6FB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 \* MERGEFORMAT </w:instrText>
      </w:r>
      <w:r>
        <w:rPr>
          <w:b w:val="0"/>
        </w:rPr>
        <w:fldChar w:fldCharType="separate"/>
      </w:r>
      <w:r w:rsidR="000B3005" w:rsidRPr="00C04F20">
        <w:rPr>
          <w:rFonts w:cs="Arial"/>
          <w:noProof/>
        </w:rPr>
        <w:t>1.</w:t>
      </w:r>
      <w:r w:rsidR="000B3005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0B3005" w:rsidRPr="00C04F20">
        <w:rPr>
          <w:rFonts w:cs="Arial"/>
          <w:noProof/>
          <w:lang w:val="id-ID"/>
        </w:rPr>
        <w:t>Key Highlights</w:t>
      </w:r>
      <w:r w:rsidR="000B3005">
        <w:rPr>
          <w:noProof/>
        </w:rPr>
        <w:tab/>
      </w:r>
      <w:r w:rsidR="000B3005">
        <w:rPr>
          <w:noProof/>
        </w:rPr>
        <w:fldChar w:fldCharType="begin"/>
      </w:r>
      <w:r w:rsidR="000B3005">
        <w:rPr>
          <w:noProof/>
        </w:rPr>
        <w:instrText xml:space="preserve"> PAGEREF _Toc63163495 \h </w:instrText>
      </w:r>
      <w:r w:rsidR="000B3005">
        <w:rPr>
          <w:noProof/>
        </w:rPr>
      </w:r>
      <w:r w:rsidR="000B3005">
        <w:rPr>
          <w:noProof/>
        </w:rPr>
        <w:fldChar w:fldCharType="separate"/>
      </w:r>
      <w:r w:rsidR="000B3005">
        <w:rPr>
          <w:noProof/>
        </w:rPr>
        <w:t>5</w:t>
      </w:r>
      <w:r w:rsidR="000B3005">
        <w:rPr>
          <w:noProof/>
        </w:rPr>
        <w:fldChar w:fldCharType="end"/>
      </w:r>
    </w:p>
    <w:p w14:paraId="0C3AD249" w14:textId="5E6C0421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Activity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A1E29B" w14:textId="7872F41C" w:rsidR="000B3005" w:rsidRDefault="000B300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F20">
        <w:rPr>
          <w:rFonts w:cs="Arial"/>
          <w:noProof/>
        </w:rPr>
        <w:t>Activity Accomplishments This Reporting 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7F34F8" w14:textId="1EA0FFF2" w:rsidR="000B3005" w:rsidRDefault="000B300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4F20">
        <w:rPr>
          <w:rFonts w:cs="Arial"/>
          <w:noProof/>
        </w:rPr>
        <w:t>Planned Activities Next Reporting 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1FCDB6" w14:textId="09CF4ED8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Incident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237AC2" w14:textId="1DC053E9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954CA" w14:textId="126D286A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A6D44D" w14:textId="5D93E610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Service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2B5ED3" w14:textId="6D6FECBB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Routine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E177C0" w14:textId="5B0E622C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04F20">
        <w:rPr>
          <w:rFonts w:cs="Arial"/>
          <w:noProof/>
        </w:rPr>
        <w:t>Application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BBFC4F" w14:textId="340B73BA" w:rsidR="000B3005" w:rsidRDefault="000B30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04F20">
        <w:rPr>
          <w:rFonts w:cs="Arial"/>
          <w:noProof/>
        </w:rPr>
        <w:t>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_Toc63163505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44B5D5" w14:textId="09CB35F3" w:rsidR="009144AE" w:rsidRDefault="006D6FBD">
      <w:r>
        <w:rPr>
          <w:b/>
        </w:rPr>
        <w:fldChar w:fldCharType="end"/>
      </w:r>
    </w:p>
    <w:p w14:paraId="4E0077D5" w14:textId="77777777" w:rsidR="009144AE" w:rsidRDefault="009144AE">
      <w:pPr>
        <w:pStyle w:val="Numberedlist21"/>
        <w:tabs>
          <w:tab w:val="clear" w:pos="720"/>
        </w:tabs>
        <w:sectPr w:rsidR="009144AE">
          <w:headerReference w:type="default" r:id="rId16"/>
          <w:footerReference w:type="default" r:id="rId17"/>
          <w:pgSz w:w="11907" w:h="16839"/>
          <w:pgMar w:top="1440" w:right="864" w:bottom="1440" w:left="1195" w:header="907" w:footer="403" w:gutter="0"/>
          <w:cols w:space="720"/>
          <w:docGrid w:linePitch="272"/>
        </w:sectPr>
      </w:pPr>
    </w:p>
    <w:p w14:paraId="0301FCDA" w14:textId="77777777" w:rsidR="009144AE" w:rsidRDefault="006D6FBD">
      <w:pPr>
        <w:pStyle w:val="Numberedlist21"/>
        <w:rPr>
          <w:rFonts w:cs="Arial"/>
          <w:sz w:val="20"/>
        </w:rPr>
      </w:pPr>
      <w:bookmarkStart w:id="5" w:name="_Toc63163495"/>
      <w:bookmarkStart w:id="6" w:name="hp_SubmittedBy"/>
      <w:bookmarkEnd w:id="3"/>
      <w:r>
        <w:rPr>
          <w:rFonts w:cs="Arial"/>
          <w:sz w:val="20"/>
          <w:lang w:val="id-ID"/>
        </w:rPr>
        <w:lastRenderedPageBreak/>
        <w:t>Key Highlights</w:t>
      </w:r>
      <w:bookmarkEnd w:id="5"/>
    </w:p>
    <w:p w14:paraId="7E4DDBD5" w14:textId="77777777" w:rsidR="009144AE" w:rsidRDefault="009144AE"/>
    <w:tbl>
      <w:tblPr>
        <w:tblW w:w="1403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8077"/>
        <w:gridCol w:w="1840"/>
        <w:gridCol w:w="1852"/>
      </w:tblGrid>
      <w:tr w:rsidR="009144AE" w14:paraId="29754538" w14:textId="77777777">
        <w:trPr>
          <w:cantSplit/>
          <w:trHeight w:val="262"/>
        </w:trPr>
        <w:tc>
          <w:tcPr>
            <w:tcW w:w="2262" w:type="dxa"/>
            <w:tcBorders>
              <w:bottom w:val="nil"/>
            </w:tcBorders>
          </w:tcPr>
          <w:p w14:paraId="0BF773C5" w14:textId="77777777" w:rsidR="009144AE" w:rsidRDefault="006D6FBD">
            <w:pPr>
              <w:pStyle w:val="TableSmHeadingRight"/>
              <w:tabs>
                <w:tab w:val="left" w:pos="72"/>
              </w:tabs>
              <w:spacing w:before="6" w:after="6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id-ID"/>
              </w:rPr>
              <w:t xml:space="preserve">  </w:t>
            </w:r>
            <w:r>
              <w:rPr>
                <w:rFonts w:cs="Arial"/>
                <w:sz w:val="20"/>
                <w:lang w:val="en-GB"/>
              </w:rPr>
              <w:t>Reporting Period:</w:t>
            </w:r>
          </w:p>
        </w:tc>
        <w:tc>
          <w:tcPr>
            <w:tcW w:w="8077" w:type="dxa"/>
            <w:tcBorders>
              <w:bottom w:val="nil"/>
            </w:tcBorders>
          </w:tcPr>
          <w:p w14:paraId="2F20FAA6" w14:textId="6EFFDCD2" w:rsidR="009144AE" w:rsidRDefault="00E2432B">
            <w:pPr>
              <w:pStyle w:val="TableMedium"/>
              <w:spacing w:before="6" w:after="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January</w:t>
            </w:r>
            <w:r w:rsidR="006D6FBD">
              <w:rPr>
                <w:rFonts w:cs="Arial"/>
                <w:sz w:val="20"/>
              </w:rPr>
              <w:t xml:space="preserve"> </w:t>
            </w:r>
            <w:r w:rsidR="00F97894">
              <w:rPr>
                <w:rFonts w:cs="Arial"/>
                <w:sz w:val="20"/>
              </w:rPr>
              <w:t>2021</w:t>
            </w:r>
          </w:p>
        </w:tc>
        <w:tc>
          <w:tcPr>
            <w:tcW w:w="1840" w:type="dxa"/>
            <w:tcBorders>
              <w:bottom w:val="nil"/>
            </w:tcBorders>
          </w:tcPr>
          <w:p w14:paraId="1F3C80FB" w14:textId="77777777" w:rsidR="009144AE" w:rsidRDefault="006D6FBD">
            <w:pPr>
              <w:pStyle w:val="TableSmHeadingRight"/>
              <w:spacing w:before="6" w:after="6"/>
              <w:rPr>
                <w:rFonts w:cs="Arial"/>
                <w:sz w:val="20"/>
                <w:highlight w:val="yellow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Project Manager:</w:t>
            </w:r>
          </w:p>
        </w:tc>
        <w:tc>
          <w:tcPr>
            <w:tcW w:w="1852" w:type="dxa"/>
            <w:tcBorders>
              <w:bottom w:val="nil"/>
            </w:tcBorders>
          </w:tcPr>
          <w:p w14:paraId="6F2CEC61" w14:textId="77777777" w:rsidR="009144AE" w:rsidRDefault="006D6FBD">
            <w:pPr>
              <w:pStyle w:val="TableMedium"/>
              <w:spacing w:before="6" w:after="6"/>
              <w:rPr>
                <w:rFonts w:cs="Arial"/>
                <w:sz w:val="20"/>
              </w:rPr>
            </w:pPr>
            <w:r>
              <w:rPr>
                <w:rFonts w:cs="Arial"/>
                <w:color w:val="222222"/>
                <w:sz w:val="19"/>
                <w:szCs w:val="19"/>
                <w:shd w:val="clear" w:color="auto" w:fill="FFFFFF"/>
              </w:rPr>
              <w:t>Yose Permata</w:t>
            </w:r>
          </w:p>
        </w:tc>
      </w:tr>
      <w:tr w:rsidR="009144AE" w14:paraId="30A841E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031" w:type="dxa"/>
            <w:gridSpan w:val="4"/>
          </w:tcPr>
          <w:p w14:paraId="12ED321D" w14:textId="77777777" w:rsidR="009144AE" w:rsidRDefault="006D6FBD">
            <w:pPr>
              <w:pStyle w:val="TableSmHeading"/>
              <w:spacing w:before="6" w:after="6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id-ID"/>
              </w:rPr>
              <w:t xml:space="preserve">  </w:t>
            </w:r>
            <w:r>
              <w:rPr>
                <w:rFonts w:cs="Arial"/>
                <w:sz w:val="20"/>
                <w:lang w:val="en-GB"/>
              </w:rPr>
              <w:t xml:space="preserve">Project Description: Operation Maintenance Support </w:t>
            </w:r>
          </w:p>
        </w:tc>
      </w:tr>
      <w:tr w:rsidR="009144AE" w14:paraId="12BFF0D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"/>
        </w:trPr>
        <w:tc>
          <w:tcPr>
            <w:tcW w:w="14031" w:type="dxa"/>
            <w:gridSpan w:val="4"/>
          </w:tcPr>
          <w:p w14:paraId="41F5EE33" w14:textId="77777777" w:rsidR="009144AE" w:rsidRDefault="006D6FBD">
            <w:pPr>
              <w:pStyle w:val="Bulletwithtext1"/>
              <w:spacing w:before="6" w:after="6"/>
              <w:ind w:left="357" w:hanging="142"/>
              <w:rPr>
                <w:rFonts w:cs="Arial"/>
              </w:rPr>
            </w:pPr>
            <w:r>
              <w:rPr>
                <w:rFonts w:cs="Arial"/>
                <w:lang w:val="id-ID"/>
              </w:rPr>
              <w:t xml:space="preserve"> </w:t>
            </w:r>
            <w:r>
              <w:rPr>
                <w:rFonts w:cs="Arial"/>
              </w:rPr>
              <w:t>Identify and resolve incoming issue reports</w:t>
            </w:r>
            <w:r>
              <w:rPr>
                <w:rFonts w:cs="Arial"/>
                <w:lang w:val="id-ID"/>
              </w:rPr>
              <w:t>/</w:t>
            </w:r>
            <w:r>
              <w:rPr>
                <w:rFonts w:cs="Arial"/>
              </w:rPr>
              <w:t>change requests.</w:t>
            </w:r>
          </w:p>
        </w:tc>
      </w:tr>
    </w:tbl>
    <w:p w14:paraId="688771E5" w14:textId="77777777" w:rsidR="009144AE" w:rsidRDefault="009144AE">
      <w:pPr>
        <w:pStyle w:val="Numberedlist21"/>
        <w:numPr>
          <w:ilvl w:val="0"/>
          <w:numId w:val="0"/>
        </w:numPr>
        <w:tabs>
          <w:tab w:val="clear" w:pos="360"/>
        </w:tabs>
        <w:spacing w:before="0" w:after="0"/>
        <w:rPr>
          <w:rFonts w:cs="Arial"/>
          <w:sz w:val="20"/>
        </w:rPr>
      </w:pPr>
    </w:p>
    <w:p w14:paraId="2F295FD2" w14:textId="77777777" w:rsidR="009144AE" w:rsidRDefault="009144AE"/>
    <w:p w14:paraId="614DB7E8" w14:textId="77777777" w:rsidR="009144AE" w:rsidRDefault="006D6FBD">
      <w:pPr>
        <w:pStyle w:val="Numberedlist21"/>
        <w:spacing w:before="0" w:after="0"/>
        <w:rPr>
          <w:rFonts w:cs="Arial"/>
          <w:sz w:val="20"/>
        </w:rPr>
      </w:pPr>
      <w:bookmarkStart w:id="7" w:name="_Toc63163496"/>
      <w:r>
        <w:rPr>
          <w:rFonts w:cs="Arial"/>
          <w:sz w:val="20"/>
        </w:rPr>
        <w:t>Activity Summary</w:t>
      </w:r>
      <w:bookmarkEnd w:id="7"/>
    </w:p>
    <w:p w14:paraId="7D951718" w14:textId="77777777" w:rsidR="009144AE" w:rsidRDefault="009144AE"/>
    <w:p w14:paraId="112EF756" w14:textId="77777777" w:rsidR="00375018" w:rsidRDefault="00375018" w:rsidP="00375018">
      <w:pPr>
        <w:pStyle w:val="Judul4"/>
        <w:spacing w:before="0" w:after="0"/>
        <w:rPr>
          <w:rFonts w:cs="Arial"/>
        </w:rPr>
      </w:pPr>
      <w:bookmarkStart w:id="8" w:name="_Toc63161812"/>
      <w:bookmarkStart w:id="9" w:name="_Toc63163497"/>
      <w:r>
        <w:rPr>
          <w:rFonts w:cs="Arial"/>
        </w:rPr>
        <w:t>Activity Accomplishments This Reporting Period</w:t>
      </w:r>
      <w:bookmarkEnd w:id="8"/>
      <w:bookmarkEnd w:id="9"/>
    </w:p>
    <w:p w14:paraId="51D34F2B" w14:textId="77777777" w:rsidR="00375018" w:rsidRDefault="00375018" w:rsidP="00375018"/>
    <w:tbl>
      <w:tblPr>
        <w:tblW w:w="9697" w:type="dxa"/>
        <w:jc w:val="center"/>
        <w:tblLayout w:type="fixed"/>
        <w:tblLook w:val="04A0" w:firstRow="1" w:lastRow="0" w:firstColumn="1" w:lastColumn="0" w:noHBand="0" w:noVBand="1"/>
      </w:tblPr>
      <w:tblGrid>
        <w:gridCol w:w="570"/>
        <w:gridCol w:w="6051"/>
        <w:gridCol w:w="1359"/>
        <w:gridCol w:w="1717"/>
      </w:tblGrid>
      <w:tr w:rsidR="00375018" w14:paraId="737CF088" w14:textId="77777777" w:rsidTr="00C02826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29115EA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No.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3027E10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Activities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1AAED4E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sz w:val="18"/>
                <w:szCs w:val="18"/>
              </w:rPr>
              <w:t>Quantity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55E735F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Status</w:t>
            </w:r>
          </w:p>
        </w:tc>
      </w:tr>
      <w:tr w:rsidR="00375018" w14:paraId="348A81C8" w14:textId="77777777" w:rsidTr="00C02826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47643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9AEB2" w14:textId="77777777" w:rsidR="00375018" w:rsidRDefault="00375018" w:rsidP="00C02826">
            <w:pPr>
              <w:spacing w:beforeLines="10" w:before="24" w:afterLines="10" w:after="24"/>
              <w:jc w:val="both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troubleshoot</w:t>
            </w:r>
            <w:r w:rsidRPr="008E1ED1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Incident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FD203" w14:textId="4CD967CD" w:rsidR="00375018" w:rsidRDefault="00BF37CF" w:rsidP="00C02826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86D6B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68794FEB" w14:textId="77777777" w:rsidTr="00C02826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9C50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68DEB" w14:textId="77777777" w:rsidR="00375018" w:rsidRDefault="00375018" w:rsidP="00C02826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troubleshoot</w:t>
            </w:r>
            <w:r w:rsidRPr="008E1ED1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>recurring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i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ncident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/ problem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F3695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DAD2C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522CF3FB" w14:textId="77777777" w:rsidTr="00C02826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BC989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F341C" w14:textId="77777777" w:rsidR="00375018" w:rsidRDefault="00375018" w:rsidP="00C02826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Change Requests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D783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E7F0E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0457C8AD" w14:textId="77777777" w:rsidTr="00C02826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8D15B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45C7B" w14:textId="77777777" w:rsidR="00375018" w:rsidRDefault="00375018" w:rsidP="00C02826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Activity 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Service Request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CE561" w14:textId="2376E405" w:rsidR="00375018" w:rsidRDefault="00BF37CF" w:rsidP="00C02826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8761C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09B87904" w14:textId="77777777" w:rsidTr="00C02826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A374E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88B33" w14:textId="77777777" w:rsidR="00375018" w:rsidRDefault="00375018" w:rsidP="00C02826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 w:rsidRPr="00B51502"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 w:rsidRPr="00B51502">
              <w:rPr>
                <w:rFonts w:cs="Arial"/>
                <w:color w:val="000000"/>
                <w:sz w:val="18"/>
                <w:szCs w:val="18"/>
              </w:rPr>
              <w:t xml:space="preserve"> Activity Routine Maintenance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0EAA3" w14:textId="798BC081" w:rsidR="00375018" w:rsidRDefault="00290424" w:rsidP="00C02826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3127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  <w:tr w:rsidR="00375018" w14:paraId="0FD61958" w14:textId="77777777" w:rsidTr="00C02826">
        <w:trPr>
          <w:trHeight w:val="24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74BC0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1A832" w14:textId="77777777" w:rsidR="00375018" w:rsidRDefault="00375018" w:rsidP="00C02826">
            <w:pPr>
              <w:spacing w:beforeLines="10" w:before="24" w:afterLines="10" w:after="24"/>
              <w:jc w:val="both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 w:rsidRPr="00B51502">
              <w:rPr>
                <w:rFonts w:cs="Arial"/>
                <w:color w:val="000000"/>
                <w:sz w:val="18"/>
                <w:szCs w:val="18"/>
              </w:rPr>
              <w:t>Melakukan</w:t>
            </w:r>
            <w:proofErr w:type="spellEnd"/>
            <w:r w:rsidRPr="00B51502">
              <w:rPr>
                <w:rFonts w:cs="Arial"/>
                <w:color w:val="000000"/>
                <w:sz w:val="18"/>
                <w:szCs w:val="18"/>
              </w:rPr>
              <w:t xml:space="preserve"> Activity Application Availability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check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E366A" w14:textId="1C760F7B" w:rsidR="00375018" w:rsidRDefault="00290424" w:rsidP="00C02826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A7FD0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B044C6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Done</w:t>
            </w:r>
          </w:p>
        </w:tc>
      </w:tr>
    </w:tbl>
    <w:p w14:paraId="23970316" w14:textId="77777777" w:rsidR="00375018" w:rsidRDefault="00375018" w:rsidP="00375018">
      <w:pPr>
        <w:rPr>
          <w:rFonts w:cs="Arial"/>
        </w:rPr>
      </w:pPr>
    </w:p>
    <w:p w14:paraId="735E2CB8" w14:textId="77777777" w:rsidR="00375018" w:rsidRDefault="00375018" w:rsidP="00375018">
      <w:pPr>
        <w:rPr>
          <w:rFonts w:cs="Arial"/>
        </w:rPr>
      </w:pPr>
    </w:p>
    <w:p w14:paraId="7EE684DA" w14:textId="77777777" w:rsidR="00375018" w:rsidRDefault="00375018" w:rsidP="00375018">
      <w:pPr>
        <w:pStyle w:val="Judul4"/>
        <w:spacing w:before="0" w:after="0"/>
        <w:rPr>
          <w:rFonts w:cs="Arial"/>
        </w:rPr>
      </w:pPr>
      <w:bookmarkStart w:id="10" w:name="_Toc34734068"/>
      <w:bookmarkStart w:id="11" w:name="_Toc63161813"/>
      <w:bookmarkStart w:id="12" w:name="_Toc63163498"/>
      <w:r>
        <w:rPr>
          <w:rFonts w:cs="Arial"/>
        </w:rPr>
        <w:t>Planned Activities Next Reporting Period</w:t>
      </w:r>
      <w:bookmarkEnd w:id="10"/>
      <w:bookmarkEnd w:id="11"/>
      <w:bookmarkEnd w:id="12"/>
    </w:p>
    <w:p w14:paraId="6C83A2B1" w14:textId="77777777" w:rsidR="00375018" w:rsidRDefault="00375018" w:rsidP="00375018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6173"/>
        <w:gridCol w:w="1346"/>
        <w:gridCol w:w="2246"/>
      </w:tblGrid>
      <w:tr w:rsidR="00375018" w14:paraId="351A15F7" w14:textId="77777777" w:rsidTr="00C02826">
        <w:trPr>
          <w:jc w:val="center"/>
        </w:trPr>
        <w:tc>
          <w:tcPr>
            <w:tcW w:w="578" w:type="dxa"/>
            <w:shd w:val="clear" w:color="auto" w:fill="8DB3E2" w:themeFill="text2" w:themeFillTint="66"/>
          </w:tcPr>
          <w:p w14:paraId="1105581D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6173" w:type="dxa"/>
            <w:shd w:val="clear" w:color="auto" w:fill="8DB3E2" w:themeFill="text2" w:themeFillTint="66"/>
          </w:tcPr>
          <w:p w14:paraId="15121519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Activities</w:t>
            </w:r>
          </w:p>
        </w:tc>
        <w:tc>
          <w:tcPr>
            <w:tcW w:w="1346" w:type="dxa"/>
            <w:shd w:val="clear" w:color="auto" w:fill="8DB3E2" w:themeFill="text2" w:themeFillTint="66"/>
          </w:tcPr>
          <w:p w14:paraId="71C01B46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Quantity</w:t>
            </w:r>
          </w:p>
        </w:tc>
        <w:tc>
          <w:tcPr>
            <w:tcW w:w="2246" w:type="dxa"/>
            <w:shd w:val="clear" w:color="auto" w:fill="8DB3E2" w:themeFill="text2" w:themeFillTint="66"/>
          </w:tcPr>
          <w:p w14:paraId="71E3394C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Status</w:t>
            </w:r>
          </w:p>
        </w:tc>
      </w:tr>
      <w:tr w:rsidR="00375018" w14:paraId="0062C037" w14:textId="77777777" w:rsidTr="00C02826">
        <w:trPr>
          <w:jc w:val="center"/>
        </w:trPr>
        <w:tc>
          <w:tcPr>
            <w:tcW w:w="10343" w:type="dxa"/>
            <w:gridSpan w:val="4"/>
          </w:tcPr>
          <w:p w14:paraId="44C97A39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There’s no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</w:rPr>
              <w:t>key planned activities next reporting period</w:t>
            </w:r>
            <w:r>
              <w:rPr>
                <w:sz w:val="18"/>
                <w:szCs w:val="18"/>
              </w:rPr>
              <w:t xml:space="preserve"> this period</w:t>
            </w:r>
          </w:p>
        </w:tc>
      </w:tr>
    </w:tbl>
    <w:p w14:paraId="7ED51424" w14:textId="77777777" w:rsidR="009144AE" w:rsidRDefault="009144AE">
      <w:pPr>
        <w:rPr>
          <w:rFonts w:cs="Arial"/>
        </w:rPr>
      </w:pPr>
    </w:p>
    <w:p w14:paraId="4F72B5DE" w14:textId="77777777" w:rsidR="009144AE" w:rsidRDefault="009144AE">
      <w:pPr>
        <w:rPr>
          <w:rFonts w:cs="Arial"/>
        </w:rPr>
      </w:pPr>
    </w:p>
    <w:p w14:paraId="4F1C7728" w14:textId="6F81393E" w:rsidR="009144AE" w:rsidRDefault="009144AE">
      <w:pPr>
        <w:rPr>
          <w:rFonts w:cs="Arial"/>
        </w:rPr>
      </w:pPr>
      <w:bookmarkStart w:id="13" w:name="_Toc34734071"/>
    </w:p>
    <w:p w14:paraId="4B7DF89B" w14:textId="31830E5A" w:rsidR="00375018" w:rsidRDefault="00375018">
      <w:pPr>
        <w:rPr>
          <w:rFonts w:cs="Arial"/>
        </w:rPr>
      </w:pPr>
    </w:p>
    <w:p w14:paraId="0BCA4E91" w14:textId="6B34C92B" w:rsidR="00375018" w:rsidRDefault="00375018">
      <w:pPr>
        <w:rPr>
          <w:rFonts w:cs="Arial"/>
        </w:rPr>
      </w:pPr>
    </w:p>
    <w:p w14:paraId="6316752C" w14:textId="77777777" w:rsidR="00375018" w:rsidRDefault="00375018">
      <w:pPr>
        <w:rPr>
          <w:rFonts w:cs="Arial"/>
        </w:rPr>
      </w:pPr>
    </w:p>
    <w:p w14:paraId="2B4DE2B4" w14:textId="77777777" w:rsidR="004D4047" w:rsidRDefault="004D4047">
      <w:pPr>
        <w:rPr>
          <w:rFonts w:cs="Arial"/>
        </w:rPr>
      </w:pPr>
    </w:p>
    <w:p w14:paraId="48AD6FFA" w14:textId="77777777" w:rsidR="00375018" w:rsidRPr="00CA1FDB" w:rsidRDefault="00375018" w:rsidP="00375018">
      <w:pPr>
        <w:pStyle w:val="Numberedlist21"/>
        <w:tabs>
          <w:tab w:val="clear" w:pos="720"/>
        </w:tabs>
        <w:spacing w:before="0" w:after="0"/>
        <w:rPr>
          <w:rFonts w:cs="Arial"/>
          <w:sz w:val="20"/>
        </w:rPr>
      </w:pPr>
      <w:bookmarkStart w:id="14" w:name="_Toc63161814"/>
      <w:bookmarkStart w:id="15" w:name="_Toc63163499"/>
      <w:bookmarkEnd w:id="13"/>
      <w:r>
        <w:rPr>
          <w:rFonts w:cs="Arial"/>
          <w:sz w:val="20"/>
        </w:rPr>
        <w:lastRenderedPageBreak/>
        <w:t>Incident</w:t>
      </w:r>
      <w:bookmarkEnd w:id="14"/>
      <w:bookmarkEnd w:id="15"/>
    </w:p>
    <w:tbl>
      <w:tblPr>
        <w:tblpPr w:leftFromText="180" w:rightFromText="180" w:vertAnchor="text" w:horzAnchor="page" w:tblpX="1378" w:tblpY="21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9144AE" w14:paraId="7AF3B58C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6C21A7D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F7EEFF1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3C7FC24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A20DA33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95FD0AA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BD4C015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BD9B38D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9CA24D5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F97894" w14:paraId="5F7C623E" w14:textId="77777777" w:rsidTr="000548FA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7727B7" w14:textId="304F8F31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3B7872" w14:textId="75F7A027" w:rsidR="00F97894" w:rsidRPr="00D2156C" w:rsidRDefault="00F97894" w:rsidP="00F97894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Support </w:t>
            </w:r>
            <w:r w:rsidRPr="00E2432B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Check Issue </w:t>
            </w:r>
            <w:proofErr w:type="spellStart"/>
            <w:r w:rsidRPr="00E2432B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Api</w:t>
            </w:r>
            <w:proofErr w:type="spellEnd"/>
            <w:r w:rsidRPr="00E2432B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Failed Post Picture (</w:t>
            </w:r>
            <w:proofErr w:type="spellStart"/>
            <w:r w:rsidRPr="00E2432B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Api</w:t>
            </w:r>
            <w:proofErr w:type="spellEnd"/>
            <w:r w:rsidRPr="00E2432B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Clear, Problem Lost Data in Frontend not send Group Id)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88532D" w14:textId="5166A517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</w:tcPr>
          <w:p w14:paraId="69EBD42A" w14:textId="0959C01C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555805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3741E7" w14:textId="42254197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28/01/2021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E7EAF3" w14:textId="2A107D17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28/01/2021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2D3051" w14:textId="4C5BAC32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28/01/2021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31A34435" w14:textId="4F0FDF6C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F97894" w14:paraId="12CF3CA2" w14:textId="77777777" w:rsidTr="000548FA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B0E746" w14:textId="3355C654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A545A5" w14:textId="2B120D8D" w:rsidR="00F97894" w:rsidRDefault="00F97894" w:rsidP="00F97894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F97894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Check Issue </w:t>
            </w:r>
            <w:proofErr w:type="spellStart"/>
            <w:r w:rsidRPr="00F97894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Api</w:t>
            </w:r>
            <w:proofErr w:type="spellEnd"/>
            <w:r w:rsidRPr="00F97894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not get result in app (</w:t>
            </w:r>
            <w:proofErr w:type="spellStart"/>
            <w:r w:rsidRPr="00F97894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Api</w:t>
            </w:r>
            <w:proofErr w:type="spellEnd"/>
            <w:r w:rsidRPr="00F97894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clear, Problem in </w:t>
            </w:r>
            <w:proofErr w:type="spellStart"/>
            <w:r w:rsidRPr="00F97894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Frontent</w:t>
            </w:r>
            <w:proofErr w:type="spellEnd"/>
            <w:r w:rsidRPr="00F97894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 xml:space="preserve"> get return)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6D7CEC" w14:textId="58A47CDE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</w:tcPr>
          <w:p w14:paraId="605E2321" w14:textId="03DF6F65" w:rsidR="00F97894" w:rsidRPr="00555805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555805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3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768814" w14:textId="6E290881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29/01/2021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4F1319" w14:textId="02385630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29/01/2021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9C89E3" w14:textId="641826E6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29/01/2021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7062A134" w14:textId="717167DF" w:rsidR="00F97894" w:rsidRDefault="00F97894" w:rsidP="00F97894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49ADEE4A" w14:textId="77777777" w:rsidR="009144AE" w:rsidRDefault="009144AE">
      <w:pPr>
        <w:rPr>
          <w:rFonts w:cs="Arial"/>
        </w:rPr>
      </w:pPr>
    </w:p>
    <w:p w14:paraId="7734D754" w14:textId="77777777" w:rsidR="00375018" w:rsidRDefault="00375018" w:rsidP="00375018">
      <w:pPr>
        <w:pStyle w:val="Numberedlist21"/>
        <w:tabs>
          <w:tab w:val="clear" w:pos="720"/>
        </w:tabs>
        <w:spacing w:before="0" w:after="0"/>
        <w:rPr>
          <w:rFonts w:cs="Arial"/>
          <w:sz w:val="20"/>
        </w:rPr>
      </w:pPr>
      <w:bookmarkStart w:id="16" w:name="_Toc63161815"/>
      <w:bookmarkStart w:id="17" w:name="_Toc63163500"/>
      <w:r>
        <w:rPr>
          <w:rFonts w:cs="Arial"/>
          <w:sz w:val="20"/>
        </w:rPr>
        <w:t>Problem</w:t>
      </w:r>
      <w:bookmarkEnd w:id="16"/>
      <w:bookmarkEnd w:id="17"/>
    </w:p>
    <w:tbl>
      <w:tblPr>
        <w:tblpPr w:leftFromText="180" w:rightFromText="180" w:vertAnchor="text" w:horzAnchor="page" w:tblpX="1378" w:tblpY="21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375018" w14:paraId="23EFEEBE" w14:textId="77777777" w:rsidTr="00C02826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1359D1D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0D93515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7D62E68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EBF4C6F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BE41372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7CABD13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7C478BD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758C7A5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375018" w14:paraId="04723A9F" w14:textId="77777777" w:rsidTr="00C02826">
        <w:trPr>
          <w:trHeight w:val="90"/>
        </w:trPr>
        <w:tc>
          <w:tcPr>
            <w:tcW w:w="14068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A6B4C8" w14:textId="77777777" w:rsidR="00375018" w:rsidRDefault="00375018" w:rsidP="00C02826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sz w:val="18"/>
                <w:szCs w:val="18"/>
              </w:rPr>
              <w:t>There’s no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 xml:space="preserve"> recurring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i</w:t>
            </w:r>
            <w:r w:rsidRPr="00430F10">
              <w:rPr>
                <w:rFonts w:cs="Arial"/>
                <w:color w:val="000000"/>
                <w:sz w:val="18"/>
                <w:szCs w:val="18"/>
              </w:rPr>
              <w:t>ncident</w:t>
            </w:r>
            <w:r>
              <w:rPr>
                <w:sz w:val="18"/>
                <w:szCs w:val="18"/>
              </w:rPr>
              <w:t xml:space="preserve"> in this period</w:t>
            </w:r>
          </w:p>
        </w:tc>
      </w:tr>
    </w:tbl>
    <w:p w14:paraId="2D3F90B2" w14:textId="77777777" w:rsidR="00375018" w:rsidRDefault="00375018" w:rsidP="00375018">
      <w:pPr>
        <w:rPr>
          <w:rFonts w:cs="Arial"/>
        </w:rPr>
      </w:pPr>
    </w:p>
    <w:p w14:paraId="7A9ED992" w14:textId="77777777" w:rsidR="00375018" w:rsidRDefault="00375018" w:rsidP="00375018">
      <w:pPr>
        <w:pStyle w:val="Numberedlist21"/>
        <w:tabs>
          <w:tab w:val="clear" w:pos="720"/>
        </w:tabs>
        <w:spacing w:before="0" w:after="0"/>
        <w:rPr>
          <w:rFonts w:cs="Arial"/>
          <w:sz w:val="20"/>
        </w:rPr>
      </w:pPr>
      <w:bookmarkStart w:id="18" w:name="_Toc63161816"/>
      <w:bookmarkStart w:id="19" w:name="_Toc63163501"/>
      <w:r>
        <w:rPr>
          <w:rFonts w:cs="Arial"/>
          <w:sz w:val="20"/>
        </w:rPr>
        <w:t>Change Requests</w:t>
      </w:r>
      <w:bookmarkEnd w:id="18"/>
      <w:bookmarkEnd w:id="19"/>
    </w:p>
    <w:tbl>
      <w:tblPr>
        <w:tblpPr w:leftFromText="180" w:rightFromText="180" w:vertAnchor="text" w:horzAnchor="page" w:tblpX="1356" w:tblpY="14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375018" w14:paraId="37981614" w14:textId="77777777" w:rsidTr="00C02826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B0DBF3C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96E2AC1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26AEC4E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AF83D09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304A4DCC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D97688C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49289BE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4BB116C" w14:textId="77777777" w:rsidR="00375018" w:rsidRDefault="00375018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375018" w14:paraId="23FD697B" w14:textId="77777777" w:rsidTr="00C02826">
        <w:trPr>
          <w:trHeight w:val="90"/>
        </w:trPr>
        <w:tc>
          <w:tcPr>
            <w:tcW w:w="14068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93DFCB" w14:textId="77777777" w:rsidR="00375018" w:rsidRDefault="00375018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sz w:val="18"/>
                <w:szCs w:val="18"/>
              </w:rPr>
              <w:t>There’s no</w:t>
            </w:r>
            <w:r w:rsidRPr="00775B5C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</w:rPr>
              <w:t>change request in</w:t>
            </w:r>
            <w:r>
              <w:rPr>
                <w:sz w:val="18"/>
                <w:szCs w:val="18"/>
              </w:rPr>
              <w:t xml:space="preserve"> this period</w:t>
            </w:r>
          </w:p>
        </w:tc>
      </w:tr>
    </w:tbl>
    <w:p w14:paraId="309B7C61" w14:textId="77777777" w:rsidR="009144AE" w:rsidRDefault="009144AE">
      <w:pPr>
        <w:rPr>
          <w:rFonts w:cs="Arial"/>
        </w:rPr>
      </w:pPr>
    </w:p>
    <w:p w14:paraId="57FF5381" w14:textId="10A724A0" w:rsidR="009144AE" w:rsidRDefault="006A678D">
      <w:pPr>
        <w:pStyle w:val="Numberedlist21"/>
        <w:tabs>
          <w:tab w:val="clear" w:pos="720"/>
        </w:tabs>
        <w:spacing w:before="0" w:after="0"/>
        <w:ind w:left="720" w:hanging="720"/>
        <w:rPr>
          <w:sz w:val="20"/>
        </w:rPr>
      </w:pPr>
      <w:bookmarkStart w:id="20" w:name="_Toc63163502"/>
      <w:bookmarkStart w:id="21" w:name="_Toc34734072"/>
      <w:bookmarkStart w:id="22" w:name="_Toc409340209"/>
      <w:r>
        <w:rPr>
          <w:sz w:val="20"/>
        </w:rPr>
        <w:t xml:space="preserve">Service </w:t>
      </w:r>
      <w:r w:rsidR="00085091">
        <w:rPr>
          <w:sz w:val="20"/>
        </w:rPr>
        <w:t>Request</w:t>
      </w:r>
      <w:bookmarkEnd w:id="20"/>
    </w:p>
    <w:tbl>
      <w:tblPr>
        <w:tblpPr w:leftFromText="180" w:rightFromText="180" w:vertAnchor="text" w:horzAnchor="page" w:tblpX="1378" w:tblpY="214"/>
        <w:tblOverlap w:val="never"/>
        <w:tblW w:w="1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663"/>
        <w:gridCol w:w="1275"/>
        <w:gridCol w:w="709"/>
        <w:gridCol w:w="1418"/>
        <w:gridCol w:w="1275"/>
        <w:gridCol w:w="1276"/>
        <w:gridCol w:w="900"/>
      </w:tblGrid>
      <w:tr w:rsidR="009144AE" w14:paraId="06373F15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9335387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1184FD0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CBABC72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2DC521C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946B6D7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8E13891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343D0B7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BAAE59B" w14:textId="77777777" w:rsidR="009144AE" w:rsidRDefault="006D6FBD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E2130B" w14:paraId="2E4930D0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063284" w14:textId="48E27421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06CCA129" w14:textId="44966AE3" w:rsidR="00E2130B" w:rsidRDefault="007E7DCD" w:rsidP="00E2130B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7E7DCD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Export data for year of 2020 about all posting, most hashtag, and top activity employee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.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4F6600" w14:textId="6A81714E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091279" w14:textId="76960EB1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168B31" w14:textId="00AEBCFA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04/01/2021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E6AB78" w14:textId="6C17AF4A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04/01/2021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4CFE2D" w14:textId="7F0A67B0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04/01/2021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4EBFC72F" w14:textId="2B46EFCA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2130B" w14:paraId="21D78E79" w14:textId="77777777">
        <w:trPr>
          <w:trHeight w:val="90"/>
        </w:trPr>
        <w:tc>
          <w:tcPr>
            <w:tcW w:w="5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AAE1CA" w14:textId="09E18FAC" w:rsidR="00E2130B" w:rsidRDefault="007E7DCD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shd w:val="clear" w:color="auto" w:fill="auto"/>
          </w:tcPr>
          <w:p w14:paraId="37A4F360" w14:textId="503E223E" w:rsidR="00E2130B" w:rsidRPr="00D2156C" w:rsidRDefault="007E7DCD" w:rsidP="00E2130B">
            <w:pPr>
              <w:spacing w:beforeLines="10" w:before="24" w:afterLines="10" w:after="24"/>
              <w:textAlignment w:val="top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 w:rsidRPr="007E7DCD"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Export data for year of 2020 about top activity employee</w:t>
            </w: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.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19806B" w14:textId="42D39BAC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ISM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605AD8" w14:textId="3381F620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89DF5E" w14:textId="3AFE6521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05/01/2021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4AFD40" w14:textId="6F1A815C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05/01/2021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E273DC" w14:textId="13B9B9BA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05/01/2021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7383C989" w14:textId="3718BECB" w:rsidR="00E2130B" w:rsidRDefault="00E2130B" w:rsidP="00E2130B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2F2450CC" w14:textId="27B19E6E" w:rsidR="009144AE" w:rsidRDefault="009144AE"/>
    <w:p w14:paraId="6417A7F1" w14:textId="515408DF" w:rsidR="007E7DCD" w:rsidRDefault="007E7DCD"/>
    <w:p w14:paraId="1FE52B48" w14:textId="6B1CD799" w:rsidR="007E7DCD" w:rsidRDefault="007E7DCD"/>
    <w:p w14:paraId="4C87F7ED" w14:textId="3BD7C5AF" w:rsidR="007E7DCD" w:rsidRDefault="007E7DCD"/>
    <w:p w14:paraId="5FC7B02D" w14:textId="5B344EA7" w:rsidR="007E7DCD" w:rsidRDefault="007E7DCD"/>
    <w:p w14:paraId="00BA34DD" w14:textId="77777777" w:rsidR="00D303AB" w:rsidRDefault="00D303AB"/>
    <w:bookmarkEnd w:id="21"/>
    <w:bookmarkEnd w:id="22"/>
    <w:p w14:paraId="7828D0EC" w14:textId="77777777" w:rsidR="00EB2C03" w:rsidRDefault="00EB2C03" w:rsidP="00EB2C03"/>
    <w:p w14:paraId="50E3F4E8" w14:textId="77777777" w:rsidR="00EB2C03" w:rsidRDefault="00EB2C03" w:rsidP="00EB2C03">
      <w:pPr>
        <w:pStyle w:val="Numberedlist21"/>
        <w:tabs>
          <w:tab w:val="clear" w:pos="720"/>
        </w:tabs>
        <w:spacing w:before="0" w:after="0"/>
        <w:ind w:left="720" w:hanging="720"/>
        <w:rPr>
          <w:sz w:val="20"/>
        </w:rPr>
      </w:pPr>
      <w:bookmarkStart w:id="23" w:name="_Toc63161818"/>
      <w:bookmarkStart w:id="24" w:name="_Toc63163503"/>
      <w:r>
        <w:rPr>
          <w:sz w:val="20"/>
        </w:rPr>
        <w:lastRenderedPageBreak/>
        <w:t>Routine Maintenance</w:t>
      </w:r>
      <w:bookmarkEnd w:id="23"/>
      <w:bookmarkEnd w:id="24"/>
    </w:p>
    <w:tbl>
      <w:tblPr>
        <w:tblpPr w:leftFromText="180" w:rightFromText="180" w:vertAnchor="text" w:horzAnchor="page" w:tblpX="806" w:tblpY="214"/>
        <w:tblOverlap w:val="never"/>
        <w:tblW w:w="14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225"/>
        <w:gridCol w:w="1275"/>
        <w:gridCol w:w="709"/>
        <w:gridCol w:w="1418"/>
        <w:gridCol w:w="1275"/>
        <w:gridCol w:w="1276"/>
        <w:gridCol w:w="900"/>
      </w:tblGrid>
      <w:tr w:rsidR="00EB2C03" w14:paraId="2A259B5B" w14:textId="77777777" w:rsidTr="00C02826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43735D5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5190624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C0D8426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D935CF3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961CA7E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7A2131F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FC473CF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E9BCD74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EB2C03" w14:paraId="0FA7D4D2" w14:textId="77777777" w:rsidTr="00C02826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7FC5BF15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</w:tcPr>
          <w:p w14:paraId="60407E57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CPU di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253BB73C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09B02AB9" wp14:editId="4663BCC5">
                  <wp:extent cx="4320540" cy="2186940"/>
                  <wp:effectExtent l="0" t="0" r="3810" b="3810"/>
                  <wp:docPr id="37" name="Chart 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7EF13449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066FDD44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0C884037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cpu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dan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dibawah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threshold,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nilai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max 1.8% dan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averagenya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0.28% </w:t>
            </w:r>
          </w:p>
          <w:p w14:paraId="62142E88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3B4A0C38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22C3A101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460462FA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3155F2D4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495178F8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559AA6A6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28F7FF01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4CFE94E4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  <w:p w14:paraId="5DA2CC43" w14:textId="77777777" w:rsidR="00EB2C03" w:rsidRPr="002E0A61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831396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9334E3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60C8AC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FF5104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D3DAD2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2C7E985C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68BFC88B" w14:textId="77777777" w:rsidTr="00C02826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5E81163C" w14:textId="71F7FBC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</w:tcPr>
          <w:p w14:paraId="193EE406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Memory di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1CBE870F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E04337" wp14:editId="267F5DE3">
                  <wp:extent cx="4450715" cy="2293620"/>
                  <wp:effectExtent l="0" t="0" r="6985" b="11430"/>
                  <wp:docPr id="38" name="Chart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54500BDC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utilisasi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memory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kategori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medium dan di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bawah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threshold,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nilai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max 86,37% dan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averagenya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73,70%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E3E6B8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lastRenderedPageBreak/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16D49E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E79EF2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C972D1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46B204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1B28011F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30BDDBC5" w14:textId="77777777" w:rsidTr="00C02826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554F8655" w14:textId="28D1E2FD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</w:tcPr>
          <w:p w14:paraId="66E15247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</w:t>
            </w:r>
            <w:r>
              <w:rPr>
                <w:color w:val="000000"/>
                <w:sz w:val="18"/>
                <w:szCs w:val="18"/>
                <w:lang w:eastAsia="id-ID"/>
              </w:rPr>
              <w:t>ountpoint usage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di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F5A7F3" wp14:editId="6D39049E">
                  <wp:extent cx="3451860" cy="1766934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860" cy="1766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1E611B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 used mountpoint /apps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62% 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80378E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E0080B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A17673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49D559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8A7A52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1E835E1A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6979D67B" w14:textId="77777777" w:rsidR="00EB2C03" w:rsidRPr="00454DAB" w:rsidRDefault="00EB2C03" w:rsidP="00EB2C03"/>
    <w:p w14:paraId="022612F7" w14:textId="77777777" w:rsidR="00EB2C03" w:rsidRDefault="00EB2C03" w:rsidP="00EB2C03">
      <w:pPr>
        <w:pStyle w:val="Numberedlist21"/>
        <w:tabs>
          <w:tab w:val="clear" w:pos="720"/>
        </w:tabs>
        <w:spacing w:before="0" w:after="0"/>
        <w:ind w:left="720" w:hanging="720"/>
        <w:rPr>
          <w:rFonts w:cs="Arial"/>
          <w:sz w:val="20"/>
        </w:rPr>
      </w:pPr>
      <w:bookmarkStart w:id="25" w:name="_Toc63161819"/>
      <w:bookmarkStart w:id="26" w:name="_Toc63163504"/>
      <w:r>
        <w:rPr>
          <w:rFonts w:cs="Arial"/>
          <w:sz w:val="20"/>
        </w:rPr>
        <w:lastRenderedPageBreak/>
        <w:t>Application Availability</w:t>
      </w:r>
      <w:bookmarkEnd w:id="25"/>
      <w:bookmarkEnd w:id="26"/>
    </w:p>
    <w:tbl>
      <w:tblPr>
        <w:tblpPr w:leftFromText="180" w:rightFromText="180" w:vertAnchor="text" w:horzAnchor="page" w:tblpX="806" w:tblpY="214"/>
        <w:tblOverlap w:val="never"/>
        <w:tblW w:w="14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225"/>
        <w:gridCol w:w="1275"/>
        <w:gridCol w:w="709"/>
        <w:gridCol w:w="1418"/>
        <w:gridCol w:w="1275"/>
        <w:gridCol w:w="1276"/>
        <w:gridCol w:w="900"/>
      </w:tblGrid>
      <w:tr w:rsidR="00EB2C03" w14:paraId="0834B679" w14:textId="77777777" w:rsidTr="00C02826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09B23EE3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No.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162343F1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Activities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61F224DE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Apps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17D4FAD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Sev</w:t>
            </w:r>
            <w:proofErr w:type="spellEnd"/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5F6654BF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 xml:space="preserve">Report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3CE065D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Respond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41D71BF7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t>Solution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id-ID"/>
              </w:rPr>
              <w:br/>
              <w:t>[Date]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7458A812" w14:textId="77777777" w:rsidR="00EB2C03" w:rsidRDefault="00EB2C03" w:rsidP="00C02826">
            <w:pPr>
              <w:spacing w:beforeLines="10" w:before="24" w:afterLines="10" w:after="24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id-ID" w:eastAsia="id-ID"/>
              </w:rPr>
              <w:t>SLA</w:t>
            </w:r>
          </w:p>
        </w:tc>
      </w:tr>
      <w:tr w:rsidR="00EB2C03" w14:paraId="7A7761BD" w14:textId="77777777" w:rsidTr="00C02826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69490437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339E07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availability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server 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24424989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7FF0F507" wp14:editId="59F51563">
                  <wp:extent cx="3523189" cy="567690"/>
                  <wp:effectExtent l="0" t="0" r="127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3189" cy="56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0BE231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</w:t>
            </w:r>
            <w:r>
              <w:rPr>
                <w:rFonts w:cs="Arial"/>
                <w:sz w:val="18"/>
                <w:szCs w:val="18"/>
              </w:rPr>
              <w:t xml:space="preserve"> 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uptimenya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lebih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sebulan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285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hari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F127F9" w14:textId="77777777" w:rsidR="00EB2C03" w:rsidRDefault="00EB2C03" w:rsidP="00C02826">
            <w:pPr>
              <w:spacing w:beforeLines="10" w:before="24" w:afterLines="10" w:after="24"/>
              <w:jc w:val="center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HCIS 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9761CF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9020AF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42B54A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3197F3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079F045F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35181345" w14:textId="77777777" w:rsidTr="00C02826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BFBFBF" w:themeFill="background1" w:themeFillShade="BF"/>
          </w:tcPr>
          <w:p w14:paraId="4FEFF04B" w14:textId="04855E9D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42E257CB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availability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Database </w:t>
            </w:r>
            <w:r w:rsidRPr="00D05317">
              <w:rPr>
                <w:rFonts w:cs="Arial"/>
                <w:color w:val="000000"/>
                <w:sz w:val="18"/>
                <w:szCs w:val="18"/>
                <w:lang w:eastAsia="id-ID"/>
              </w:rPr>
              <w:t>10.49.31.1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  <w:r w:rsidRPr="00D05317">
              <w:rPr>
                <w:rFonts w:cs="Arial"/>
                <w:color w:val="000000"/>
                <w:sz w:val="18"/>
                <w:szCs w:val="18"/>
                <w:lang w:eastAsia="id-ID"/>
              </w:rPr>
              <w:t>3314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004EEBD4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 w:rsidRPr="00D05317">
              <w:rPr>
                <w:rFonts w:eastAsia="SimSun" w:cs="Arial"/>
                <w:noProof/>
                <w:color w:val="222222"/>
                <w:sz w:val="18"/>
                <w:szCs w:val="18"/>
              </w:rPr>
              <w:drawing>
                <wp:inline distT="0" distB="0" distL="0" distR="0" wp14:anchorId="11CF16E8" wp14:editId="50AE8079">
                  <wp:extent cx="3016250" cy="2251495"/>
                  <wp:effectExtent l="0" t="0" r="0" b="0"/>
                  <wp:docPr id="13" name="Picture 13" descr="C:\Users\user\Desktop\HCMDEC\Capture_baru\WhatsApp Image 2021-01-11 at 17.27.31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HCMDEC\Capture_baru\WhatsApp Image 2021-01-11 at 17.27.31 (1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43"/>
                          <a:stretch/>
                        </pic:blipFill>
                        <pic:spPr bwMode="auto">
                          <a:xfrm>
                            <a:off x="0" y="0"/>
                            <a:ext cx="3035020" cy="226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B9D8C3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</w:t>
            </w:r>
            <w:r>
              <w:rPr>
                <w:rFonts w:cs="Arial"/>
                <w:sz w:val="18"/>
                <w:szCs w:val="18"/>
              </w:rPr>
              <w:t xml:space="preserve"> 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uptimenya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lebih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sebulan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hari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6ABDAC3F" w14:textId="77777777" w:rsidR="00EB2C03" w:rsidRDefault="00EB2C03" w:rsidP="00C02826">
            <w:pPr>
              <w:spacing w:beforeLines="10" w:before="24" w:afterLines="10" w:after="24"/>
              <w:jc w:val="center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>HC PORTAL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0985DB69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6F3EFB8C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5E4510BC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1A9FE546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14:paraId="032B7444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  <w:tr w:rsidR="00EB2C03" w14:paraId="0CFC02AC" w14:textId="77777777" w:rsidTr="00C02826">
        <w:trPr>
          <w:trHeight w:val="90"/>
        </w:trPr>
        <w:tc>
          <w:tcPr>
            <w:tcW w:w="562" w:type="dxa"/>
            <w:tcBorders>
              <w:tl2br w:val="nil"/>
              <w:tr2bl w:val="nil"/>
            </w:tcBorders>
            <w:shd w:val="clear" w:color="auto" w:fill="auto"/>
          </w:tcPr>
          <w:p w14:paraId="17907185" w14:textId="7AA98E4A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7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5FB5C3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Aplikasi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t>HCIS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-</w:t>
            </w: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API 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hcismonpapp1-new - </w:t>
            </w:r>
            <w:r w:rsidRPr="00884C49">
              <w:rPr>
                <w:rFonts w:cs="Arial"/>
                <w:color w:val="000000"/>
                <w:sz w:val="18"/>
                <w:szCs w:val="18"/>
                <w:lang w:eastAsia="id-ID"/>
              </w:rPr>
              <w:t>10.2.232.216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:</w:t>
            </w:r>
          </w:p>
          <w:p w14:paraId="41CCC764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noProof/>
                <w:color w:val="000000"/>
                <w:sz w:val="18"/>
                <w:szCs w:val="18"/>
              </w:rPr>
            </w:pPr>
          </w:p>
          <w:p w14:paraId="680A2117" w14:textId="77777777" w:rsidR="00EB2C0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 w:rsidRPr="003F4CAE">
              <w:rPr>
                <w:rFonts w:cs="Arial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341BE563" wp14:editId="2D3BCDD9">
                  <wp:extent cx="3706495" cy="2049780"/>
                  <wp:effectExtent l="0" t="0" r="8255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5" b="48413"/>
                          <a:stretch/>
                        </pic:blipFill>
                        <pic:spPr bwMode="auto">
                          <a:xfrm>
                            <a:off x="0" y="0"/>
                            <a:ext cx="3707273" cy="205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A4606C" w14:textId="77777777" w:rsidR="00EB2C03" w:rsidRPr="000A7AF3" w:rsidRDefault="00EB2C03" w:rsidP="00C02826">
            <w:pPr>
              <w:spacing w:beforeLines="10" w:before="24" w:afterLines="10" w:after="24"/>
              <w:textAlignment w:val="top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Untuk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periode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Januari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2021, status</w:t>
            </w:r>
            <w:r>
              <w:rPr>
                <w:rFonts w:cs="Arial"/>
                <w:sz w:val="18"/>
                <w:szCs w:val="18"/>
              </w:rPr>
              <w:t xml:space="preserve"> availability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masih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aman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uptimenya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lebih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dari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sebulan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yaitu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284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hari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13ECBF" w14:textId="77777777" w:rsidR="00EB2C03" w:rsidRDefault="00EB2C03" w:rsidP="00C02826">
            <w:pPr>
              <w:spacing w:beforeLines="10" w:before="24" w:afterLines="10" w:after="24"/>
              <w:jc w:val="center"/>
              <w:textAlignment w:val="top"/>
              <w:rPr>
                <w:rFonts w:eastAsia="SimSun" w:cs="Arial"/>
                <w:color w:val="222222"/>
                <w:sz w:val="18"/>
                <w:szCs w:val="18"/>
                <w:lang w:eastAsia="zh-CN" w:bidi="ar"/>
              </w:rPr>
            </w:pP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lastRenderedPageBreak/>
              <w:t>HCIS</w:t>
            </w: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 xml:space="preserve"> </w:t>
            </w:r>
            <w:r w:rsidRPr="003F4CAE">
              <w:rPr>
                <w:rFonts w:cs="Arial"/>
                <w:color w:val="000000"/>
                <w:sz w:val="18"/>
                <w:szCs w:val="18"/>
                <w:lang w:eastAsia="id-ID"/>
              </w:rPr>
              <w:t>API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6E293D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cs="Arial"/>
                <w:color w:val="000000"/>
                <w:sz w:val="18"/>
                <w:szCs w:val="18"/>
                <w:lang w:eastAsia="id-ID"/>
              </w:rPr>
            </w:pPr>
            <w:r>
              <w:rPr>
                <w:rFonts w:cs="Arial"/>
                <w:color w:val="000000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30D86F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EBFAE8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05754B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01/02/2020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14:paraId="30717E03" w14:textId="77777777" w:rsidR="00EB2C03" w:rsidRDefault="00EB2C03" w:rsidP="00C02826">
            <w:pPr>
              <w:spacing w:beforeLines="10" w:before="24" w:afterLines="10" w:after="24"/>
              <w:jc w:val="center"/>
              <w:textAlignment w:val="center"/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eastAsia="SimSun" w:cs="Arial"/>
                <w:color w:val="000000"/>
                <w:sz w:val="18"/>
                <w:szCs w:val="18"/>
                <w:lang w:eastAsia="zh-CN" w:bidi="ar"/>
              </w:rPr>
              <w:t>Comply</w:t>
            </w:r>
          </w:p>
        </w:tc>
      </w:tr>
    </w:tbl>
    <w:p w14:paraId="0D9B9516" w14:textId="256550C8" w:rsidR="00EB2C03" w:rsidRDefault="00EB2C03">
      <w:pPr>
        <w:rPr>
          <w:rFonts w:cs="Arial"/>
        </w:rPr>
        <w:sectPr w:rsidR="00EB2C03">
          <w:headerReference w:type="default" r:id="rId24"/>
          <w:pgSz w:w="16839" w:h="11907" w:orient="landscape"/>
          <w:pgMar w:top="864" w:right="1440" w:bottom="1195" w:left="1440" w:header="907" w:footer="403" w:gutter="0"/>
          <w:cols w:space="720"/>
          <w:docGrid w:linePitch="272"/>
        </w:sectPr>
      </w:pPr>
    </w:p>
    <w:p w14:paraId="24B31468" w14:textId="77777777" w:rsidR="009144AE" w:rsidRDefault="009144AE">
      <w:pPr>
        <w:pStyle w:val="Numberedlist21"/>
        <w:numPr>
          <w:ilvl w:val="0"/>
          <w:numId w:val="0"/>
        </w:numPr>
        <w:spacing w:before="0" w:after="0"/>
        <w:rPr>
          <w:rFonts w:cs="Arial"/>
          <w:sz w:val="20"/>
        </w:rPr>
      </w:pPr>
      <w:bookmarkStart w:id="27" w:name="_Toc34734073"/>
      <w:bookmarkStart w:id="28" w:name="_Toc409340210"/>
    </w:p>
    <w:p w14:paraId="0522A217" w14:textId="77777777" w:rsidR="009144AE" w:rsidRDefault="006D6FBD">
      <w:pPr>
        <w:pStyle w:val="Numberedlist21"/>
        <w:numPr>
          <w:ilvl w:val="0"/>
          <w:numId w:val="0"/>
        </w:numPr>
        <w:spacing w:before="0" w:after="0"/>
      </w:pPr>
      <w:bookmarkStart w:id="29" w:name="_Toc63163505"/>
      <w:r>
        <w:rPr>
          <w:rFonts w:cs="Arial"/>
          <w:sz w:val="20"/>
        </w:rPr>
        <w:t>Approval</w:t>
      </w:r>
      <w:bookmarkEnd w:id="27"/>
      <w:bookmarkEnd w:id="28"/>
      <w:bookmarkEnd w:id="29"/>
    </w:p>
    <w:p w14:paraId="1CB10AB3" w14:textId="77777777" w:rsidR="009144AE" w:rsidRDefault="009144AE"/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668"/>
        <w:gridCol w:w="1210"/>
        <w:gridCol w:w="3690"/>
      </w:tblGrid>
      <w:tr w:rsidR="009144AE" w14:paraId="62CB1EA1" w14:textId="77777777">
        <w:trPr>
          <w:trHeight w:val="270"/>
        </w:trPr>
        <w:tc>
          <w:tcPr>
            <w:tcW w:w="1242" w:type="dxa"/>
          </w:tcPr>
          <w:p w14:paraId="4EF42D4C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68" w:type="dxa"/>
          </w:tcPr>
          <w:p w14:paraId="087AA643" w14:textId="07010AFD" w:rsidR="009144AE" w:rsidRDefault="00CC4654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 xml:space="preserve">Gino </w:t>
            </w:r>
            <w:proofErr w:type="spellStart"/>
            <w:r>
              <w:rPr>
                <w:rFonts w:cs="Arial"/>
              </w:rPr>
              <w:t>Sunarto</w:t>
            </w:r>
            <w:proofErr w:type="spellEnd"/>
          </w:p>
        </w:tc>
        <w:tc>
          <w:tcPr>
            <w:tcW w:w="1210" w:type="dxa"/>
          </w:tcPr>
          <w:p w14:paraId="6449102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90" w:type="dxa"/>
          </w:tcPr>
          <w:p w14:paraId="61FDDB18" w14:textId="4FD50CA0" w:rsidR="009144AE" w:rsidRDefault="00200BD4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Irwan Sahrul Sidik</w:t>
            </w:r>
          </w:p>
        </w:tc>
      </w:tr>
      <w:tr w:rsidR="009144AE" w14:paraId="01A0D218" w14:textId="77777777">
        <w:trPr>
          <w:trHeight w:val="270"/>
        </w:trPr>
        <w:tc>
          <w:tcPr>
            <w:tcW w:w="1242" w:type="dxa"/>
          </w:tcPr>
          <w:p w14:paraId="2562EA72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68" w:type="dxa"/>
          </w:tcPr>
          <w:p w14:paraId="5EC8D6BA" w14:textId="00BC7A28" w:rsidR="009144AE" w:rsidRDefault="00CC4654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  <w:lang w:val="id-ID"/>
              </w:rPr>
              <w:t>Staff IT ERP Core Finance</w:t>
            </w:r>
          </w:p>
        </w:tc>
        <w:tc>
          <w:tcPr>
            <w:tcW w:w="1210" w:type="dxa"/>
          </w:tcPr>
          <w:p w14:paraId="59E28A11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90" w:type="dxa"/>
          </w:tcPr>
          <w:p w14:paraId="62D7889D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Consultant Support</w:t>
            </w:r>
          </w:p>
        </w:tc>
      </w:tr>
      <w:tr w:rsidR="009144AE" w14:paraId="43551017" w14:textId="77777777">
        <w:trPr>
          <w:trHeight w:val="396"/>
        </w:trPr>
        <w:tc>
          <w:tcPr>
            <w:tcW w:w="1242" w:type="dxa"/>
          </w:tcPr>
          <w:p w14:paraId="11A89B25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68" w:type="dxa"/>
          </w:tcPr>
          <w:p w14:paraId="0C54854E" w14:textId="77777777" w:rsidR="009144AE" w:rsidRDefault="009144AE">
            <w:pPr>
              <w:pStyle w:val="Table"/>
              <w:spacing w:after="10"/>
              <w:rPr>
                <w:rFonts w:cs="Arial"/>
              </w:rPr>
            </w:pPr>
          </w:p>
        </w:tc>
        <w:tc>
          <w:tcPr>
            <w:tcW w:w="1210" w:type="dxa"/>
          </w:tcPr>
          <w:p w14:paraId="218ABC6B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90" w:type="dxa"/>
          </w:tcPr>
          <w:p w14:paraId="626B241B" w14:textId="4AD905D9" w:rsidR="009144AE" w:rsidRDefault="0004065F">
            <w:pPr>
              <w:pStyle w:val="Table"/>
              <w:spacing w:after="10"/>
              <w:rPr>
                <w:rFonts w:cs="Arial"/>
                <w:lang w:val="id-ID"/>
              </w:rPr>
            </w:pPr>
            <w:r>
              <w:rPr>
                <w:rFonts w:cs="Arial"/>
              </w:rPr>
              <w:t>02</w:t>
            </w:r>
            <w:r w:rsidR="006D6FBD">
              <w:rPr>
                <w:rFonts w:cs="Arial"/>
                <w:lang w:val="id-ID"/>
              </w:rPr>
              <w:t xml:space="preserve"> </w:t>
            </w:r>
            <w:r w:rsidR="00492AB0">
              <w:rPr>
                <w:rFonts w:cs="Arial"/>
              </w:rPr>
              <w:t>February</w:t>
            </w:r>
            <w:r w:rsidR="006D6FBD">
              <w:rPr>
                <w:rFonts w:cs="Arial"/>
                <w:lang w:val="id-ID"/>
              </w:rPr>
              <w:t xml:space="preserve"> </w:t>
            </w:r>
            <w:r w:rsidR="00F97894">
              <w:rPr>
                <w:rFonts w:cs="Arial"/>
                <w:lang w:val="id-ID"/>
              </w:rPr>
              <w:t>2021</w:t>
            </w:r>
          </w:p>
        </w:tc>
      </w:tr>
      <w:tr w:rsidR="009144AE" w14:paraId="262A6D97" w14:textId="77777777">
        <w:trPr>
          <w:trHeight w:val="252"/>
        </w:trPr>
        <w:tc>
          <w:tcPr>
            <w:tcW w:w="1242" w:type="dxa"/>
          </w:tcPr>
          <w:p w14:paraId="31571048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68" w:type="dxa"/>
          </w:tcPr>
          <w:p w14:paraId="74187065" w14:textId="77777777" w:rsidR="009144AE" w:rsidRDefault="009144AE">
            <w:pPr>
              <w:pStyle w:val="Table"/>
              <w:spacing w:after="10" w:line="720" w:lineRule="auto"/>
              <w:rPr>
                <w:rFonts w:cs="Arial"/>
              </w:rPr>
            </w:pPr>
          </w:p>
        </w:tc>
        <w:tc>
          <w:tcPr>
            <w:tcW w:w="1210" w:type="dxa"/>
          </w:tcPr>
          <w:p w14:paraId="689CD584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90" w:type="dxa"/>
          </w:tcPr>
          <w:p w14:paraId="63B8087C" w14:textId="07D73095" w:rsidR="009144AE" w:rsidRDefault="00997938">
            <w:pPr>
              <w:pStyle w:val="Table"/>
              <w:spacing w:after="10" w:line="720" w:lineRule="auto"/>
              <w:jc w:val="center"/>
              <w:rPr>
                <w:rFonts w:cs="Arial"/>
              </w:rPr>
            </w:pPr>
            <w:r>
              <w:rPr>
                <w:rFonts w:ascii="Verdana" w:hAnsi="Verdana" w:cs="Arial"/>
                <w:noProof/>
                <w:sz w:val="16"/>
                <w:szCs w:val="16"/>
              </w:rPr>
              <w:drawing>
                <wp:inline distT="0" distB="0" distL="0" distR="0" wp14:anchorId="656F689E" wp14:editId="7E0D60D8">
                  <wp:extent cx="1537805" cy="854635"/>
                  <wp:effectExtent l="0" t="0" r="571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7" t="31604" r="7757" b="36040"/>
                          <a:stretch/>
                        </pic:blipFill>
                        <pic:spPr bwMode="auto">
                          <a:xfrm>
                            <a:off x="0" y="0"/>
                            <a:ext cx="1591292" cy="88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44BB0CF3" w14:textId="77777777" w:rsidR="009144AE" w:rsidRDefault="009144AE">
      <w:pPr>
        <w:rPr>
          <w:rFonts w:cs="Arial"/>
        </w:rPr>
      </w:pPr>
    </w:p>
    <w:p w14:paraId="56ECB0F9" w14:textId="77777777" w:rsidR="009144AE" w:rsidRDefault="009144AE"/>
    <w:tbl>
      <w:tblPr>
        <w:tblpPr w:leftFromText="180" w:rightFromText="180" w:vertAnchor="text" w:horzAnchor="page" w:tblpX="1292" w:tblpY="209"/>
        <w:tblOverlap w:val="never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668"/>
        <w:gridCol w:w="1210"/>
        <w:gridCol w:w="3690"/>
      </w:tblGrid>
      <w:tr w:rsidR="009144AE" w14:paraId="304706BB" w14:textId="77777777">
        <w:trPr>
          <w:trHeight w:val="270"/>
        </w:trPr>
        <w:tc>
          <w:tcPr>
            <w:tcW w:w="1242" w:type="dxa"/>
          </w:tcPr>
          <w:p w14:paraId="514E337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68" w:type="dxa"/>
          </w:tcPr>
          <w:p w14:paraId="40197BD4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Moh</w:t>
            </w:r>
            <w:proofErr w:type="spellEnd"/>
            <w:r>
              <w:rPr>
                <w:rFonts w:cs="Arial"/>
              </w:rPr>
              <w:t xml:space="preserve"> A </w:t>
            </w:r>
            <w:proofErr w:type="spellStart"/>
            <w:r>
              <w:rPr>
                <w:rFonts w:cs="Arial"/>
              </w:rPr>
              <w:t>Ghafur</w:t>
            </w:r>
            <w:proofErr w:type="spellEnd"/>
          </w:p>
        </w:tc>
        <w:tc>
          <w:tcPr>
            <w:tcW w:w="1210" w:type="dxa"/>
          </w:tcPr>
          <w:p w14:paraId="2CB049CF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Name:</w:t>
            </w:r>
          </w:p>
        </w:tc>
        <w:tc>
          <w:tcPr>
            <w:tcW w:w="3690" w:type="dxa"/>
          </w:tcPr>
          <w:p w14:paraId="020C6338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Yose Permata</w:t>
            </w:r>
          </w:p>
        </w:tc>
      </w:tr>
      <w:tr w:rsidR="009144AE" w14:paraId="0C22D9ED" w14:textId="77777777">
        <w:trPr>
          <w:trHeight w:val="270"/>
        </w:trPr>
        <w:tc>
          <w:tcPr>
            <w:tcW w:w="1242" w:type="dxa"/>
          </w:tcPr>
          <w:p w14:paraId="2FD9EDEF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68" w:type="dxa"/>
          </w:tcPr>
          <w:p w14:paraId="5689A491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Manager</w:t>
            </w:r>
            <w:r>
              <w:rPr>
                <w:rFonts w:cs="Arial"/>
                <w:lang w:val="id-ID"/>
              </w:rPr>
              <w:t xml:space="preserve"> IT ERP </w:t>
            </w:r>
            <w:proofErr w:type="gramStart"/>
            <w:r>
              <w:rPr>
                <w:rFonts w:cs="Arial"/>
                <w:lang w:val="id-ID"/>
              </w:rPr>
              <w:t>Non Core</w:t>
            </w:r>
            <w:proofErr w:type="gramEnd"/>
          </w:p>
        </w:tc>
        <w:tc>
          <w:tcPr>
            <w:tcW w:w="1210" w:type="dxa"/>
          </w:tcPr>
          <w:p w14:paraId="797B381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Title:</w:t>
            </w:r>
          </w:p>
        </w:tc>
        <w:tc>
          <w:tcPr>
            <w:tcW w:w="3690" w:type="dxa"/>
          </w:tcPr>
          <w:p w14:paraId="072406BB" w14:textId="77777777" w:rsidR="009144AE" w:rsidRDefault="006D6FBD">
            <w:pPr>
              <w:pStyle w:val="Table"/>
              <w:spacing w:after="10"/>
              <w:rPr>
                <w:rFonts w:cs="Arial"/>
              </w:rPr>
            </w:pPr>
            <w:r>
              <w:rPr>
                <w:rFonts w:cs="Arial"/>
              </w:rPr>
              <w:t>Project Manager</w:t>
            </w:r>
          </w:p>
        </w:tc>
      </w:tr>
      <w:tr w:rsidR="009144AE" w14:paraId="4614420D" w14:textId="77777777">
        <w:trPr>
          <w:trHeight w:val="396"/>
        </w:trPr>
        <w:tc>
          <w:tcPr>
            <w:tcW w:w="1242" w:type="dxa"/>
          </w:tcPr>
          <w:p w14:paraId="300F1019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68" w:type="dxa"/>
          </w:tcPr>
          <w:p w14:paraId="4CE94EFF" w14:textId="77777777" w:rsidR="009144AE" w:rsidRDefault="009144AE">
            <w:pPr>
              <w:pStyle w:val="Table"/>
              <w:spacing w:after="10"/>
              <w:rPr>
                <w:rFonts w:cs="Arial"/>
              </w:rPr>
            </w:pPr>
          </w:p>
        </w:tc>
        <w:tc>
          <w:tcPr>
            <w:tcW w:w="1210" w:type="dxa"/>
          </w:tcPr>
          <w:p w14:paraId="2D886428" w14:textId="77777777" w:rsidR="009144AE" w:rsidRDefault="006D6FBD">
            <w:pPr>
              <w:pStyle w:val="TableSmHeadingRight"/>
              <w:spacing w:after="1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Date:</w:t>
            </w:r>
          </w:p>
        </w:tc>
        <w:tc>
          <w:tcPr>
            <w:tcW w:w="3690" w:type="dxa"/>
          </w:tcPr>
          <w:p w14:paraId="64770C00" w14:textId="039B9224" w:rsidR="009144AE" w:rsidRDefault="00BE07AC">
            <w:pPr>
              <w:pStyle w:val="Table"/>
              <w:spacing w:after="10"/>
              <w:rPr>
                <w:rFonts w:cs="Arial"/>
                <w:lang w:val="id-ID"/>
              </w:rPr>
            </w:pPr>
            <w:r>
              <w:rPr>
                <w:rFonts w:cs="Arial"/>
              </w:rPr>
              <w:t>0</w:t>
            </w:r>
            <w:r w:rsidR="0004065F">
              <w:rPr>
                <w:rFonts w:cs="Arial"/>
              </w:rPr>
              <w:t>2</w:t>
            </w:r>
            <w:r w:rsidR="007A3A68">
              <w:rPr>
                <w:rFonts w:cs="Arial"/>
                <w:lang w:val="id-ID"/>
              </w:rPr>
              <w:t xml:space="preserve"> </w:t>
            </w:r>
            <w:r w:rsidR="00492AB0">
              <w:rPr>
                <w:rFonts w:cs="Arial"/>
              </w:rPr>
              <w:t>February</w:t>
            </w:r>
            <w:r w:rsidR="007A3A68">
              <w:rPr>
                <w:rFonts w:cs="Arial"/>
                <w:lang w:val="id-ID"/>
              </w:rPr>
              <w:t xml:space="preserve"> </w:t>
            </w:r>
            <w:r w:rsidR="00F97894">
              <w:rPr>
                <w:rFonts w:cs="Arial"/>
                <w:lang w:val="id-ID"/>
              </w:rPr>
              <w:t>2021</w:t>
            </w:r>
          </w:p>
        </w:tc>
      </w:tr>
      <w:tr w:rsidR="009144AE" w14:paraId="1A74537F" w14:textId="77777777">
        <w:trPr>
          <w:trHeight w:val="252"/>
        </w:trPr>
        <w:tc>
          <w:tcPr>
            <w:tcW w:w="1242" w:type="dxa"/>
          </w:tcPr>
          <w:p w14:paraId="1236D5B3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68" w:type="dxa"/>
          </w:tcPr>
          <w:p w14:paraId="5CB0F9DC" w14:textId="77777777" w:rsidR="009144AE" w:rsidRDefault="009144AE">
            <w:pPr>
              <w:pStyle w:val="Table"/>
              <w:spacing w:after="10" w:line="720" w:lineRule="auto"/>
              <w:rPr>
                <w:rFonts w:cs="Arial"/>
              </w:rPr>
            </w:pPr>
          </w:p>
        </w:tc>
        <w:tc>
          <w:tcPr>
            <w:tcW w:w="1210" w:type="dxa"/>
          </w:tcPr>
          <w:p w14:paraId="0C6E51DB" w14:textId="77777777" w:rsidR="009144AE" w:rsidRDefault="006D6FBD">
            <w:pPr>
              <w:pStyle w:val="TableSmHeadingRight"/>
              <w:spacing w:after="10" w:line="72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Signature:</w:t>
            </w:r>
          </w:p>
        </w:tc>
        <w:tc>
          <w:tcPr>
            <w:tcW w:w="3690" w:type="dxa"/>
          </w:tcPr>
          <w:p w14:paraId="7F46E55E" w14:textId="77777777" w:rsidR="009144AE" w:rsidRDefault="006D6FBD">
            <w:pPr>
              <w:pStyle w:val="Table"/>
              <w:spacing w:after="10" w:line="720" w:lineRule="auto"/>
              <w:rPr>
                <w:rFonts w:cs="Arial"/>
              </w:rPr>
            </w:pPr>
            <w:r>
              <w:rPr>
                <w:rFonts w:ascii="Verdana" w:hAnsi="Verdana" w:cs="Arial"/>
                <w:b/>
                <w:noProof/>
                <w:sz w:val="16"/>
                <w:szCs w:val="18"/>
                <w:lang w:val="id-ID"/>
              </w:rPr>
              <w:drawing>
                <wp:anchor distT="0" distB="0" distL="114300" distR="114300" simplePos="0" relativeHeight="251661312" behindDoc="0" locked="0" layoutInCell="1" allowOverlap="1" wp14:anchorId="1D465E30" wp14:editId="2F9829B6">
                  <wp:simplePos x="0" y="0"/>
                  <wp:positionH relativeFrom="column">
                    <wp:posOffset>467995</wp:posOffset>
                  </wp:positionH>
                  <wp:positionV relativeFrom="paragraph">
                    <wp:posOffset>141605</wp:posOffset>
                  </wp:positionV>
                  <wp:extent cx="997585" cy="596265"/>
                  <wp:effectExtent l="0" t="0" r="12065" b="13335"/>
                  <wp:wrapSquare wrapText="bothSides"/>
                  <wp:docPr id="8" name="Picture 6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8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DDA4ACC" w14:textId="77777777" w:rsidR="009144AE" w:rsidRDefault="009144AE">
            <w:pPr>
              <w:pStyle w:val="Table"/>
              <w:spacing w:after="10" w:line="720" w:lineRule="auto"/>
              <w:rPr>
                <w:rFonts w:cs="Arial"/>
              </w:rPr>
            </w:pPr>
          </w:p>
        </w:tc>
      </w:tr>
    </w:tbl>
    <w:p w14:paraId="7BB3EB60" w14:textId="77777777" w:rsidR="009144AE" w:rsidRDefault="009144AE"/>
    <w:p w14:paraId="4059C394" w14:textId="77777777" w:rsidR="009144AE" w:rsidRDefault="009144AE"/>
    <w:p w14:paraId="4EB0C86D" w14:textId="77777777" w:rsidR="009144AE" w:rsidRDefault="009144AE">
      <w:pPr>
        <w:tabs>
          <w:tab w:val="left" w:pos="2517"/>
        </w:tabs>
      </w:pPr>
    </w:p>
    <w:sectPr w:rsidR="009144AE">
      <w:headerReference w:type="default" r:id="rId25"/>
      <w:footerReference w:type="default" r:id="rId26"/>
      <w:pgSz w:w="11907" w:h="16839"/>
      <w:pgMar w:top="1440" w:right="864" w:bottom="1440" w:left="1195" w:header="907" w:footer="40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7D8E3" w14:textId="77777777" w:rsidR="008E6424" w:rsidRDefault="008E6424">
      <w:r>
        <w:separator/>
      </w:r>
    </w:p>
  </w:endnote>
  <w:endnote w:type="continuationSeparator" w:id="0">
    <w:p w14:paraId="4EFC0EC0" w14:textId="77777777" w:rsidR="008E6424" w:rsidRDefault="008E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">
    <w:altName w:val="Gabriola"/>
    <w:charset w:val="00"/>
    <w:family w:val="decorative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logostd">
    <w:altName w:val="Symbol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E055" w14:textId="77777777" w:rsidR="00281605" w:rsidRDefault="00281605">
    <w:pPr>
      <w:pStyle w:val="Footer"/>
      <w:jc w:val="right"/>
    </w:pPr>
  </w:p>
  <w:p w14:paraId="64BBC856" w14:textId="77777777" w:rsidR="00281605" w:rsidRDefault="00281605">
    <w:pPr>
      <w:pStyle w:val="Footer"/>
      <w:jc w:val="right"/>
    </w:pPr>
  </w:p>
  <w:p w14:paraId="13017292" w14:textId="77777777" w:rsidR="00281605" w:rsidRDefault="00281605">
    <w:pPr>
      <w:pStyle w:val="Footer"/>
      <w:jc w:val="right"/>
      <w:rPr>
        <w:lang w:val="en-GB"/>
      </w:rPr>
    </w:pPr>
  </w:p>
  <w:p w14:paraId="39951106" w14:textId="77777777" w:rsidR="00281605" w:rsidRDefault="00281605">
    <w:pPr>
      <w:pStyle w:val="Footer"/>
      <w:rPr>
        <w:lang w:val="en-GB"/>
      </w:rPr>
    </w:pPr>
  </w:p>
  <w:p w14:paraId="26BADFAF" w14:textId="77777777" w:rsidR="00281605" w:rsidRDefault="00281605">
    <w:pPr>
      <w:pStyle w:val="Footer"/>
      <w:rPr>
        <w:lang w:val="en-GB"/>
      </w:rPr>
    </w:pPr>
  </w:p>
  <w:p w14:paraId="6A240182" w14:textId="77777777" w:rsidR="00281605" w:rsidRDefault="00281605">
    <w:pPr>
      <w:pStyle w:val="Footer"/>
      <w:rPr>
        <w:lang w:val="en-GB"/>
      </w:rPr>
    </w:pPr>
  </w:p>
  <w:p w14:paraId="025AB644" w14:textId="77777777" w:rsidR="00281605" w:rsidRDefault="00281605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63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6"/>
      <w:gridCol w:w="7027"/>
    </w:tblGrid>
    <w:tr w:rsidR="00281605" w14:paraId="63AE56F7" w14:textId="77777777">
      <w:tc>
        <w:tcPr>
          <w:tcW w:w="2610" w:type="dxa"/>
        </w:tcPr>
        <w:p w14:paraId="426EDE16" w14:textId="77777777" w:rsidR="00281605" w:rsidRDefault="00281605">
          <w:pPr>
            <w:keepNext/>
            <w:keepLines/>
            <w:spacing w:before="60" w:after="20"/>
            <w:rPr>
              <w:sz w:val="18"/>
            </w:rPr>
          </w:pPr>
          <w:bookmarkStart w:id="4" w:name="hp_Footer"/>
        </w:p>
      </w:tc>
      <w:tc>
        <w:tcPr>
          <w:tcW w:w="4320" w:type="dxa"/>
        </w:tcPr>
        <w:p w14:paraId="324AC5C3" w14:textId="77777777" w:rsidR="00281605" w:rsidRDefault="003C2C7F">
          <w:pPr>
            <w:pStyle w:val="Table"/>
            <w:spacing w:before="60" w:after="20"/>
            <w:jc w:val="center"/>
            <w:rPr>
              <w:i/>
            </w:rPr>
          </w:pPr>
          <w:fldSimple w:instr=" DOCPROPERTY &quot;ToggleDesignation&quot;  \* MERGEFORMAT ">
            <w:r w:rsidR="00281605">
              <w:t xml:space="preserve">  </w:t>
            </w:r>
          </w:fldSimple>
        </w:p>
      </w:tc>
      <w:tc>
        <w:tcPr>
          <w:tcW w:w="7033" w:type="dxa"/>
          <w:gridSpan w:val="2"/>
        </w:tcPr>
        <w:p w14:paraId="7991A686" w14:textId="77777777" w:rsidR="00281605" w:rsidRDefault="00281605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9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23</w:t>
          </w:r>
          <w:r>
            <w:rPr>
              <w:sz w:val="18"/>
            </w:rPr>
            <w:fldChar w:fldCharType="end"/>
          </w:r>
          <w:bookmarkEnd w:id="4"/>
        </w:p>
      </w:tc>
    </w:tr>
    <w:tr w:rsidR="00281605" w14:paraId="0AD6338A" w14:textId="77777777">
      <w:tc>
        <w:tcPr>
          <w:tcW w:w="2610" w:type="dxa"/>
          <w:tcBorders>
            <w:top w:val="single" w:sz="12" w:space="0" w:color="auto"/>
          </w:tcBorders>
        </w:tcPr>
        <w:p w14:paraId="324B3E56" w14:textId="77777777" w:rsidR="00281605" w:rsidRDefault="00281605">
          <w:pPr>
            <w:keepNext/>
            <w:keepLines/>
            <w:spacing w:before="40"/>
            <w:rPr>
              <w:sz w:val="12"/>
              <w:lang w:val="es-VE"/>
            </w:rPr>
          </w:pP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14:paraId="0BA345B5" w14:textId="77777777" w:rsidR="00281605" w:rsidRDefault="00281605">
          <w:pPr>
            <w:keepNext/>
            <w:keepLines/>
            <w:spacing w:before="40"/>
            <w:jc w:val="center"/>
            <w:rPr>
              <w:sz w:val="12"/>
            </w:rPr>
          </w:pPr>
        </w:p>
      </w:tc>
      <w:tc>
        <w:tcPr>
          <w:tcW w:w="7027" w:type="dxa"/>
          <w:tcBorders>
            <w:top w:val="single" w:sz="12" w:space="0" w:color="auto"/>
          </w:tcBorders>
        </w:tcPr>
        <w:p w14:paraId="11B5E9C7" w14:textId="77777777" w:rsidR="00281605" w:rsidRDefault="00281605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</w:tbl>
  <w:p w14:paraId="5683EA1B" w14:textId="77777777" w:rsidR="00281605" w:rsidRDefault="00281605">
    <w:pPr>
      <w:pStyle w:val="Footer"/>
      <w:rPr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6"/>
      <w:gridCol w:w="2874"/>
    </w:tblGrid>
    <w:tr w:rsidR="00281605" w14:paraId="094AC2D2" w14:textId="77777777">
      <w:tc>
        <w:tcPr>
          <w:tcW w:w="2610" w:type="dxa"/>
        </w:tcPr>
        <w:p w14:paraId="633D6566" w14:textId="77777777" w:rsidR="00281605" w:rsidRDefault="00281605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14:paraId="4567F7A3" w14:textId="77777777" w:rsidR="00281605" w:rsidRDefault="003C2C7F">
          <w:pPr>
            <w:pStyle w:val="Table"/>
            <w:spacing w:before="60" w:after="20"/>
            <w:jc w:val="center"/>
            <w:rPr>
              <w:i/>
            </w:rPr>
          </w:pPr>
          <w:fldSimple w:instr=" DOCPROPERTY &quot;ToggleDesignation&quot;  \* MERGEFORMAT ">
            <w:r w:rsidR="00281605">
              <w:t xml:space="preserve">  </w:t>
            </w:r>
          </w:fldSimple>
        </w:p>
      </w:tc>
      <w:tc>
        <w:tcPr>
          <w:tcW w:w="2880" w:type="dxa"/>
          <w:gridSpan w:val="2"/>
        </w:tcPr>
        <w:p w14:paraId="4094032E" w14:textId="77777777" w:rsidR="00281605" w:rsidRDefault="00281605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23</w:t>
          </w:r>
          <w:r>
            <w:rPr>
              <w:sz w:val="18"/>
            </w:rPr>
            <w:fldChar w:fldCharType="end"/>
          </w:r>
        </w:p>
      </w:tc>
    </w:tr>
    <w:tr w:rsidR="00281605" w14:paraId="09660F91" w14:textId="77777777">
      <w:tc>
        <w:tcPr>
          <w:tcW w:w="2610" w:type="dxa"/>
          <w:tcBorders>
            <w:top w:val="single" w:sz="12" w:space="0" w:color="auto"/>
          </w:tcBorders>
        </w:tcPr>
        <w:p w14:paraId="1420B43B" w14:textId="77777777" w:rsidR="00281605" w:rsidRDefault="00281605">
          <w:pPr>
            <w:keepNext/>
            <w:keepLines/>
            <w:spacing w:before="40"/>
            <w:rPr>
              <w:sz w:val="12"/>
              <w:lang w:val="es-VE"/>
            </w:rPr>
          </w:pP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14:paraId="45AEE8EA" w14:textId="77777777" w:rsidR="00281605" w:rsidRDefault="00281605">
          <w:pPr>
            <w:keepNext/>
            <w:keepLines/>
            <w:spacing w:before="40"/>
            <w:jc w:val="center"/>
            <w:rPr>
              <w:sz w:val="12"/>
            </w:rPr>
          </w:pPr>
        </w:p>
      </w:tc>
      <w:tc>
        <w:tcPr>
          <w:tcW w:w="2874" w:type="dxa"/>
          <w:tcBorders>
            <w:top w:val="single" w:sz="12" w:space="0" w:color="auto"/>
          </w:tcBorders>
        </w:tcPr>
        <w:p w14:paraId="622A3CA9" w14:textId="77777777" w:rsidR="00281605" w:rsidRDefault="00281605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</w:tbl>
  <w:p w14:paraId="2B6FDDEE" w14:textId="77777777" w:rsidR="00281605" w:rsidRDefault="00281605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3299D" w14:textId="77777777" w:rsidR="008E6424" w:rsidRDefault="008E6424">
      <w:r>
        <w:separator/>
      </w:r>
    </w:p>
  </w:footnote>
  <w:footnote w:type="continuationSeparator" w:id="0">
    <w:p w14:paraId="1421595B" w14:textId="77777777" w:rsidR="008E6424" w:rsidRDefault="008E6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63"/>
      <w:gridCol w:w="4680"/>
      <w:gridCol w:w="2563"/>
    </w:tblGrid>
    <w:tr w:rsidR="00281605" w14:paraId="1377C9D0" w14:textId="77777777"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73971319" w14:textId="77777777" w:rsidR="00281605" w:rsidRDefault="00281605">
          <w:pPr>
            <w:pStyle w:val="Judul1"/>
            <w:spacing w:before="60" w:after="40"/>
            <w:rPr>
              <w:kern w:val="0"/>
            </w:rPr>
          </w:pPr>
          <w:r>
            <w:rPr>
              <w:noProof/>
            </w:rPr>
            <w:drawing>
              <wp:anchor distT="0" distB="0" distL="114300" distR="114300" simplePos="0" relativeHeight="251720704" behindDoc="0" locked="0" layoutInCell="1" allowOverlap="1" wp14:anchorId="7096A0CA" wp14:editId="5DA36369">
                <wp:simplePos x="0" y="0"/>
                <wp:positionH relativeFrom="column">
                  <wp:posOffset>196850</wp:posOffset>
                </wp:positionH>
                <wp:positionV relativeFrom="paragraph">
                  <wp:posOffset>1905</wp:posOffset>
                </wp:positionV>
                <wp:extent cx="1139190" cy="514350"/>
                <wp:effectExtent l="0" t="0" r="3810" b="0"/>
                <wp:wrapNone/>
                <wp:docPr id="6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left w:val="nil"/>
            <w:right w:val="nil"/>
          </w:tcBorders>
        </w:tcPr>
        <w:p w14:paraId="05C4A04B" w14:textId="77777777" w:rsidR="00281605" w:rsidRDefault="00281605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Activity Report</w:t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63461A9C" w14:textId="5AFE5160" w:rsidR="00281605" w:rsidRDefault="00492AB0">
          <w:pPr>
            <w:spacing w:before="60" w:after="40"/>
            <w:ind w:right="-72"/>
            <w:jc w:val="center"/>
            <w:rPr>
              <w:rFonts w:ascii="HPlogostd" w:hAnsi="HPlogostd"/>
              <w:b/>
              <w:bCs/>
              <w:sz w:val="3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251776000" behindDoc="0" locked="0" layoutInCell="1" allowOverlap="1" wp14:anchorId="6984C164" wp14:editId="5F3F539C">
                <wp:simplePos x="0" y="0"/>
                <wp:positionH relativeFrom="column">
                  <wp:posOffset>91440</wp:posOffset>
                </wp:positionH>
                <wp:positionV relativeFrom="paragraph">
                  <wp:posOffset>-41275</wp:posOffset>
                </wp:positionV>
                <wp:extent cx="1339215" cy="476885"/>
                <wp:effectExtent l="0" t="0" r="0" b="0"/>
                <wp:wrapNone/>
                <wp:docPr id="32" name="Picture 21" descr="logo 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1" descr="logo 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81605" w14:paraId="64F9CBEC" w14:textId="77777777">
      <w:trPr>
        <w:cantSplit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7585DCB1" w14:textId="77777777" w:rsidR="00281605" w:rsidRDefault="00281605">
          <w:pPr>
            <w:pStyle w:val="Judul4"/>
            <w:spacing w:before="80" w:after="80"/>
          </w:pPr>
        </w:p>
      </w:tc>
      <w:tc>
        <w:tcPr>
          <w:tcW w:w="4680" w:type="dxa"/>
          <w:tcBorders>
            <w:left w:val="nil"/>
            <w:right w:val="nil"/>
          </w:tcBorders>
        </w:tcPr>
        <w:p w14:paraId="2B7071FB" w14:textId="77777777" w:rsidR="00281605" w:rsidRDefault="00281605">
          <w:pPr>
            <w:tabs>
              <w:tab w:val="center" w:pos="2269"/>
            </w:tabs>
            <w:spacing w:before="100" w:after="60"/>
            <w:jc w:val="center"/>
            <w:rPr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HC PORTAL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14:paraId="13D17172" w14:textId="77777777" w:rsidR="00281605" w:rsidRDefault="00281605">
          <w:pPr>
            <w:spacing w:before="80" w:after="80"/>
            <w:jc w:val="right"/>
            <w:rPr>
              <w:b/>
            </w:rPr>
          </w:pPr>
        </w:p>
      </w:tc>
    </w:tr>
  </w:tbl>
  <w:p w14:paraId="5E110EB3" w14:textId="77777777" w:rsidR="00281605" w:rsidRDefault="00281605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12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63"/>
      <w:gridCol w:w="8610"/>
      <w:gridCol w:w="2739"/>
    </w:tblGrid>
    <w:tr w:rsidR="00281605" w14:paraId="3252178E" w14:textId="77777777"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5C05A12C" w14:textId="77777777" w:rsidR="00281605" w:rsidRDefault="00281605">
          <w:pPr>
            <w:pStyle w:val="Judul1"/>
            <w:spacing w:before="60" w:after="40"/>
            <w:rPr>
              <w:kern w:val="0"/>
            </w:rPr>
          </w:pPr>
          <w:r>
            <w:rPr>
              <w:noProof/>
            </w:rPr>
            <w:drawing>
              <wp:anchor distT="0" distB="0" distL="114300" distR="114300" simplePos="0" relativeHeight="251759616" behindDoc="0" locked="0" layoutInCell="1" allowOverlap="1" wp14:anchorId="1145256F" wp14:editId="24B9D2DE">
                <wp:simplePos x="0" y="0"/>
                <wp:positionH relativeFrom="column">
                  <wp:posOffset>196850</wp:posOffset>
                </wp:positionH>
                <wp:positionV relativeFrom="paragraph">
                  <wp:posOffset>1905</wp:posOffset>
                </wp:positionV>
                <wp:extent cx="1139190" cy="514350"/>
                <wp:effectExtent l="0" t="0" r="3810" b="0"/>
                <wp:wrapNone/>
                <wp:docPr id="17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0" w:type="dxa"/>
          <w:tcBorders>
            <w:left w:val="nil"/>
            <w:right w:val="nil"/>
          </w:tcBorders>
        </w:tcPr>
        <w:p w14:paraId="5F04EAB3" w14:textId="77777777" w:rsidR="00281605" w:rsidRDefault="00281605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Activity Report</w:t>
          </w:r>
        </w:p>
      </w:tc>
      <w:tc>
        <w:tcPr>
          <w:tcW w:w="2739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5AACCD70" w14:textId="38A88100" w:rsidR="00281605" w:rsidRDefault="00492AB0">
          <w:pPr>
            <w:spacing w:before="60" w:after="40"/>
            <w:ind w:right="-72"/>
            <w:jc w:val="center"/>
            <w:rPr>
              <w:rFonts w:ascii="HPlogostd" w:hAnsi="HPlogostd"/>
              <w:b/>
              <w:bCs/>
              <w:sz w:val="3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251778048" behindDoc="0" locked="0" layoutInCell="1" allowOverlap="1" wp14:anchorId="3369AC0D" wp14:editId="3C59E497">
                <wp:simplePos x="0" y="0"/>
                <wp:positionH relativeFrom="column">
                  <wp:posOffset>175260</wp:posOffset>
                </wp:positionH>
                <wp:positionV relativeFrom="paragraph">
                  <wp:posOffset>-20955</wp:posOffset>
                </wp:positionV>
                <wp:extent cx="1339215" cy="476885"/>
                <wp:effectExtent l="0" t="0" r="0" b="0"/>
                <wp:wrapNone/>
                <wp:docPr id="2" name="Picture 21" descr="logo 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1" descr="logo 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81605" w14:paraId="3B83825B" w14:textId="77777777">
      <w:trPr>
        <w:cantSplit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125E8292" w14:textId="77777777" w:rsidR="00281605" w:rsidRDefault="00281605">
          <w:pPr>
            <w:pStyle w:val="Judul4"/>
            <w:spacing w:before="80" w:after="80"/>
          </w:pPr>
        </w:p>
      </w:tc>
      <w:tc>
        <w:tcPr>
          <w:tcW w:w="8610" w:type="dxa"/>
          <w:tcBorders>
            <w:left w:val="nil"/>
            <w:right w:val="nil"/>
          </w:tcBorders>
        </w:tcPr>
        <w:p w14:paraId="4EC3E8AA" w14:textId="77777777" w:rsidR="00281605" w:rsidRDefault="00281605">
          <w:pPr>
            <w:tabs>
              <w:tab w:val="center" w:pos="2269"/>
            </w:tabs>
            <w:spacing w:before="100" w:after="60"/>
            <w:jc w:val="center"/>
            <w:rPr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HC PORTAL</w:t>
          </w:r>
        </w:p>
      </w:tc>
      <w:tc>
        <w:tcPr>
          <w:tcW w:w="2739" w:type="dxa"/>
          <w:vMerge/>
          <w:tcBorders>
            <w:left w:val="dotted" w:sz="4" w:space="0" w:color="auto"/>
            <w:bottom w:val="double" w:sz="6" w:space="0" w:color="auto"/>
          </w:tcBorders>
        </w:tcPr>
        <w:p w14:paraId="4CC1A27D" w14:textId="77777777" w:rsidR="00281605" w:rsidRDefault="00281605">
          <w:pPr>
            <w:spacing w:before="80" w:after="80"/>
            <w:jc w:val="right"/>
            <w:rPr>
              <w:b/>
            </w:rPr>
          </w:pPr>
        </w:p>
      </w:tc>
    </w:tr>
  </w:tbl>
  <w:p w14:paraId="3F2CBAF2" w14:textId="77777777" w:rsidR="00281605" w:rsidRDefault="00281605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563"/>
      <w:gridCol w:w="4680"/>
      <w:gridCol w:w="2563"/>
    </w:tblGrid>
    <w:tr w:rsidR="00281605" w14:paraId="2BF84CE2" w14:textId="77777777">
      <w:trPr>
        <w:cantSplit/>
      </w:trPr>
      <w:tc>
        <w:tcPr>
          <w:tcW w:w="2563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14:paraId="296C4B8F" w14:textId="77777777" w:rsidR="00281605" w:rsidRDefault="00281605">
          <w:pPr>
            <w:pStyle w:val="Judul1"/>
            <w:spacing w:before="60" w:after="40"/>
            <w:rPr>
              <w:kern w:val="0"/>
            </w:rPr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3B13B640" wp14:editId="7E438978">
                <wp:simplePos x="0" y="0"/>
                <wp:positionH relativeFrom="column">
                  <wp:posOffset>196850</wp:posOffset>
                </wp:positionH>
                <wp:positionV relativeFrom="paragraph">
                  <wp:posOffset>1905</wp:posOffset>
                </wp:positionV>
                <wp:extent cx="1139190" cy="514350"/>
                <wp:effectExtent l="0" t="0" r="3810" b="0"/>
                <wp:wrapNone/>
                <wp:docPr id="26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tcBorders>
            <w:left w:val="nil"/>
            <w:right w:val="nil"/>
          </w:tcBorders>
        </w:tcPr>
        <w:p w14:paraId="3A9B690B" w14:textId="77777777" w:rsidR="00281605" w:rsidRDefault="00281605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Activity Report</w:t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14:paraId="77199865" w14:textId="1B77A9FA" w:rsidR="00281605" w:rsidRDefault="00492AB0">
          <w:pPr>
            <w:spacing w:before="60" w:after="40"/>
            <w:ind w:right="-72"/>
            <w:jc w:val="center"/>
            <w:rPr>
              <w:rFonts w:ascii="HPlogostd" w:hAnsi="HPlogostd"/>
              <w:b/>
              <w:bCs/>
              <w:sz w:val="32"/>
            </w:rPr>
          </w:pPr>
          <w:r>
            <w:rPr>
              <w:noProof/>
              <w:sz w:val="12"/>
            </w:rPr>
            <w:drawing>
              <wp:anchor distT="0" distB="0" distL="114300" distR="114300" simplePos="0" relativeHeight="251780096" behindDoc="0" locked="0" layoutInCell="1" allowOverlap="1" wp14:anchorId="58C0A4E0" wp14:editId="7684735C">
                <wp:simplePos x="0" y="0"/>
                <wp:positionH relativeFrom="column">
                  <wp:posOffset>91440</wp:posOffset>
                </wp:positionH>
                <wp:positionV relativeFrom="paragraph">
                  <wp:posOffset>0</wp:posOffset>
                </wp:positionV>
                <wp:extent cx="1339215" cy="476885"/>
                <wp:effectExtent l="0" t="0" r="0" b="0"/>
                <wp:wrapNone/>
                <wp:docPr id="10" name="Picture 21" descr="logo 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1" descr="logo 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81605" w14:paraId="62511478" w14:textId="77777777">
      <w:trPr>
        <w:cantSplit/>
      </w:trPr>
      <w:tc>
        <w:tcPr>
          <w:tcW w:w="2563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14:paraId="6FAA4D0B" w14:textId="77777777" w:rsidR="00281605" w:rsidRDefault="00281605">
          <w:pPr>
            <w:pStyle w:val="Judul4"/>
            <w:spacing w:before="80" w:after="80"/>
          </w:pPr>
        </w:p>
      </w:tc>
      <w:tc>
        <w:tcPr>
          <w:tcW w:w="4680" w:type="dxa"/>
          <w:tcBorders>
            <w:left w:val="nil"/>
            <w:right w:val="nil"/>
          </w:tcBorders>
        </w:tcPr>
        <w:p w14:paraId="735AA21E" w14:textId="77777777" w:rsidR="00281605" w:rsidRDefault="00281605">
          <w:pPr>
            <w:tabs>
              <w:tab w:val="center" w:pos="2269"/>
            </w:tabs>
            <w:spacing w:before="100" w:after="60"/>
            <w:jc w:val="center"/>
            <w:rPr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HC PORTAL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14:paraId="770A544D" w14:textId="77777777" w:rsidR="00281605" w:rsidRDefault="00281605">
          <w:pPr>
            <w:spacing w:before="80" w:after="80"/>
            <w:jc w:val="right"/>
            <w:rPr>
              <w:b/>
            </w:rPr>
          </w:pPr>
        </w:p>
      </w:tc>
    </w:tr>
  </w:tbl>
  <w:p w14:paraId="5B8B1B3B" w14:textId="77777777" w:rsidR="00281605" w:rsidRDefault="00281605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1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" w15:restartNumberingAfterBreak="0">
    <w:nsid w:val="582F4130"/>
    <w:multiLevelType w:val="singleLevel"/>
    <w:tmpl w:val="582F4130"/>
    <w:lvl w:ilvl="0">
      <w:start w:val="1"/>
      <w:numFmt w:val="bullet"/>
      <w:pStyle w:val="Bulletwithtext1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" w15:restartNumberingAfterBreak="0">
    <w:nsid w:val="61484059"/>
    <w:multiLevelType w:val="singleLevel"/>
    <w:tmpl w:val="61484059"/>
    <w:lvl w:ilvl="0">
      <w:start w:val="1"/>
      <w:numFmt w:val="decimal"/>
      <w:pStyle w:val="Numberedlist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 w15:restartNumberingAfterBreak="0">
    <w:nsid w:val="63075CD5"/>
    <w:multiLevelType w:val="singleLevel"/>
    <w:tmpl w:val="63075CD5"/>
    <w:lvl w:ilvl="0">
      <w:start w:val="1"/>
      <w:numFmt w:val="bullet"/>
      <w:pStyle w:val="Bulletwithtext4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5" w15:restartNumberingAfterBreak="0">
    <w:nsid w:val="67DE6F90"/>
    <w:multiLevelType w:val="singleLevel"/>
    <w:tmpl w:val="67DE6F90"/>
    <w:lvl w:ilvl="0">
      <w:start w:val="1"/>
      <w:numFmt w:val="bullet"/>
      <w:pStyle w:val="Bulletwithtext3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6" w15:restartNumberingAfterBreak="0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6D4B238B"/>
    <w:multiLevelType w:val="singleLevel"/>
    <w:tmpl w:val="6D4B238B"/>
    <w:lvl w:ilvl="0">
      <w:start w:val="1"/>
      <w:numFmt w:val="bullet"/>
      <w:pStyle w:val="Bulletwithtext5"/>
      <w:lvlText w:val="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6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AF9"/>
    <w:rsid w:val="00000685"/>
    <w:rsid w:val="0000082D"/>
    <w:rsid w:val="00001EA6"/>
    <w:rsid w:val="00002C35"/>
    <w:rsid w:val="00002EEA"/>
    <w:rsid w:val="00004761"/>
    <w:rsid w:val="00005596"/>
    <w:rsid w:val="00005F73"/>
    <w:rsid w:val="00006462"/>
    <w:rsid w:val="00006AB5"/>
    <w:rsid w:val="00007731"/>
    <w:rsid w:val="00007B71"/>
    <w:rsid w:val="000104BF"/>
    <w:rsid w:val="000108A0"/>
    <w:rsid w:val="00012728"/>
    <w:rsid w:val="000130A9"/>
    <w:rsid w:val="0001329E"/>
    <w:rsid w:val="000133DE"/>
    <w:rsid w:val="00013A7E"/>
    <w:rsid w:val="00014ED9"/>
    <w:rsid w:val="0001517F"/>
    <w:rsid w:val="000162DB"/>
    <w:rsid w:val="00017FA6"/>
    <w:rsid w:val="000200D8"/>
    <w:rsid w:val="00020494"/>
    <w:rsid w:val="00020741"/>
    <w:rsid w:val="00021335"/>
    <w:rsid w:val="00021338"/>
    <w:rsid w:val="00021841"/>
    <w:rsid w:val="00021AA2"/>
    <w:rsid w:val="00021AC1"/>
    <w:rsid w:val="000227AD"/>
    <w:rsid w:val="0002309D"/>
    <w:rsid w:val="000232F4"/>
    <w:rsid w:val="00024567"/>
    <w:rsid w:val="00024FA3"/>
    <w:rsid w:val="00024FE9"/>
    <w:rsid w:val="000262FA"/>
    <w:rsid w:val="00027245"/>
    <w:rsid w:val="0002732A"/>
    <w:rsid w:val="00027CB6"/>
    <w:rsid w:val="0003143B"/>
    <w:rsid w:val="000319D1"/>
    <w:rsid w:val="00032399"/>
    <w:rsid w:val="00032758"/>
    <w:rsid w:val="000328A5"/>
    <w:rsid w:val="00032C23"/>
    <w:rsid w:val="000340BF"/>
    <w:rsid w:val="00034C4B"/>
    <w:rsid w:val="00035733"/>
    <w:rsid w:val="00035FD5"/>
    <w:rsid w:val="00036316"/>
    <w:rsid w:val="00036C8D"/>
    <w:rsid w:val="00036FA7"/>
    <w:rsid w:val="00037649"/>
    <w:rsid w:val="00037945"/>
    <w:rsid w:val="0004008C"/>
    <w:rsid w:val="0004065F"/>
    <w:rsid w:val="0004163E"/>
    <w:rsid w:val="00041A97"/>
    <w:rsid w:val="00041C68"/>
    <w:rsid w:val="000421FA"/>
    <w:rsid w:val="000423B1"/>
    <w:rsid w:val="00042ACA"/>
    <w:rsid w:val="000438AD"/>
    <w:rsid w:val="00043DC5"/>
    <w:rsid w:val="000448BB"/>
    <w:rsid w:val="00045415"/>
    <w:rsid w:val="000458B0"/>
    <w:rsid w:val="00046020"/>
    <w:rsid w:val="00046DD2"/>
    <w:rsid w:val="00047E92"/>
    <w:rsid w:val="000505C3"/>
    <w:rsid w:val="000507EF"/>
    <w:rsid w:val="00050FEF"/>
    <w:rsid w:val="00052665"/>
    <w:rsid w:val="00052943"/>
    <w:rsid w:val="00053DA5"/>
    <w:rsid w:val="00053DF0"/>
    <w:rsid w:val="0005441E"/>
    <w:rsid w:val="0005463C"/>
    <w:rsid w:val="000548FA"/>
    <w:rsid w:val="00054DB9"/>
    <w:rsid w:val="0005671A"/>
    <w:rsid w:val="00056F84"/>
    <w:rsid w:val="00057241"/>
    <w:rsid w:val="000573AC"/>
    <w:rsid w:val="000610FD"/>
    <w:rsid w:val="00061550"/>
    <w:rsid w:val="000616B6"/>
    <w:rsid w:val="000619E7"/>
    <w:rsid w:val="00061F03"/>
    <w:rsid w:val="00062222"/>
    <w:rsid w:val="00062CE7"/>
    <w:rsid w:val="000634D1"/>
    <w:rsid w:val="00063B4D"/>
    <w:rsid w:val="00064465"/>
    <w:rsid w:val="00065719"/>
    <w:rsid w:val="00066411"/>
    <w:rsid w:val="00067DDA"/>
    <w:rsid w:val="000706DB"/>
    <w:rsid w:val="00070C65"/>
    <w:rsid w:val="00070F5B"/>
    <w:rsid w:val="00071862"/>
    <w:rsid w:val="0007360C"/>
    <w:rsid w:val="0007392B"/>
    <w:rsid w:val="0007393E"/>
    <w:rsid w:val="00074778"/>
    <w:rsid w:val="000751ED"/>
    <w:rsid w:val="00077F88"/>
    <w:rsid w:val="00080237"/>
    <w:rsid w:val="000806EF"/>
    <w:rsid w:val="00081DB0"/>
    <w:rsid w:val="0008281C"/>
    <w:rsid w:val="00082841"/>
    <w:rsid w:val="00082F87"/>
    <w:rsid w:val="0008362E"/>
    <w:rsid w:val="000849A3"/>
    <w:rsid w:val="00084DA2"/>
    <w:rsid w:val="00085091"/>
    <w:rsid w:val="000850EF"/>
    <w:rsid w:val="00085B55"/>
    <w:rsid w:val="0008679C"/>
    <w:rsid w:val="00086AB2"/>
    <w:rsid w:val="00086EA6"/>
    <w:rsid w:val="00087353"/>
    <w:rsid w:val="00091928"/>
    <w:rsid w:val="000921F7"/>
    <w:rsid w:val="000926B4"/>
    <w:rsid w:val="00092B0C"/>
    <w:rsid w:val="0009333D"/>
    <w:rsid w:val="000939C8"/>
    <w:rsid w:val="000940D5"/>
    <w:rsid w:val="00095DA4"/>
    <w:rsid w:val="000962C5"/>
    <w:rsid w:val="00096740"/>
    <w:rsid w:val="000968BA"/>
    <w:rsid w:val="00096ED2"/>
    <w:rsid w:val="00097891"/>
    <w:rsid w:val="000A1597"/>
    <w:rsid w:val="000A2F53"/>
    <w:rsid w:val="000A332F"/>
    <w:rsid w:val="000A3EB2"/>
    <w:rsid w:val="000A5188"/>
    <w:rsid w:val="000A61CD"/>
    <w:rsid w:val="000A62F6"/>
    <w:rsid w:val="000A6301"/>
    <w:rsid w:val="000A751E"/>
    <w:rsid w:val="000B0DB9"/>
    <w:rsid w:val="000B16E7"/>
    <w:rsid w:val="000B3005"/>
    <w:rsid w:val="000B5087"/>
    <w:rsid w:val="000B6D11"/>
    <w:rsid w:val="000B7356"/>
    <w:rsid w:val="000B78BB"/>
    <w:rsid w:val="000C0425"/>
    <w:rsid w:val="000C088A"/>
    <w:rsid w:val="000C0C90"/>
    <w:rsid w:val="000C0D13"/>
    <w:rsid w:val="000C0D41"/>
    <w:rsid w:val="000C100F"/>
    <w:rsid w:val="000C36D7"/>
    <w:rsid w:val="000C38D7"/>
    <w:rsid w:val="000C3B00"/>
    <w:rsid w:val="000C3B7E"/>
    <w:rsid w:val="000C40A3"/>
    <w:rsid w:val="000C4A83"/>
    <w:rsid w:val="000C64BE"/>
    <w:rsid w:val="000C6A6F"/>
    <w:rsid w:val="000C6B80"/>
    <w:rsid w:val="000C708F"/>
    <w:rsid w:val="000C7403"/>
    <w:rsid w:val="000C7B04"/>
    <w:rsid w:val="000C7D5A"/>
    <w:rsid w:val="000D0970"/>
    <w:rsid w:val="000D11A2"/>
    <w:rsid w:val="000D1AE2"/>
    <w:rsid w:val="000D2563"/>
    <w:rsid w:val="000D3136"/>
    <w:rsid w:val="000D3249"/>
    <w:rsid w:val="000D3787"/>
    <w:rsid w:val="000D4824"/>
    <w:rsid w:val="000D4C18"/>
    <w:rsid w:val="000D4E55"/>
    <w:rsid w:val="000D5F44"/>
    <w:rsid w:val="000D6D5B"/>
    <w:rsid w:val="000D6F44"/>
    <w:rsid w:val="000D7988"/>
    <w:rsid w:val="000E0149"/>
    <w:rsid w:val="000E01B0"/>
    <w:rsid w:val="000E076D"/>
    <w:rsid w:val="000E1216"/>
    <w:rsid w:val="000E1DC0"/>
    <w:rsid w:val="000E3D70"/>
    <w:rsid w:val="000E402E"/>
    <w:rsid w:val="000E44EA"/>
    <w:rsid w:val="000E4654"/>
    <w:rsid w:val="000E6127"/>
    <w:rsid w:val="000E6BAD"/>
    <w:rsid w:val="000E6D0F"/>
    <w:rsid w:val="000E7D05"/>
    <w:rsid w:val="000F03EA"/>
    <w:rsid w:val="000F0C0C"/>
    <w:rsid w:val="000F4D19"/>
    <w:rsid w:val="000F4F86"/>
    <w:rsid w:val="000F505B"/>
    <w:rsid w:val="000F51A2"/>
    <w:rsid w:val="000F53DA"/>
    <w:rsid w:val="000F5BE7"/>
    <w:rsid w:val="000F6E1D"/>
    <w:rsid w:val="000F7C92"/>
    <w:rsid w:val="000F7E6B"/>
    <w:rsid w:val="000F7F16"/>
    <w:rsid w:val="001010BB"/>
    <w:rsid w:val="001013F5"/>
    <w:rsid w:val="00101855"/>
    <w:rsid w:val="00101BA6"/>
    <w:rsid w:val="00102D1C"/>
    <w:rsid w:val="00104F49"/>
    <w:rsid w:val="00105BBC"/>
    <w:rsid w:val="0010626D"/>
    <w:rsid w:val="00107293"/>
    <w:rsid w:val="00111907"/>
    <w:rsid w:val="00111C30"/>
    <w:rsid w:val="00111CBD"/>
    <w:rsid w:val="00112850"/>
    <w:rsid w:val="00112B82"/>
    <w:rsid w:val="00113B3C"/>
    <w:rsid w:val="0011410F"/>
    <w:rsid w:val="00116F9D"/>
    <w:rsid w:val="001176E0"/>
    <w:rsid w:val="00120414"/>
    <w:rsid w:val="001217EC"/>
    <w:rsid w:val="00121D83"/>
    <w:rsid w:val="001235A4"/>
    <w:rsid w:val="00124698"/>
    <w:rsid w:val="001246A3"/>
    <w:rsid w:val="001247A3"/>
    <w:rsid w:val="00124E3F"/>
    <w:rsid w:val="001253B3"/>
    <w:rsid w:val="0012626C"/>
    <w:rsid w:val="00126642"/>
    <w:rsid w:val="0012799E"/>
    <w:rsid w:val="00127B72"/>
    <w:rsid w:val="00127F61"/>
    <w:rsid w:val="00130007"/>
    <w:rsid w:val="001305A1"/>
    <w:rsid w:val="00130D3C"/>
    <w:rsid w:val="00131013"/>
    <w:rsid w:val="00131572"/>
    <w:rsid w:val="0013258B"/>
    <w:rsid w:val="001326D8"/>
    <w:rsid w:val="0013286C"/>
    <w:rsid w:val="00132A5F"/>
    <w:rsid w:val="00132B92"/>
    <w:rsid w:val="00133373"/>
    <w:rsid w:val="00133EFB"/>
    <w:rsid w:val="00134442"/>
    <w:rsid w:val="00135843"/>
    <w:rsid w:val="00135C47"/>
    <w:rsid w:val="001374A8"/>
    <w:rsid w:val="00137584"/>
    <w:rsid w:val="00137913"/>
    <w:rsid w:val="00141287"/>
    <w:rsid w:val="00141C7C"/>
    <w:rsid w:val="00141E27"/>
    <w:rsid w:val="00142655"/>
    <w:rsid w:val="00142CED"/>
    <w:rsid w:val="001434A7"/>
    <w:rsid w:val="001434C6"/>
    <w:rsid w:val="0014422F"/>
    <w:rsid w:val="001448DC"/>
    <w:rsid w:val="00144A61"/>
    <w:rsid w:val="00145A3D"/>
    <w:rsid w:val="00145DA8"/>
    <w:rsid w:val="00146145"/>
    <w:rsid w:val="001461DF"/>
    <w:rsid w:val="0014622B"/>
    <w:rsid w:val="00146556"/>
    <w:rsid w:val="001479EF"/>
    <w:rsid w:val="00147DD9"/>
    <w:rsid w:val="001502C9"/>
    <w:rsid w:val="00150B76"/>
    <w:rsid w:val="0015125B"/>
    <w:rsid w:val="00151387"/>
    <w:rsid w:val="001519DB"/>
    <w:rsid w:val="00151E9C"/>
    <w:rsid w:val="001523FA"/>
    <w:rsid w:val="00153639"/>
    <w:rsid w:val="00153E79"/>
    <w:rsid w:val="00153EA2"/>
    <w:rsid w:val="00154869"/>
    <w:rsid w:val="00156801"/>
    <w:rsid w:val="00156AB1"/>
    <w:rsid w:val="001577FB"/>
    <w:rsid w:val="0016074B"/>
    <w:rsid w:val="00160910"/>
    <w:rsid w:val="00161530"/>
    <w:rsid w:val="00162157"/>
    <w:rsid w:val="00162659"/>
    <w:rsid w:val="001646B9"/>
    <w:rsid w:val="00165053"/>
    <w:rsid w:val="00165844"/>
    <w:rsid w:val="00165B01"/>
    <w:rsid w:val="00165F87"/>
    <w:rsid w:val="00170036"/>
    <w:rsid w:val="00170150"/>
    <w:rsid w:val="00170337"/>
    <w:rsid w:val="00171581"/>
    <w:rsid w:val="001718AB"/>
    <w:rsid w:val="00171C2D"/>
    <w:rsid w:val="00172269"/>
    <w:rsid w:val="001728A3"/>
    <w:rsid w:val="00172DD5"/>
    <w:rsid w:val="001738A6"/>
    <w:rsid w:val="001744C3"/>
    <w:rsid w:val="00175E84"/>
    <w:rsid w:val="00175E9B"/>
    <w:rsid w:val="00176906"/>
    <w:rsid w:val="00177037"/>
    <w:rsid w:val="00180353"/>
    <w:rsid w:val="0018040A"/>
    <w:rsid w:val="00180648"/>
    <w:rsid w:val="00180EE3"/>
    <w:rsid w:val="00180FDB"/>
    <w:rsid w:val="00181718"/>
    <w:rsid w:val="00182389"/>
    <w:rsid w:val="001824A9"/>
    <w:rsid w:val="00182556"/>
    <w:rsid w:val="001832F2"/>
    <w:rsid w:val="001833C0"/>
    <w:rsid w:val="0018477A"/>
    <w:rsid w:val="001856E5"/>
    <w:rsid w:val="001859F7"/>
    <w:rsid w:val="0018630A"/>
    <w:rsid w:val="00186EFF"/>
    <w:rsid w:val="001916ED"/>
    <w:rsid w:val="00191AE6"/>
    <w:rsid w:val="00192DD3"/>
    <w:rsid w:val="00193205"/>
    <w:rsid w:val="00193487"/>
    <w:rsid w:val="00194A60"/>
    <w:rsid w:val="00195503"/>
    <w:rsid w:val="001956B3"/>
    <w:rsid w:val="00195DB4"/>
    <w:rsid w:val="00195F59"/>
    <w:rsid w:val="001965B8"/>
    <w:rsid w:val="00196A5A"/>
    <w:rsid w:val="0019776A"/>
    <w:rsid w:val="00197860"/>
    <w:rsid w:val="001A0982"/>
    <w:rsid w:val="001A0C4D"/>
    <w:rsid w:val="001A0CB1"/>
    <w:rsid w:val="001A104A"/>
    <w:rsid w:val="001A5A6E"/>
    <w:rsid w:val="001A61B0"/>
    <w:rsid w:val="001A6411"/>
    <w:rsid w:val="001A67A6"/>
    <w:rsid w:val="001A67AC"/>
    <w:rsid w:val="001A71F4"/>
    <w:rsid w:val="001A783E"/>
    <w:rsid w:val="001A7853"/>
    <w:rsid w:val="001A7A11"/>
    <w:rsid w:val="001A7F7C"/>
    <w:rsid w:val="001B113F"/>
    <w:rsid w:val="001B1426"/>
    <w:rsid w:val="001B29B7"/>
    <w:rsid w:val="001B2D56"/>
    <w:rsid w:val="001B3013"/>
    <w:rsid w:val="001B37D0"/>
    <w:rsid w:val="001B3820"/>
    <w:rsid w:val="001B3891"/>
    <w:rsid w:val="001B3BAA"/>
    <w:rsid w:val="001B4C7E"/>
    <w:rsid w:val="001B4D4C"/>
    <w:rsid w:val="001B5EDC"/>
    <w:rsid w:val="001B5F76"/>
    <w:rsid w:val="001B700A"/>
    <w:rsid w:val="001B77C5"/>
    <w:rsid w:val="001B7D8B"/>
    <w:rsid w:val="001C0FE7"/>
    <w:rsid w:val="001C1AA2"/>
    <w:rsid w:val="001C1D59"/>
    <w:rsid w:val="001C1F94"/>
    <w:rsid w:val="001C2FAC"/>
    <w:rsid w:val="001C30C5"/>
    <w:rsid w:val="001C3257"/>
    <w:rsid w:val="001C34F5"/>
    <w:rsid w:val="001C53D8"/>
    <w:rsid w:val="001C559C"/>
    <w:rsid w:val="001C5C44"/>
    <w:rsid w:val="001C5F02"/>
    <w:rsid w:val="001C63DA"/>
    <w:rsid w:val="001C6B30"/>
    <w:rsid w:val="001C7490"/>
    <w:rsid w:val="001C78E9"/>
    <w:rsid w:val="001C7F32"/>
    <w:rsid w:val="001D07C0"/>
    <w:rsid w:val="001D10C3"/>
    <w:rsid w:val="001D3120"/>
    <w:rsid w:val="001D3763"/>
    <w:rsid w:val="001D3E9D"/>
    <w:rsid w:val="001D40F3"/>
    <w:rsid w:val="001D4BDD"/>
    <w:rsid w:val="001D64B5"/>
    <w:rsid w:val="001E057B"/>
    <w:rsid w:val="001E0992"/>
    <w:rsid w:val="001E0A4F"/>
    <w:rsid w:val="001E1FA4"/>
    <w:rsid w:val="001E35D5"/>
    <w:rsid w:val="001E581B"/>
    <w:rsid w:val="001E5836"/>
    <w:rsid w:val="001E5C89"/>
    <w:rsid w:val="001E5CB3"/>
    <w:rsid w:val="001E60CB"/>
    <w:rsid w:val="001E6EB7"/>
    <w:rsid w:val="001E7C7F"/>
    <w:rsid w:val="001E7EF0"/>
    <w:rsid w:val="001F0515"/>
    <w:rsid w:val="001F0DCB"/>
    <w:rsid w:val="001F0EFE"/>
    <w:rsid w:val="001F1692"/>
    <w:rsid w:val="001F190C"/>
    <w:rsid w:val="001F195E"/>
    <w:rsid w:val="001F1FE0"/>
    <w:rsid w:val="001F20AF"/>
    <w:rsid w:val="001F21DF"/>
    <w:rsid w:val="001F2678"/>
    <w:rsid w:val="001F3CAE"/>
    <w:rsid w:val="001F40FA"/>
    <w:rsid w:val="001F494A"/>
    <w:rsid w:val="001F49A0"/>
    <w:rsid w:val="001F4A29"/>
    <w:rsid w:val="001F4ED5"/>
    <w:rsid w:val="001F595F"/>
    <w:rsid w:val="001F5A06"/>
    <w:rsid w:val="00200476"/>
    <w:rsid w:val="00200BD4"/>
    <w:rsid w:val="00200F93"/>
    <w:rsid w:val="00201C99"/>
    <w:rsid w:val="0020240B"/>
    <w:rsid w:val="00202B38"/>
    <w:rsid w:val="00202F3E"/>
    <w:rsid w:val="0020446C"/>
    <w:rsid w:val="00205DFA"/>
    <w:rsid w:val="00205EB1"/>
    <w:rsid w:val="0020669D"/>
    <w:rsid w:val="00206A3F"/>
    <w:rsid w:val="00207B77"/>
    <w:rsid w:val="00207FF5"/>
    <w:rsid w:val="002109A2"/>
    <w:rsid w:val="00212138"/>
    <w:rsid w:val="00212834"/>
    <w:rsid w:val="00212D1C"/>
    <w:rsid w:val="00213D5C"/>
    <w:rsid w:val="002140FA"/>
    <w:rsid w:val="00214641"/>
    <w:rsid w:val="00214693"/>
    <w:rsid w:val="002150B7"/>
    <w:rsid w:val="00215E2B"/>
    <w:rsid w:val="002162BE"/>
    <w:rsid w:val="002166B7"/>
    <w:rsid w:val="00216731"/>
    <w:rsid w:val="0021735F"/>
    <w:rsid w:val="002177F8"/>
    <w:rsid w:val="002179CB"/>
    <w:rsid w:val="00217B45"/>
    <w:rsid w:val="002216AD"/>
    <w:rsid w:val="00221835"/>
    <w:rsid w:val="00221CDA"/>
    <w:rsid w:val="00222A4D"/>
    <w:rsid w:val="00222EBB"/>
    <w:rsid w:val="002233CC"/>
    <w:rsid w:val="0022355C"/>
    <w:rsid w:val="002250FC"/>
    <w:rsid w:val="00225ABE"/>
    <w:rsid w:val="00226057"/>
    <w:rsid w:val="0022622B"/>
    <w:rsid w:val="00227031"/>
    <w:rsid w:val="002276D8"/>
    <w:rsid w:val="00227B7B"/>
    <w:rsid w:val="00231174"/>
    <w:rsid w:val="00231931"/>
    <w:rsid w:val="00233AE0"/>
    <w:rsid w:val="00234220"/>
    <w:rsid w:val="00234D90"/>
    <w:rsid w:val="0023551A"/>
    <w:rsid w:val="00235DCE"/>
    <w:rsid w:val="00236093"/>
    <w:rsid w:val="002360AB"/>
    <w:rsid w:val="00236169"/>
    <w:rsid w:val="00236B40"/>
    <w:rsid w:val="00236B52"/>
    <w:rsid w:val="00236C72"/>
    <w:rsid w:val="00237744"/>
    <w:rsid w:val="00237782"/>
    <w:rsid w:val="00240316"/>
    <w:rsid w:val="00240D84"/>
    <w:rsid w:val="00241169"/>
    <w:rsid w:val="002416F5"/>
    <w:rsid w:val="00241F6F"/>
    <w:rsid w:val="00242CFC"/>
    <w:rsid w:val="002433EA"/>
    <w:rsid w:val="002452CB"/>
    <w:rsid w:val="00246170"/>
    <w:rsid w:val="00246468"/>
    <w:rsid w:val="00246E5A"/>
    <w:rsid w:val="00246F45"/>
    <w:rsid w:val="00247FE7"/>
    <w:rsid w:val="00251DD8"/>
    <w:rsid w:val="0025237B"/>
    <w:rsid w:val="00255202"/>
    <w:rsid w:val="002553FF"/>
    <w:rsid w:val="00255A6B"/>
    <w:rsid w:val="00256474"/>
    <w:rsid w:val="0025652E"/>
    <w:rsid w:val="00261157"/>
    <w:rsid w:val="002616DD"/>
    <w:rsid w:val="002620AA"/>
    <w:rsid w:val="0026249D"/>
    <w:rsid w:val="0026258A"/>
    <w:rsid w:val="002636BF"/>
    <w:rsid w:val="002639B6"/>
    <w:rsid w:val="00265DDA"/>
    <w:rsid w:val="002703AD"/>
    <w:rsid w:val="002703C0"/>
    <w:rsid w:val="0027089D"/>
    <w:rsid w:val="00271AF1"/>
    <w:rsid w:val="00272EC3"/>
    <w:rsid w:val="00273688"/>
    <w:rsid w:val="0027411D"/>
    <w:rsid w:val="00274C7D"/>
    <w:rsid w:val="00274E3E"/>
    <w:rsid w:val="002754B5"/>
    <w:rsid w:val="0027561C"/>
    <w:rsid w:val="00275FBC"/>
    <w:rsid w:val="002762B6"/>
    <w:rsid w:val="00276B8C"/>
    <w:rsid w:val="00277355"/>
    <w:rsid w:val="002776AA"/>
    <w:rsid w:val="002777C6"/>
    <w:rsid w:val="0028000B"/>
    <w:rsid w:val="00280E48"/>
    <w:rsid w:val="00281605"/>
    <w:rsid w:val="00281F01"/>
    <w:rsid w:val="00281FFC"/>
    <w:rsid w:val="00282864"/>
    <w:rsid w:val="002829BD"/>
    <w:rsid w:val="00283933"/>
    <w:rsid w:val="00283B13"/>
    <w:rsid w:val="002849F6"/>
    <w:rsid w:val="0028637F"/>
    <w:rsid w:val="002868E6"/>
    <w:rsid w:val="002872B1"/>
    <w:rsid w:val="00287332"/>
    <w:rsid w:val="00287601"/>
    <w:rsid w:val="00287D4D"/>
    <w:rsid w:val="00290424"/>
    <w:rsid w:val="00290ADB"/>
    <w:rsid w:val="00292037"/>
    <w:rsid w:val="00292B7C"/>
    <w:rsid w:val="00293ED5"/>
    <w:rsid w:val="0029479C"/>
    <w:rsid w:val="00294CA5"/>
    <w:rsid w:val="0029558F"/>
    <w:rsid w:val="00295B68"/>
    <w:rsid w:val="00295E70"/>
    <w:rsid w:val="00296E04"/>
    <w:rsid w:val="00296F4D"/>
    <w:rsid w:val="002970DC"/>
    <w:rsid w:val="00297587"/>
    <w:rsid w:val="00297C45"/>
    <w:rsid w:val="002A3525"/>
    <w:rsid w:val="002A3732"/>
    <w:rsid w:val="002A43C5"/>
    <w:rsid w:val="002A5F01"/>
    <w:rsid w:val="002A66E6"/>
    <w:rsid w:val="002A6E18"/>
    <w:rsid w:val="002B065B"/>
    <w:rsid w:val="002B1170"/>
    <w:rsid w:val="002B1767"/>
    <w:rsid w:val="002B2B0A"/>
    <w:rsid w:val="002B3515"/>
    <w:rsid w:val="002B4636"/>
    <w:rsid w:val="002B6723"/>
    <w:rsid w:val="002B68A3"/>
    <w:rsid w:val="002B7214"/>
    <w:rsid w:val="002B73D5"/>
    <w:rsid w:val="002B7E88"/>
    <w:rsid w:val="002C00FE"/>
    <w:rsid w:val="002C03A2"/>
    <w:rsid w:val="002C03B9"/>
    <w:rsid w:val="002C2537"/>
    <w:rsid w:val="002C2F19"/>
    <w:rsid w:val="002C3D8A"/>
    <w:rsid w:val="002C48F2"/>
    <w:rsid w:val="002C5A5B"/>
    <w:rsid w:val="002C64C1"/>
    <w:rsid w:val="002C65CB"/>
    <w:rsid w:val="002C65FA"/>
    <w:rsid w:val="002C717C"/>
    <w:rsid w:val="002D1511"/>
    <w:rsid w:val="002D21B9"/>
    <w:rsid w:val="002D2D5E"/>
    <w:rsid w:val="002D3331"/>
    <w:rsid w:val="002D46A7"/>
    <w:rsid w:val="002D4D90"/>
    <w:rsid w:val="002D569A"/>
    <w:rsid w:val="002D7786"/>
    <w:rsid w:val="002D77F6"/>
    <w:rsid w:val="002D7C9F"/>
    <w:rsid w:val="002D7D93"/>
    <w:rsid w:val="002E0F88"/>
    <w:rsid w:val="002E177F"/>
    <w:rsid w:val="002E17DB"/>
    <w:rsid w:val="002E1B2B"/>
    <w:rsid w:val="002E1D03"/>
    <w:rsid w:val="002E1D72"/>
    <w:rsid w:val="002E30F9"/>
    <w:rsid w:val="002E37A1"/>
    <w:rsid w:val="002E3C0B"/>
    <w:rsid w:val="002E3FC2"/>
    <w:rsid w:val="002E4B5D"/>
    <w:rsid w:val="002E4CE3"/>
    <w:rsid w:val="002E4F92"/>
    <w:rsid w:val="002E5754"/>
    <w:rsid w:val="002E5A1F"/>
    <w:rsid w:val="002E5B99"/>
    <w:rsid w:val="002E62BA"/>
    <w:rsid w:val="002E7B62"/>
    <w:rsid w:val="002F044A"/>
    <w:rsid w:val="002F0A5C"/>
    <w:rsid w:val="002F0ABC"/>
    <w:rsid w:val="002F0F32"/>
    <w:rsid w:val="002F2165"/>
    <w:rsid w:val="002F22AF"/>
    <w:rsid w:val="002F2679"/>
    <w:rsid w:val="002F2BB3"/>
    <w:rsid w:val="002F4A1B"/>
    <w:rsid w:val="002F5075"/>
    <w:rsid w:val="002F5953"/>
    <w:rsid w:val="002F5B82"/>
    <w:rsid w:val="002F6BA1"/>
    <w:rsid w:val="002F727F"/>
    <w:rsid w:val="003004C6"/>
    <w:rsid w:val="00301AFE"/>
    <w:rsid w:val="00302C45"/>
    <w:rsid w:val="00302EEA"/>
    <w:rsid w:val="0030317F"/>
    <w:rsid w:val="003036FC"/>
    <w:rsid w:val="0030488F"/>
    <w:rsid w:val="00305969"/>
    <w:rsid w:val="00306395"/>
    <w:rsid w:val="00306656"/>
    <w:rsid w:val="0030684A"/>
    <w:rsid w:val="00307EF4"/>
    <w:rsid w:val="00307F2E"/>
    <w:rsid w:val="00310BA2"/>
    <w:rsid w:val="003129CF"/>
    <w:rsid w:val="00312C45"/>
    <w:rsid w:val="00312CBB"/>
    <w:rsid w:val="00313A2A"/>
    <w:rsid w:val="00313D09"/>
    <w:rsid w:val="00314037"/>
    <w:rsid w:val="00314138"/>
    <w:rsid w:val="003146E5"/>
    <w:rsid w:val="003149DD"/>
    <w:rsid w:val="00314EAC"/>
    <w:rsid w:val="00321174"/>
    <w:rsid w:val="003214CA"/>
    <w:rsid w:val="00322519"/>
    <w:rsid w:val="0032340B"/>
    <w:rsid w:val="00323A8E"/>
    <w:rsid w:val="00323AEF"/>
    <w:rsid w:val="00323BA1"/>
    <w:rsid w:val="00324369"/>
    <w:rsid w:val="0032470A"/>
    <w:rsid w:val="00324714"/>
    <w:rsid w:val="00324AE8"/>
    <w:rsid w:val="00325CE2"/>
    <w:rsid w:val="00326078"/>
    <w:rsid w:val="00326AC0"/>
    <w:rsid w:val="00326E13"/>
    <w:rsid w:val="00326ECB"/>
    <w:rsid w:val="003313B2"/>
    <w:rsid w:val="003318A3"/>
    <w:rsid w:val="003318F5"/>
    <w:rsid w:val="00331CAF"/>
    <w:rsid w:val="00333100"/>
    <w:rsid w:val="003342ED"/>
    <w:rsid w:val="0033474D"/>
    <w:rsid w:val="00336A49"/>
    <w:rsid w:val="00337172"/>
    <w:rsid w:val="00340CE9"/>
    <w:rsid w:val="00342ADD"/>
    <w:rsid w:val="0034342E"/>
    <w:rsid w:val="00343616"/>
    <w:rsid w:val="003447BA"/>
    <w:rsid w:val="00344986"/>
    <w:rsid w:val="00344A95"/>
    <w:rsid w:val="003464FA"/>
    <w:rsid w:val="00346811"/>
    <w:rsid w:val="00346A17"/>
    <w:rsid w:val="00346C7F"/>
    <w:rsid w:val="00347F47"/>
    <w:rsid w:val="00350120"/>
    <w:rsid w:val="003525DC"/>
    <w:rsid w:val="00352C92"/>
    <w:rsid w:val="003538D1"/>
    <w:rsid w:val="00353AF0"/>
    <w:rsid w:val="00354BE2"/>
    <w:rsid w:val="00354E2B"/>
    <w:rsid w:val="003555F0"/>
    <w:rsid w:val="00355965"/>
    <w:rsid w:val="003562FF"/>
    <w:rsid w:val="00356670"/>
    <w:rsid w:val="003568A4"/>
    <w:rsid w:val="003572AA"/>
    <w:rsid w:val="003574B7"/>
    <w:rsid w:val="00357BED"/>
    <w:rsid w:val="003602B9"/>
    <w:rsid w:val="003604E9"/>
    <w:rsid w:val="00360563"/>
    <w:rsid w:val="0036063B"/>
    <w:rsid w:val="0036079A"/>
    <w:rsid w:val="00360A5E"/>
    <w:rsid w:val="00360C6D"/>
    <w:rsid w:val="003626C6"/>
    <w:rsid w:val="00362A2F"/>
    <w:rsid w:val="00363A19"/>
    <w:rsid w:val="00364016"/>
    <w:rsid w:val="00364AF7"/>
    <w:rsid w:val="00365C40"/>
    <w:rsid w:val="00366283"/>
    <w:rsid w:val="00366995"/>
    <w:rsid w:val="00371129"/>
    <w:rsid w:val="00371193"/>
    <w:rsid w:val="00372B76"/>
    <w:rsid w:val="00372B90"/>
    <w:rsid w:val="00372B95"/>
    <w:rsid w:val="00373AB1"/>
    <w:rsid w:val="003741A5"/>
    <w:rsid w:val="0037493A"/>
    <w:rsid w:val="00375018"/>
    <w:rsid w:val="003757DC"/>
    <w:rsid w:val="00375992"/>
    <w:rsid w:val="00375C91"/>
    <w:rsid w:val="00376C12"/>
    <w:rsid w:val="00376D9A"/>
    <w:rsid w:val="00377C24"/>
    <w:rsid w:val="003802D8"/>
    <w:rsid w:val="003805A1"/>
    <w:rsid w:val="003823AB"/>
    <w:rsid w:val="00382B6E"/>
    <w:rsid w:val="003835A1"/>
    <w:rsid w:val="00385BED"/>
    <w:rsid w:val="0038601E"/>
    <w:rsid w:val="00386571"/>
    <w:rsid w:val="0039295D"/>
    <w:rsid w:val="003938BE"/>
    <w:rsid w:val="003949EE"/>
    <w:rsid w:val="00394B03"/>
    <w:rsid w:val="003951BD"/>
    <w:rsid w:val="00396539"/>
    <w:rsid w:val="00396854"/>
    <w:rsid w:val="00396CB3"/>
    <w:rsid w:val="003973AC"/>
    <w:rsid w:val="00397526"/>
    <w:rsid w:val="003A0171"/>
    <w:rsid w:val="003A0B30"/>
    <w:rsid w:val="003A24BE"/>
    <w:rsid w:val="003A3977"/>
    <w:rsid w:val="003A60A8"/>
    <w:rsid w:val="003A6E1A"/>
    <w:rsid w:val="003A6E3A"/>
    <w:rsid w:val="003A720C"/>
    <w:rsid w:val="003B06C1"/>
    <w:rsid w:val="003B094B"/>
    <w:rsid w:val="003B10BA"/>
    <w:rsid w:val="003B1720"/>
    <w:rsid w:val="003B2235"/>
    <w:rsid w:val="003B37C7"/>
    <w:rsid w:val="003B3F92"/>
    <w:rsid w:val="003B4CA1"/>
    <w:rsid w:val="003B548F"/>
    <w:rsid w:val="003B59BC"/>
    <w:rsid w:val="003B5DAC"/>
    <w:rsid w:val="003B6216"/>
    <w:rsid w:val="003B7D62"/>
    <w:rsid w:val="003C04D3"/>
    <w:rsid w:val="003C07DB"/>
    <w:rsid w:val="003C1436"/>
    <w:rsid w:val="003C2C7F"/>
    <w:rsid w:val="003C38E5"/>
    <w:rsid w:val="003C41D7"/>
    <w:rsid w:val="003C450B"/>
    <w:rsid w:val="003C59A8"/>
    <w:rsid w:val="003C5BE8"/>
    <w:rsid w:val="003C5FA1"/>
    <w:rsid w:val="003C6BA5"/>
    <w:rsid w:val="003C6EAC"/>
    <w:rsid w:val="003C71A8"/>
    <w:rsid w:val="003C77B1"/>
    <w:rsid w:val="003D0345"/>
    <w:rsid w:val="003D06F5"/>
    <w:rsid w:val="003D093D"/>
    <w:rsid w:val="003D328B"/>
    <w:rsid w:val="003D3EA8"/>
    <w:rsid w:val="003D42E5"/>
    <w:rsid w:val="003D49C3"/>
    <w:rsid w:val="003D4FF6"/>
    <w:rsid w:val="003D5EA2"/>
    <w:rsid w:val="003D79A3"/>
    <w:rsid w:val="003E0524"/>
    <w:rsid w:val="003E1608"/>
    <w:rsid w:val="003E1E62"/>
    <w:rsid w:val="003E230A"/>
    <w:rsid w:val="003E25CB"/>
    <w:rsid w:val="003E307C"/>
    <w:rsid w:val="003E3C16"/>
    <w:rsid w:val="003E4168"/>
    <w:rsid w:val="003E4D8F"/>
    <w:rsid w:val="003E6050"/>
    <w:rsid w:val="003E65DF"/>
    <w:rsid w:val="003F068A"/>
    <w:rsid w:val="003F0C66"/>
    <w:rsid w:val="003F2DAF"/>
    <w:rsid w:val="003F2E72"/>
    <w:rsid w:val="003F493A"/>
    <w:rsid w:val="003F4F76"/>
    <w:rsid w:val="003F5120"/>
    <w:rsid w:val="003F69BF"/>
    <w:rsid w:val="0040083E"/>
    <w:rsid w:val="00400A9D"/>
    <w:rsid w:val="00403377"/>
    <w:rsid w:val="00404170"/>
    <w:rsid w:val="00404697"/>
    <w:rsid w:val="0040486C"/>
    <w:rsid w:val="00405192"/>
    <w:rsid w:val="00405506"/>
    <w:rsid w:val="00405AD2"/>
    <w:rsid w:val="00405F94"/>
    <w:rsid w:val="0040601C"/>
    <w:rsid w:val="00410DD8"/>
    <w:rsid w:val="00411569"/>
    <w:rsid w:val="00411AE8"/>
    <w:rsid w:val="00411E51"/>
    <w:rsid w:val="00411E6D"/>
    <w:rsid w:val="004125D9"/>
    <w:rsid w:val="004131C4"/>
    <w:rsid w:val="0041386E"/>
    <w:rsid w:val="00414FFC"/>
    <w:rsid w:val="00415454"/>
    <w:rsid w:val="004165CD"/>
    <w:rsid w:val="0041799A"/>
    <w:rsid w:val="004202F5"/>
    <w:rsid w:val="0042104A"/>
    <w:rsid w:val="0042157D"/>
    <w:rsid w:val="004218C7"/>
    <w:rsid w:val="004228BB"/>
    <w:rsid w:val="00423352"/>
    <w:rsid w:val="00424758"/>
    <w:rsid w:val="00424A61"/>
    <w:rsid w:val="00424ED1"/>
    <w:rsid w:val="0042531E"/>
    <w:rsid w:val="00425C91"/>
    <w:rsid w:val="004260F3"/>
    <w:rsid w:val="0042645A"/>
    <w:rsid w:val="00426F14"/>
    <w:rsid w:val="0042720B"/>
    <w:rsid w:val="00427251"/>
    <w:rsid w:val="00427303"/>
    <w:rsid w:val="00427B9D"/>
    <w:rsid w:val="004303BF"/>
    <w:rsid w:val="00431A9A"/>
    <w:rsid w:val="00432998"/>
    <w:rsid w:val="004330A2"/>
    <w:rsid w:val="0043322A"/>
    <w:rsid w:val="00433B62"/>
    <w:rsid w:val="004343CD"/>
    <w:rsid w:val="00434776"/>
    <w:rsid w:val="00434C4A"/>
    <w:rsid w:val="0043525B"/>
    <w:rsid w:val="00435DF5"/>
    <w:rsid w:val="00436AF3"/>
    <w:rsid w:val="00436CAE"/>
    <w:rsid w:val="004370E8"/>
    <w:rsid w:val="0044031C"/>
    <w:rsid w:val="00441AD7"/>
    <w:rsid w:val="00441F07"/>
    <w:rsid w:val="004434CD"/>
    <w:rsid w:val="00443F96"/>
    <w:rsid w:val="00445100"/>
    <w:rsid w:val="00445A5F"/>
    <w:rsid w:val="00445DF0"/>
    <w:rsid w:val="004472B8"/>
    <w:rsid w:val="004504BC"/>
    <w:rsid w:val="00450736"/>
    <w:rsid w:val="00450900"/>
    <w:rsid w:val="00450A97"/>
    <w:rsid w:val="00451D59"/>
    <w:rsid w:val="00452E9B"/>
    <w:rsid w:val="00453488"/>
    <w:rsid w:val="004545B2"/>
    <w:rsid w:val="00454D6D"/>
    <w:rsid w:val="0045569A"/>
    <w:rsid w:val="00456431"/>
    <w:rsid w:val="004573B1"/>
    <w:rsid w:val="00457C01"/>
    <w:rsid w:val="00457ECE"/>
    <w:rsid w:val="00460F44"/>
    <w:rsid w:val="0046164F"/>
    <w:rsid w:val="00462F24"/>
    <w:rsid w:val="00465DCE"/>
    <w:rsid w:val="0046718B"/>
    <w:rsid w:val="0046798C"/>
    <w:rsid w:val="0047013B"/>
    <w:rsid w:val="0047073D"/>
    <w:rsid w:val="004741CD"/>
    <w:rsid w:val="004744F9"/>
    <w:rsid w:val="0047588F"/>
    <w:rsid w:val="00475E6D"/>
    <w:rsid w:val="00476539"/>
    <w:rsid w:val="00481325"/>
    <w:rsid w:val="00482754"/>
    <w:rsid w:val="004829D8"/>
    <w:rsid w:val="00482E12"/>
    <w:rsid w:val="00483FB0"/>
    <w:rsid w:val="004849D4"/>
    <w:rsid w:val="00484D81"/>
    <w:rsid w:val="00484E09"/>
    <w:rsid w:val="00485748"/>
    <w:rsid w:val="00485D55"/>
    <w:rsid w:val="00486874"/>
    <w:rsid w:val="004873DB"/>
    <w:rsid w:val="00487587"/>
    <w:rsid w:val="0049087D"/>
    <w:rsid w:val="00491E5B"/>
    <w:rsid w:val="00492026"/>
    <w:rsid w:val="00492AB0"/>
    <w:rsid w:val="004931ED"/>
    <w:rsid w:val="00493773"/>
    <w:rsid w:val="004937A2"/>
    <w:rsid w:val="00493A8E"/>
    <w:rsid w:val="00493AE1"/>
    <w:rsid w:val="00493DC5"/>
    <w:rsid w:val="0049567F"/>
    <w:rsid w:val="0049624C"/>
    <w:rsid w:val="00497B2A"/>
    <w:rsid w:val="004A017D"/>
    <w:rsid w:val="004A027E"/>
    <w:rsid w:val="004A0566"/>
    <w:rsid w:val="004A0C53"/>
    <w:rsid w:val="004A1206"/>
    <w:rsid w:val="004A16C0"/>
    <w:rsid w:val="004A17ED"/>
    <w:rsid w:val="004A1E9F"/>
    <w:rsid w:val="004A2049"/>
    <w:rsid w:val="004A3212"/>
    <w:rsid w:val="004A34C3"/>
    <w:rsid w:val="004A352D"/>
    <w:rsid w:val="004A43C4"/>
    <w:rsid w:val="004A50F2"/>
    <w:rsid w:val="004A61FE"/>
    <w:rsid w:val="004B1BF0"/>
    <w:rsid w:val="004B2533"/>
    <w:rsid w:val="004B26EA"/>
    <w:rsid w:val="004B2830"/>
    <w:rsid w:val="004B44F7"/>
    <w:rsid w:val="004B4755"/>
    <w:rsid w:val="004B4BD4"/>
    <w:rsid w:val="004B4E6F"/>
    <w:rsid w:val="004B5096"/>
    <w:rsid w:val="004B624C"/>
    <w:rsid w:val="004B6A09"/>
    <w:rsid w:val="004B767E"/>
    <w:rsid w:val="004B7D1F"/>
    <w:rsid w:val="004C0D6F"/>
    <w:rsid w:val="004C160A"/>
    <w:rsid w:val="004C172E"/>
    <w:rsid w:val="004C270F"/>
    <w:rsid w:val="004C29FB"/>
    <w:rsid w:val="004C3343"/>
    <w:rsid w:val="004C44DB"/>
    <w:rsid w:val="004C4732"/>
    <w:rsid w:val="004C4A50"/>
    <w:rsid w:val="004C6A20"/>
    <w:rsid w:val="004C6B75"/>
    <w:rsid w:val="004C7074"/>
    <w:rsid w:val="004D1162"/>
    <w:rsid w:val="004D2783"/>
    <w:rsid w:val="004D29FA"/>
    <w:rsid w:val="004D3566"/>
    <w:rsid w:val="004D39A5"/>
    <w:rsid w:val="004D402F"/>
    <w:rsid w:val="004D4047"/>
    <w:rsid w:val="004D52B0"/>
    <w:rsid w:val="004D57D4"/>
    <w:rsid w:val="004D65AE"/>
    <w:rsid w:val="004D6991"/>
    <w:rsid w:val="004D7372"/>
    <w:rsid w:val="004D7910"/>
    <w:rsid w:val="004E13E6"/>
    <w:rsid w:val="004E2DD3"/>
    <w:rsid w:val="004E4C42"/>
    <w:rsid w:val="004E5B56"/>
    <w:rsid w:val="004E5E5C"/>
    <w:rsid w:val="004E68D7"/>
    <w:rsid w:val="004E6C3D"/>
    <w:rsid w:val="004E792E"/>
    <w:rsid w:val="004E7EE2"/>
    <w:rsid w:val="004F12B7"/>
    <w:rsid w:val="004F2C1A"/>
    <w:rsid w:val="004F3390"/>
    <w:rsid w:val="004F3604"/>
    <w:rsid w:val="004F384B"/>
    <w:rsid w:val="004F5031"/>
    <w:rsid w:val="004F553E"/>
    <w:rsid w:val="004F565F"/>
    <w:rsid w:val="004F572C"/>
    <w:rsid w:val="004F6855"/>
    <w:rsid w:val="004F689C"/>
    <w:rsid w:val="004F6AA7"/>
    <w:rsid w:val="004F761F"/>
    <w:rsid w:val="004F7A44"/>
    <w:rsid w:val="0050004B"/>
    <w:rsid w:val="005002FA"/>
    <w:rsid w:val="00500C7E"/>
    <w:rsid w:val="005013EA"/>
    <w:rsid w:val="00501527"/>
    <w:rsid w:val="00502029"/>
    <w:rsid w:val="00503F3D"/>
    <w:rsid w:val="0050423D"/>
    <w:rsid w:val="00504409"/>
    <w:rsid w:val="005050F2"/>
    <w:rsid w:val="00506609"/>
    <w:rsid w:val="005068F0"/>
    <w:rsid w:val="005102C8"/>
    <w:rsid w:val="005106E0"/>
    <w:rsid w:val="00511E95"/>
    <w:rsid w:val="0051256B"/>
    <w:rsid w:val="005128B9"/>
    <w:rsid w:val="00513752"/>
    <w:rsid w:val="00515706"/>
    <w:rsid w:val="005163CC"/>
    <w:rsid w:val="00520287"/>
    <w:rsid w:val="00521B1B"/>
    <w:rsid w:val="00522DC8"/>
    <w:rsid w:val="00523F75"/>
    <w:rsid w:val="005241A7"/>
    <w:rsid w:val="005245F5"/>
    <w:rsid w:val="00525F07"/>
    <w:rsid w:val="005263EF"/>
    <w:rsid w:val="00527ACE"/>
    <w:rsid w:val="00530991"/>
    <w:rsid w:val="00531285"/>
    <w:rsid w:val="00531750"/>
    <w:rsid w:val="00531A52"/>
    <w:rsid w:val="00532378"/>
    <w:rsid w:val="00532A97"/>
    <w:rsid w:val="00532BE4"/>
    <w:rsid w:val="00532CEC"/>
    <w:rsid w:val="00532E49"/>
    <w:rsid w:val="00533E3A"/>
    <w:rsid w:val="005342CB"/>
    <w:rsid w:val="00534400"/>
    <w:rsid w:val="005344E3"/>
    <w:rsid w:val="00534651"/>
    <w:rsid w:val="00535071"/>
    <w:rsid w:val="00535AF7"/>
    <w:rsid w:val="00536217"/>
    <w:rsid w:val="00536C9E"/>
    <w:rsid w:val="0053745B"/>
    <w:rsid w:val="00540177"/>
    <w:rsid w:val="005402F5"/>
    <w:rsid w:val="0054051E"/>
    <w:rsid w:val="00541C73"/>
    <w:rsid w:val="00542BCB"/>
    <w:rsid w:val="00542CB0"/>
    <w:rsid w:val="00545401"/>
    <w:rsid w:val="005455B1"/>
    <w:rsid w:val="00545F44"/>
    <w:rsid w:val="00546BE7"/>
    <w:rsid w:val="005503B5"/>
    <w:rsid w:val="005507E9"/>
    <w:rsid w:val="00551460"/>
    <w:rsid w:val="00551FBB"/>
    <w:rsid w:val="005529EE"/>
    <w:rsid w:val="005537FA"/>
    <w:rsid w:val="00553AEC"/>
    <w:rsid w:val="00555939"/>
    <w:rsid w:val="00555B47"/>
    <w:rsid w:val="00557105"/>
    <w:rsid w:val="00557211"/>
    <w:rsid w:val="0055726D"/>
    <w:rsid w:val="00557CFD"/>
    <w:rsid w:val="0056007A"/>
    <w:rsid w:val="0056046F"/>
    <w:rsid w:val="00562F13"/>
    <w:rsid w:val="00562FEF"/>
    <w:rsid w:val="00563751"/>
    <w:rsid w:val="005653F8"/>
    <w:rsid w:val="00565568"/>
    <w:rsid w:val="00567150"/>
    <w:rsid w:val="00570361"/>
    <w:rsid w:val="005709DD"/>
    <w:rsid w:val="00571465"/>
    <w:rsid w:val="00572121"/>
    <w:rsid w:val="0057233E"/>
    <w:rsid w:val="0057331F"/>
    <w:rsid w:val="005733ED"/>
    <w:rsid w:val="00573F1B"/>
    <w:rsid w:val="0057421E"/>
    <w:rsid w:val="0057499E"/>
    <w:rsid w:val="00575042"/>
    <w:rsid w:val="00576574"/>
    <w:rsid w:val="00576F37"/>
    <w:rsid w:val="005774E0"/>
    <w:rsid w:val="005776D6"/>
    <w:rsid w:val="00577DF6"/>
    <w:rsid w:val="00577F30"/>
    <w:rsid w:val="00581026"/>
    <w:rsid w:val="00581D18"/>
    <w:rsid w:val="0058227B"/>
    <w:rsid w:val="00582415"/>
    <w:rsid w:val="00583662"/>
    <w:rsid w:val="005841B8"/>
    <w:rsid w:val="00584407"/>
    <w:rsid w:val="00584426"/>
    <w:rsid w:val="00585692"/>
    <w:rsid w:val="00590569"/>
    <w:rsid w:val="00590C2F"/>
    <w:rsid w:val="00590C86"/>
    <w:rsid w:val="00592452"/>
    <w:rsid w:val="005925B2"/>
    <w:rsid w:val="00593C1D"/>
    <w:rsid w:val="005941D7"/>
    <w:rsid w:val="005947FF"/>
    <w:rsid w:val="00594D5D"/>
    <w:rsid w:val="005955B3"/>
    <w:rsid w:val="0059707F"/>
    <w:rsid w:val="005979BD"/>
    <w:rsid w:val="005A013A"/>
    <w:rsid w:val="005A1279"/>
    <w:rsid w:val="005A18C1"/>
    <w:rsid w:val="005A2332"/>
    <w:rsid w:val="005A239E"/>
    <w:rsid w:val="005A2DAA"/>
    <w:rsid w:val="005A3D5B"/>
    <w:rsid w:val="005A4A51"/>
    <w:rsid w:val="005A4D5B"/>
    <w:rsid w:val="005B0EB2"/>
    <w:rsid w:val="005B1A39"/>
    <w:rsid w:val="005B1AB9"/>
    <w:rsid w:val="005B1B5E"/>
    <w:rsid w:val="005B2739"/>
    <w:rsid w:val="005B5613"/>
    <w:rsid w:val="005B5AFC"/>
    <w:rsid w:val="005B5F16"/>
    <w:rsid w:val="005C05CA"/>
    <w:rsid w:val="005C0814"/>
    <w:rsid w:val="005C0C88"/>
    <w:rsid w:val="005C0FCC"/>
    <w:rsid w:val="005C17D0"/>
    <w:rsid w:val="005C24EE"/>
    <w:rsid w:val="005C24F0"/>
    <w:rsid w:val="005C2D56"/>
    <w:rsid w:val="005C31CD"/>
    <w:rsid w:val="005C3977"/>
    <w:rsid w:val="005C41A9"/>
    <w:rsid w:val="005C484C"/>
    <w:rsid w:val="005C64FC"/>
    <w:rsid w:val="005C66F6"/>
    <w:rsid w:val="005C6D8A"/>
    <w:rsid w:val="005C7EBF"/>
    <w:rsid w:val="005D0586"/>
    <w:rsid w:val="005D06C8"/>
    <w:rsid w:val="005D1308"/>
    <w:rsid w:val="005D2DB6"/>
    <w:rsid w:val="005D363C"/>
    <w:rsid w:val="005D381A"/>
    <w:rsid w:val="005D3C97"/>
    <w:rsid w:val="005D475D"/>
    <w:rsid w:val="005D5572"/>
    <w:rsid w:val="005D5FC7"/>
    <w:rsid w:val="005D6FA9"/>
    <w:rsid w:val="005D7318"/>
    <w:rsid w:val="005D753D"/>
    <w:rsid w:val="005D7C44"/>
    <w:rsid w:val="005D7FF3"/>
    <w:rsid w:val="005E05CD"/>
    <w:rsid w:val="005E1218"/>
    <w:rsid w:val="005E12FD"/>
    <w:rsid w:val="005E1918"/>
    <w:rsid w:val="005E2121"/>
    <w:rsid w:val="005E25C2"/>
    <w:rsid w:val="005E31F9"/>
    <w:rsid w:val="005E3E82"/>
    <w:rsid w:val="005E44D5"/>
    <w:rsid w:val="005E4BD6"/>
    <w:rsid w:val="005E4FF7"/>
    <w:rsid w:val="005E5908"/>
    <w:rsid w:val="005E69B1"/>
    <w:rsid w:val="005E69C6"/>
    <w:rsid w:val="005E73C2"/>
    <w:rsid w:val="005F03A5"/>
    <w:rsid w:val="005F1304"/>
    <w:rsid w:val="005F161F"/>
    <w:rsid w:val="005F1FE9"/>
    <w:rsid w:val="005F22D6"/>
    <w:rsid w:val="005F33CC"/>
    <w:rsid w:val="005F39C6"/>
    <w:rsid w:val="005F4B0A"/>
    <w:rsid w:val="005F4DDC"/>
    <w:rsid w:val="005F5103"/>
    <w:rsid w:val="005F53DC"/>
    <w:rsid w:val="005F5AD4"/>
    <w:rsid w:val="005F78CC"/>
    <w:rsid w:val="005F7C96"/>
    <w:rsid w:val="00601769"/>
    <w:rsid w:val="00601B19"/>
    <w:rsid w:val="00601B75"/>
    <w:rsid w:val="00602968"/>
    <w:rsid w:val="00602D61"/>
    <w:rsid w:val="00603F5F"/>
    <w:rsid w:val="006042E5"/>
    <w:rsid w:val="00605D40"/>
    <w:rsid w:val="00605F02"/>
    <w:rsid w:val="00606DFB"/>
    <w:rsid w:val="006070D9"/>
    <w:rsid w:val="006079C1"/>
    <w:rsid w:val="00607F68"/>
    <w:rsid w:val="0061011A"/>
    <w:rsid w:val="0061059C"/>
    <w:rsid w:val="00610CC9"/>
    <w:rsid w:val="00611065"/>
    <w:rsid w:val="006121F2"/>
    <w:rsid w:val="00614131"/>
    <w:rsid w:val="00614C42"/>
    <w:rsid w:val="00614C95"/>
    <w:rsid w:val="0061654F"/>
    <w:rsid w:val="0062143D"/>
    <w:rsid w:val="00621E12"/>
    <w:rsid w:val="00622658"/>
    <w:rsid w:val="006226C9"/>
    <w:rsid w:val="0062337F"/>
    <w:rsid w:val="00623CF9"/>
    <w:rsid w:val="0062443C"/>
    <w:rsid w:val="00624E8B"/>
    <w:rsid w:val="00625B65"/>
    <w:rsid w:val="00626242"/>
    <w:rsid w:val="00626276"/>
    <w:rsid w:val="00626E4F"/>
    <w:rsid w:val="0062736E"/>
    <w:rsid w:val="00627871"/>
    <w:rsid w:val="006308BC"/>
    <w:rsid w:val="00630E73"/>
    <w:rsid w:val="00631CFD"/>
    <w:rsid w:val="006320C5"/>
    <w:rsid w:val="0063251C"/>
    <w:rsid w:val="006326DE"/>
    <w:rsid w:val="00634315"/>
    <w:rsid w:val="00634376"/>
    <w:rsid w:val="0063438F"/>
    <w:rsid w:val="006344F3"/>
    <w:rsid w:val="00634881"/>
    <w:rsid w:val="006348F0"/>
    <w:rsid w:val="00634E2A"/>
    <w:rsid w:val="00635166"/>
    <w:rsid w:val="00635364"/>
    <w:rsid w:val="006356E7"/>
    <w:rsid w:val="00635A69"/>
    <w:rsid w:val="00635B15"/>
    <w:rsid w:val="00637698"/>
    <w:rsid w:val="006413B3"/>
    <w:rsid w:val="00641619"/>
    <w:rsid w:val="00641E4B"/>
    <w:rsid w:val="00642AEF"/>
    <w:rsid w:val="006433B5"/>
    <w:rsid w:val="00643947"/>
    <w:rsid w:val="006449A4"/>
    <w:rsid w:val="00644F1D"/>
    <w:rsid w:val="0064568D"/>
    <w:rsid w:val="00646AEE"/>
    <w:rsid w:val="0064781E"/>
    <w:rsid w:val="0065091F"/>
    <w:rsid w:val="0065094C"/>
    <w:rsid w:val="00651192"/>
    <w:rsid w:val="0065125E"/>
    <w:rsid w:val="00652244"/>
    <w:rsid w:val="00653F2B"/>
    <w:rsid w:val="00654229"/>
    <w:rsid w:val="00654520"/>
    <w:rsid w:val="0065577F"/>
    <w:rsid w:val="00655AD3"/>
    <w:rsid w:val="00655FF1"/>
    <w:rsid w:val="00656706"/>
    <w:rsid w:val="006568C5"/>
    <w:rsid w:val="00657929"/>
    <w:rsid w:val="006604D0"/>
    <w:rsid w:val="00660777"/>
    <w:rsid w:val="00660981"/>
    <w:rsid w:val="00660B3E"/>
    <w:rsid w:val="00660C26"/>
    <w:rsid w:val="00661F5B"/>
    <w:rsid w:val="006633D3"/>
    <w:rsid w:val="006641F2"/>
    <w:rsid w:val="00664FC3"/>
    <w:rsid w:val="006651FA"/>
    <w:rsid w:val="00665EEE"/>
    <w:rsid w:val="006666B2"/>
    <w:rsid w:val="00671BE6"/>
    <w:rsid w:val="00671F8A"/>
    <w:rsid w:val="00673886"/>
    <w:rsid w:val="00674E61"/>
    <w:rsid w:val="00676118"/>
    <w:rsid w:val="00676B61"/>
    <w:rsid w:val="0067715B"/>
    <w:rsid w:val="00677413"/>
    <w:rsid w:val="006800B7"/>
    <w:rsid w:val="006800C9"/>
    <w:rsid w:val="00681B3A"/>
    <w:rsid w:val="00682A67"/>
    <w:rsid w:val="00682E96"/>
    <w:rsid w:val="0068307C"/>
    <w:rsid w:val="00685C27"/>
    <w:rsid w:val="006860D1"/>
    <w:rsid w:val="006867EA"/>
    <w:rsid w:val="006869EF"/>
    <w:rsid w:val="00686D84"/>
    <w:rsid w:val="00687B35"/>
    <w:rsid w:val="00690CBF"/>
    <w:rsid w:val="00690F12"/>
    <w:rsid w:val="00691192"/>
    <w:rsid w:val="0069173E"/>
    <w:rsid w:val="00691F2D"/>
    <w:rsid w:val="00692411"/>
    <w:rsid w:val="00693808"/>
    <w:rsid w:val="00694D4C"/>
    <w:rsid w:val="00695234"/>
    <w:rsid w:val="00695C29"/>
    <w:rsid w:val="006A0711"/>
    <w:rsid w:val="006A14C3"/>
    <w:rsid w:val="006A29EA"/>
    <w:rsid w:val="006A473E"/>
    <w:rsid w:val="006A4A67"/>
    <w:rsid w:val="006A4ED6"/>
    <w:rsid w:val="006A678D"/>
    <w:rsid w:val="006A683D"/>
    <w:rsid w:val="006A7798"/>
    <w:rsid w:val="006A7FB4"/>
    <w:rsid w:val="006B027C"/>
    <w:rsid w:val="006B1523"/>
    <w:rsid w:val="006B169D"/>
    <w:rsid w:val="006B17C4"/>
    <w:rsid w:val="006B2C87"/>
    <w:rsid w:val="006B40E1"/>
    <w:rsid w:val="006B4D10"/>
    <w:rsid w:val="006B5423"/>
    <w:rsid w:val="006B549B"/>
    <w:rsid w:val="006B5ACF"/>
    <w:rsid w:val="006B5EC4"/>
    <w:rsid w:val="006B61AC"/>
    <w:rsid w:val="006C0A47"/>
    <w:rsid w:val="006C13CF"/>
    <w:rsid w:val="006C1628"/>
    <w:rsid w:val="006C178B"/>
    <w:rsid w:val="006C17E9"/>
    <w:rsid w:val="006C3171"/>
    <w:rsid w:val="006C41FC"/>
    <w:rsid w:val="006C4372"/>
    <w:rsid w:val="006C4536"/>
    <w:rsid w:val="006C496E"/>
    <w:rsid w:val="006C522F"/>
    <w:rsid w:val="006C5CCB"/>
    <w:rsid w:val="006C5D02"/>
    <w:rsid w:val="006C5F00"/>
    <w:rsid w:val="006C5F17"/>
    <w:rsid w:val="006C62C6"/>
    <w:rsid w:val="006C6FAD"/>
    <w:rsid w:val="006D02BC"/>
    <w:rsid w:val="006D03A8"/>
    <w:rsid w:val="006D0ECD"/>
    <w:rsid w:val="006D1056"/>
    <w:rsid w:val="006D1C7F"/>
    <w:rsid w:val="006D2084"/>
    <w:rsid w:val="006D2480"/>
    <w:rsid w:val="006D2B61"/>
    <w:rsid w:val="006D3472"/>
    <w:rsid w:val="006D3952"/>
    <w:rsid w:val="006D3CE6"/>
    <w:rsid w:val="006D3D27"/>
    <w:rsid w:val="006D4219"/>
    <w:rsid w:val="006D5385"/>
    <w:rsid w:val="006D5431"/>
    <w:rsid w:val="006D6E60"/>
    <w:rsid w:val="006D6FBD"/>
    <w:rsid w:val="006E0369"/>
    <w:rsid w:val="006E0B52"/>
    <w:rsid w:val="006E0D0B"/>
    <w:rsid w:val="006E2723"/>
    <w:rsid w:val="006E32A3"/>
    <w:rsid w:val="006E362D"/>
    <w:rsid w:val="006E3CC5"/>
    <w:rsid w:val="006E484E"/>
    <w:rsid w:val="006E4C3F"/>
    <w:rsid w:val="006E4D83"/>
    <w:rsid w:val="006E4FA9"/>
    <w:rsid w:val="006E5879"/>
    <w:rsid w:val="006E59C9"/>
    <w:rsid w:val="006E7AAD"/>
    <w:rsid w:val="006F19FC"/>
    <w:rsid w:val="006F1BAE"/>
    <w:rsid w:val="006F23CF"/>
    <w:rsid w:val="006F2628"/>
    <w:rsid w:val="006F2739"/>
    <w:rsid w:val="006F2EE5"/>
    <w:rsid w:val="006F3323"/>
    <w:rsid w:val="006F3463"/>
    <w:rsid w:val="006F49EC"/>
    <w:rsid w:val="006F4D5F"/>
    <w:rsid w:val="006F4E47"/>
    <w:rsid w:val="006F724E"/>
    <w:rsid w:val="006F727D"/>
    <w:rsid w:val="006F7896"/>
    <w:rsid w:val="006F7ADC"/>
    <w:rsid w:val="00700149"/>
    <w:rsid w:val="0070019D"/>
    <w:rsid w:val="00701753"/>
    <w:rsid w:val="00703B99"/>
    <w:rsid w:val="00704330"/>
    <w:rsid w:val="0070546E"/>
    <w:rsid w:val="00705910"/>
    <w:rsid w:val="00706495"/>
    <w:rsid w:val="00707E5B"/>
    <w:rsid w:val="0071021E"/>
    <w:rsid w:val="00710EF5"/>
    <w:rsid w:val="00711FA5"/>
    <w:rsid w:val="00712A65"/>
    <w:rsid w:val="00712DFA"/>
    <w:rsid w:val="00712EE3"/>
    <w:rsid w:val="00712F80"/>
    <w:rsid w:val="00714651"/>
    <w:rsid w:val="00715003"/>
    <w:rsid w:val="00715406"/>
    <w:rsid w:val="007157AA"/>
    <w:rsid w:val="00715BEC"/>
    <w:rsid w:val="007164F4"/>
    <w:rsid w:val="007165C4"/>
    <w:rsid w:val="007167A9"/>
    <w:rsid w:val="00717606"/>
    <w:rsid w:val="00717ABF"/>
    <w:rsid w:val="0072162A"/>
    <w:rsid w:val="00721A8A"/>
    <w:rsid w:val="00722721"/>
    <w:rsid w:val="00724154"/>
    <w:rsid w:val="007245C7"/>
    <w:rsid w:val="00730B47"/>
    <w:rsid w:val="007314E2"/>
    <w:rsid w:val="007317BE"/>
    <w:rsid w:val="00731E4C"/>
    <w:rsid w:val="00732F14"/>
    <w:rsid w:val="007332FB"/>
    <w:rsid w:val="00733587"/>
    <w:rsid w:val="00733ACF"/>
    <w:rsid w:val="00733AD7"/>
    <w:rsid w:val="00733B4E"/>
    <w:rsid w:val="00734AFE"/>
    <w:rsid w:val="007373C7"/>
    <w:rsid w:val="00737E67"/>
    <w:rsid w:val="00740EF3"/>
    <w:rsid w:val="00741F4B"/>
    <w:rsid w:val="00742017"/>
    <w:rsid w:val="0074319D"/>
    <w:rsid w:val="00743BE5"/>
    <w:rsid w:val="007444C0"/>
    <w:rsid w:val="007461BF"/>
    <w:rsid w:val="00747F93"/>
    <w:rsid w:val="007502A1"/>
    <w:rsid w:val="0075079E"/>
    <w:rsid w:val="007515B7"/>
    <w:rsid w:val="00751FAC"/>
    <w:rsid w:val="0075240F"/>
    <w:rsid w:val="00752F4B"/>
    <w:rsid w:val="0075318C"/>
    <w:rsid w:val="0075448F"/>
    <w:rsid w:val="00754A3C"/>
    <w:rsid w:val="00754A89"/>
    <w:rsid w:val="00756C41"/>
    <w:rsid w:val="00760926"/>
    <w:rsid w:val="00760CA2"/>
    <w:rsid w:val="00761195"/>
    <w:rsid w:val="0076248B"/>
    <w:rsid w:val="007634BA"/>
    <w:rsid w:val="00763D36"/>
    <w:rsid w:val="0076421C"/>
    <w:rsid w:val="007642B8"/>
    <w:rsid w:val="00764835"/>
    <w:rsid w:val="0076540C"/>
    <w:rsid w:val="00770CF2"/>
    <w:rsid w:val="00771D50"/>
    <w:rsid w:val="00771ED4"/>
    <w:rsid w:val="00772C6A"/>
    <w:rsid w:val="00774227"/>
    <w:rsid w:val="0077449B"/>
    <w:rsid w:val="007750CD"/>
    <w:rsid w:val="00777CBB"/>
    <w:rsid w:val="0078000C"/>
    <w:rsid w:val="0078009D"/>
    <w:rsid w:val="007800B2"/>
    <w:rsid w:val="00780374"/>
    <w:rsid w:val="00781187"/>
    <w:rsid w:val="007819ED"/>
    <w:rsid w:val="007831E2"/>
    <w:rsid w:val="0078337E"/>
    <w:rsid w:val="00783A4C"/>
    <w:rsid w:val="00784647"/>
    <w:rsid w:val="0078531D"/>
    <w:rsid w:val="00785698"/>
    <w:rsid w:val="00785F48"/>
    <w:rsid w:val="007872CE"/>
    <w:rsid w:val="007874D8"/>
    <w:rsid w:val="00787CBC"/>
    <w:rsid w:val="007902DF"/>
    <w:rsid w:val="00790462"/>
    <w:rsid w:val="00790747"/>
    <w:rsid w:val="0079084E"/>
    <w:rsid w:val="00790B0C"/>
    <w:rsid w:val="00791664"/>
    <w:rsid w:val="00791DBC"/>
    <w:rsid w:val="0079213D"/>
    <w:rsid w:val="0079292F"/>
    <w:rsid w:val="00793B4C"/>
    <w:rsid w:val="007942EF"/>
    <w:rsid w:val="00794765"/>
    <w:rsid w:val="00794F66"/>
    <w:rsid w:val="00795A98"/>
    <w:rsid w:val="00795FF9"/>
    <w:rsid w:val="00796177"/>
    <w:rsid w:val="007A09BD"/>
    <w:rsid w:val="007A1011"/>
    <w:rsid w:val="007A30A1"/>
    <w:rsid w:val="007A3A68"/>
    <w:rsid w:val="007A6A09"/>
    <w:rsid w:val="007A6C15"/>
    <w:rsid w:val="007A780A"/>
    <w:rsid w:val="007A799C"/>
    <w:rsid w:val="007B0DCE"/>
    <w:rsid w:val="007B25A4"/>
    <w:rsid w:val="007B339A"/>
    <w:rsid w:val="007B3CD5"/>
    <w:rsid w:val="007B43E4"/>
    <w:rsid w:val="007B44FC"/>
    <w:rsid w:val="007B4B1C"/>
    <w:rsid w:val="007B4E8C"/>
    <w:rsid w:val="007B53B7"/>
    <w:rsid w:val="007B59C1"/>
    <w:rsid w:val="007B7195"/>
    <w:rsid w:val="007C09A4"/>
    <w:rsid w:val="007C09D2"/>
    <w:rsid w:val="007C1FEE"/>
    <w:rsid w:val="007C28F1"/>
    <w:rsid w:val="007C29CD"/>
    <w:rsid w:val="007C3492"/>
    <w:rsid w:val="007C4B95"/>
    <w:rsid w:val="007C4BB9"/>
    <w:rsid w:val="007C4CE8"/>
    <w:rsid w:val="007C4E7F"/>
    <w:rsid w:val="007C4F1B"/>
    <w:rsid w:val="007D1428"/>
    <w:rsid w:val="007D19D8"/>
    <w:rsid w:val="007D1BD8"/>
    <w:rsid w:val="007D1EEF"/>
    <w:rsid w:val="007D245D"/>
    <w:rsid w:val="007D355F"/>
    <w:rsid w:val="007D3FA3"/>
    <w:rsid w:val="007D469B"/>
    <w:rsid w:val="007D46D5"/>
    <w:rsid w:val="007D4A2B"/>
    <w:rsid w:val="007D5355"/>
    <w:rsid w:val="007D53B3"/>
    <w:rsid w:val="007D5505"/>
    <w:rsid w:val="007D6977"/>
    <w:rsid w:val="007D6F04"/>
    <w:rsid w:val="007D7B15"/>
    <w:rsid w:val="007E16B7"/>
    <w:rsid w:val="007E1F71"/>
    <w:rsid w:val="007E3EEA"/>
    <w:rsid w:val="007E3F47"/>
    <w:rsid w:val="007E44EC"/>
    <w:rsid w:val="007E4C48"/>
    <w:rsid w:val="007E5E51"/>
    <w:rsid w:val="007E6499"/>
    <w:rsid w:val="007E6807"/>
    <w:rsid w:val="007E70E6"/>
    <w:rsid w:val="007E7910"/>
    <w:rsid w:val="007E7DCD"/>
    <w:rsid w:val="007F11DA"/>
    <w:rsid w:val="007F3673"/>
    <w:rsid w:val="007F3F7C"/>
    <w:rsid w:val="007F474B"/>
    <w:rsid w:val="007F49DF"/>
    <w:rsid w:val="007F4E2F"/>
    <w:rsid w:val="007F5066"/>
    <w:rsid w:val="007F5817"/>
    <w:rsid w:val="007F6C0F"/>
    <w:rsid w:val="007F6E18"/>
    <w:rsid w:val="007F7146"/>
    <w:rsid w:val="007F7A24"/>
    <w:rsid w:val="008039CC"/>
    <w:rsid w:val="00803AE0"/>
    <w:rsid w:val="00804168"/>
    <w:rsid w:val="008051A7"/>
    <w:rsid w:val="0080529B"/>
    <w:rsid w:val="008058D6"/>
    <w:rsid w:val="00805BE0"/>
    <w:rsid w:val="00806532"/>
    <w:rsid w:val="00806911"/>
    <w:rsid w:val="00806BEF"/>
    <w:rsid w:val="00806E86"/>
    <w:rsid w:val="0080717D"/>
    <w:rsid w:val="00807658"/>
    <w:rsid w:val="00807886"/>
    <w:rsid w:val="00810579"/>
    <w:rsid w:val="008110FF"/>
    <w:rsid w:val="00811E26"/>
    <w:rsid w:val="00812EB6"/>
    <w:rsid w:val="00812FE3"/>
    <w:rsid w:val="0081312A"/>
    <w:rsid w:val="00813862"/>
    <w:rsid w:val="00815186"/>
    <w:rsid w:val="008153D4"/>
    <w:rsid w:val="0081571A"/>
    <w:rsid w:val="008162F0"/>
    <w:rsid w:val="00816F37"/>
    <w:rsid w:val="00817A9E"/>
    <w:rsid w:val="00820D89"/>
    <w:rsid w:val="00821687"/>
    <w:rsid w:val="00821C9F"/>
    <w:rsid w:val="00822DEA"/>
    <w:rsid w:val="00823D46"/>
    <w:rsid w:val="008254C6"/>
    <w:rsid w:val="00825588"/>
    <w:rsid w:val="00825627"/>
    <w:rsid w:val="0082635F"/>
    <w:rsid w:val="00827A8B"/>
    <w:rsid w:val="00827E5E"/>
    <w:rsid w:val="0083048E"/>
    <w:rsid w:val="008315EC"/>
    <w:rsid w:val="00833F20"/>
    <w:rsid w:val="008343B0"/>
    <w:rsid w:val="0083466E"/>
    <w:rsid w:val="00835997"/>
    <w:rsid w:val="00835FC1"/>
    <w:rsid w:val="00836ED2"/>
    <w:rsid w:val="008372D3"/>
    <w:rsid w:val="008372DD"/>
    <w:rsid w:val="00837F2E"/>
    <w:rsid w:val="0084125B"/>
    <w:rsid w:val="00841C10"/>
    <w:rsid w:val="00841E32"/>
    <w:rsid w:val="00841F1E"/>
    <w:rsid w:val="00842328"/>
    <w:rsid w:val="00843181"/>
    <w:rsid w:val="008433A0"/>
    <w:rsid w:val="00843404"/>
    <w:rsid w:val="00844727"/>
    <w:rsid w:val="00847194"/>
    <w:rsid w:val="00847AFE"/>
    <w:rsid w:val="008515FB"/>
    <w:rsid w:val="0085184C"/>
    <w:rsid w:val="00851AC8"/>
    <w:rsid w:val="00851EB9"/>
    <w:rsid w:val="0085234E"/>
    <w:rsid w:val="008533E6"/>
    <w:rsid w:val="0085436B"/>
    <w:rsid w:val="00854482"/>
    <w:rsid w:val="008546DD"/>
    <w:rsid w:val="00854701"/>
    <w:rsid w:val="00854C8F"/>
    <w:rsid w:val="00854E7A"/>
    <w:rsid w:val="008555AF"/>
    <w:rsid w:val="0085597A"/>
    <w:rsid w:val="00855CE6"/>
    <w:rsid w:val="00855FE4"/>
    <w:rsid w:val="0085632A"/>
    <w:rsid w:val="00856C36"/>
    <w:rsid w:val="00856D39"/>
    <w:rsid w:val="00857EB3"/>
    <w:rsid w:val="00860023"/>
    <w:rsid w:val="008606FF"/>
    <w:rsid w:val="008609F3"/>
    <w:rsid w:val="00861BE8"/>
    <w:rsid w:val="00862F40"/>
    <w:rsid w:val="00866263"/>
    <w:rsid w:val="00866DC5"/>
    <w:rsid w:val="0086778E"/>
    <w:rsid w:val="008706B3"/>
    <w:rsid w:val="008709AC"/>
    <w:rsid w:val="008709E3"/>
    <w:rsid w:val="008719E8"/>
    <w:rsid w:val="00871CBF"/>
    <w:rsid w:val="008733D6"/>
    <w:rsid w:val="00873D57"/>
    <w:rsid w:val="008745C1"/>
    <w:rsid w:val="00874DF9"/>
    <w:rsid w:val="00875D09"/>
    <w:rsid w:val="00880436"/>
    <w:rsid w:val="00880AB4"/>
    <w:rsid w:val="008832D4"/>
    <w:rsid w:val="008834E7"/>
    <w:rsid w:val="008834F0"/>
    <w:rsid w:val="00883F75"/>
    <w:rsid w:val="008840DB"/>
    <w:rsid w:val="008846BF"/>
    <w:rsid w:val="00884E4B"/>
    <w:rsid w:val="00885317"/>
    <w:rsid w:val="008865FD"/>
    <w:rsid w:val="0088679D"/>
    <w:rsid w:val="00890B48"/>
    <w:rsid w:val="00890C4C"/>
    <w:rsid w:val="00890F86"/>
    <w:rsid w:val="0089264E"/>
    <w:rsid w:val="008927D7"/>
    <w:rsid w:val="00892871"/>
    <w:rsid w:val="0089338A"/>
    <w:rsid w:val="00893496"/>
    <w:rsid w:val="0089438A"/>
    <w:rsid w:val="00894456"/>
    <w:rsid w:val="00895F5A"/>
    <w:rsid w:val="008A1D1F"/>
    <w:rsid w:val="008A240C"/>
    <w:rsid w:val="008A25F3"/>
    <w:rsid w:val="008A2A92"/>
    <w:rsid w:val="008A2DAB"/>
    <w:rsid w:val="008A2FD1"/>
    <w:rsid w:val="008A3B1C"/>
    <w:rsid w:val="008A59C1"/>
    <w:rsid w:val="008A5DFF"/>
    <w:rsid w:val="008A66DE"/>
    <w:rsid w:val="008B0CC0"/>
    <w:rsid w:val="008B0CD4"/>
    <w:rsid w:val="008B10E4"/>
    <w:rsid w:val="008B1A95"/>
    <w:rsid w:val="008B37A8"/>
    <w:rsid w:val="008B57FC"/>
    <w:rsid w:val="008B6185"/>
    <w:rsid w:val="008B72D7"/>
    <w:rsid w:val="008B731C"/>
    <w:rsid w:val="008B761C"/>
    <w:rsid w:val="008C03FD"/>
    <w:rsid w:val="008C0477"/>
    <w:rsid w:val="008C1C85"/>
    <w:rsid w:val="008C2407"/>
    <w:rsid w:val="008C25CE"/>
    <w:rsid w:val="008C3143"/>
    <w:rsid w:val="008C4FA7"/>
    <w:rsid w:val="008C5096"/>
    <w:rsid w:val="008C5C64"/>
    <w:rsid w:val="008C68C7"/>
    <w:rsid w:val="008C7192"/>
    <w:rsid w:val="008C7455"/>
    <w:rsid w:val="008C754C"/>
    <w:rsid w:val="008C7AD9"/>
    <w:rsid w:val="008D0AFA"/>
    <w:rsid w:val="008D0D0A"/>
    <w:rsid w:val="008D2197"/>
    <w:rsid w:val="008D3FB2"/>
    <w:rsid w:val="008D3FE6"/>
    <w:rsid w:val="008D43BB"/>
    <w:rsid w:val="008D4475"/>
    <w:rsid w:val="008D497E"/>
    <w:rsid w:val="008D5FCC"/>
    <w:rsid w:val="008D795C"/>
    <w:rsid w:val="008D7B15"/>
    <w:rsid w:val="008D7FCD"/>
    <w:rsid w:val="008E0467"/>
    <w:rsid w:val="008E2C82"/>
    <w:rsid w:val="008E4D6C"/>
    <w:rsid w:val="008E4E0F"/>
    <w:rsid w:val="008E583E"/>
    <w:rsid w:val="008E6383"/>
    <w:rsid w:val="008E6424"/>
    <w:rsid w:val="008E6877"/>
    <w:rsid w:val="008E7337"/>
    <w:rsid w:val="008F0D98"/>
    <w:rsid w:val="008F0E8D"/>
    <w:rsid w:val="008F0F9A"/>
    <w:rsid w:val="008F183C"/>
    <w:rsid w:val="008F1900"/>
    <w:rsid w:val="008F1A99"/>
    <w:rsid w:val="008F3103"/>
    <w:rsid w:val="008F31F8"/>
    <w:rsid w:val="008F35EB"/>
    <w:rsid w:val="008F3F5E"/>
    <w:rsid w:val="008F40DE"/>
    <w:rsid w:val="008F434F"/>
    <w:rsid w:val="008F615A"/>
    <w:rsid w:val="008F763E"/>
    <w:rsid w:val="008F7841"/>
    <w:rsid w:val="00900B54"/>
    <w:rsid w:val="00901FC6"/>
    <w:rsid w:val="00902660"/>
    <w:rsid w:val="0090292E"/>
    <w:rsid w:val="00902FAC"/>
    <w:rsid w:val="00903AC5"/>
    <w:rsid w:val="009051F9"/>
    <w:rsid w:val="00905687"/>
    <w:rsid w:val="00905AAA"/>
    <w:rsid w:val="00905EF9"/>
    <w:rsid w:val="00906B9F"/>
    <w:rsid w:val="00907049"/>
    <w:rsid w:val="00910D3E"/>
    <w:rsid w:val="009128C9"/>
    <w:rsid w:val="00912C93"/>
    <w:rsid w:val="0091335E"/>
    <w:rsid w:val="00914059"/>
    <w:rsid w:val="009144AE"/>
    <w:rsid w:val="00915382"/>
    <w:rsid w:val="009158DE"/>
    <w:rsid w:val="00915959"/>
    <w:rsid w:val="009170A8"/>
    <w:rsid w:val="0092028E"/>
    <w:rsid w:val="009203EC"/>
    <w:rsid w:val="00920BA4"/>
    <w:rsid w:val="00921602"/>
    <w:rsid w:val="009216E6"/>
    <w:rsid w:val="00921F34"/>
    <w:rsid w:val="00921F97"/>
    <w:rsid w:val="0092264F"/>
    <w:rsid w:val="0092320A"/>
    <w:rsid w:val="00923BAF"/>
    <w:rsid w:val="00923F47"/>
    <w:rsid w:val="009244D4"/>
    <w:rsid w:val="00924610"/>
    <w:rsid w:val="0092462A"/>
    <w:rsid w:val="00925710"/>
    <w:rsid w:val="009257A4"/>
    <w:rsid w:val="009265F2"/>
    <w:rsid w:val="009268EC"/>
    <w:rsid w:val="00926A66"/>
    <w:rsid w:val="00926CE8"/>
    <w:rsid w:val="00927125"/>
    <w:rsid w:val="009276B0"/>
    <w:rsid w:val="00930898"/>
    <w:rsid w:val="00930CCE"/>
    <w:rsid w:val="00931C4D"/>
    <w:rsid w:val="00931FD6"/>
    <w:rsid w:val="009321DF"/>
    <w:rsid w:val="009327FD"/>
    <w:rsid w:val="00932917"/>
    <w:rsid w:val="0093392F"/>
    <w:rsid w:val="00933D2C"/>
    <w:rsid w:val="00934C24"/>
    <w:rsid w:val="00935CEF"/>
    <w:rsid w:val="00936A93"/>
    <w:rsid w:val="00940B09"/>
    <w:rsid w:val="00941B5C"/>
    <w:rsid w:val="009427E4"/>
    <w:rsid w:val="00942807"/>
    <w:rsid w:val="00943383"/>
    <w:rsid w:val="0094347C"/>
    <w:rsid w:val="00944A15"/>
    <w:rsid w:val="00946888"/>
    <w:rsid w:val="009501B8"/>
    <w:rsid w:val="00950CD0"/>
    <w:rsid w:val="0095112B"/>
    <w:rsid w:val="00952179"/>
    <w:rsid w:val="009521AD"/>
    <w:rsid w:val="00952F42"/>
    <w:rsid w:val="00953BBC"/>
    <w:rsid w:val="00953F28"/>
    <w:rsid w:val="00954620"/>
    <w:rsid w:val="00954667"/>
    <w:rsid w:val="00957C5D"/>
    <w:rsid w:val="00960152"/>
    <w:rsid w:val="00960170"/>
    <w:rsid w:val="00964CF1"/>
    <w:rsid w:val="009653D7"/>
    <w:rsid w:val="00965B4F"/>
    <w:rsid w:val="009668D6"/>
    <w:rsid w:val="00970309"/>
    <w:rsid w:val="00971F8C"/>
    <w:rsid w:val="00972841"/>
    <w:rsid w:val="009732E2"/>
    <w:rsid w:val="00974A9E"/>
    <w:rsid w:val="00975826"/>
    <w:rsid w:val="0097597D"/>
    <w:rsid w:val="009763D9"/>
    <w:rsid w:val="00976A62"/>
    <w:rsid w:val="00976EA9"/>
    <w:rsid w:val="0098039F"/>
    <w:rsid w:val="00980A64"/>
    <w:rsid w:val="009816D4"/>
    <w:rsid w:val="00981A97"/>
    <w:rsid w:val="00981F21"/>
    <w:rsid w:val="00982168"/>
    <w:rsid w:val="0098228E"/>
    <w:rsid w:val="00982EA3"/>
    <w:rsid w:val="00983774"/>
    <w:rsid w:val="00983904"/>
    <w:rsid w:val="00983B8D"/>
    <w:rsid w:val="0098493B"/>
    <w:rsid w:val="00985873"/>
    <w:rsid w:val="00985C05"/>
    <w:rsid w:val="00987CB1"/>
    <w:rsid w:val="00987DC6"/>
    <w:rsid w:val="00987FD8"/>
    <w:rsid w:val="00990815"/>
    <w:rsid w:val="009918A9"/>
    <w:rsid w:val="00993158"/>
    <w:rsid w:val="00993744"/>
    <w:rsid w:val="0099379C"/>
    <w:rsid w:val="00994033"/>
    <w:rsid w:val="009941E6"/>
    <w:rsid w:val="00995002"/>
    <w:rsid w:val="009957E9"/>
    <w:rsid w:val="00996670"/>
    <w:rsid w:val="00996E6B"/>
    <w:rsid w:val="00997938"/>
    <w:rsid w:val="009A0AD0"/>
    <w:rsid w:val="009A0F27"/>
    <w:rsid w:val="009A12C5"/>
    <w:rsid w:val="009A3709"/>
    <w:rsid w:val="009A44DE"/>
    <w:rsid w:val="009A5D46"/>
    <w:rsid w:val="009A70E3"/>
    <w:rsid w:val="009A726F"/>
    <w:rsid w:val="009A7341"/>
    <w:rsid w:val="009A79E6"/>
    <w:rsid w:val="009B01B7"/>
    <w:rsid w:val="009B0A61"/>
    <w:rsid w:val="009B27EF"/>
    <w:rsid w:val="009B3137"/>
    <w:rsid w:val="009B3F02"/>
    <w:rsid w:val="009B4433"/>
    <w:rsid w:val="009B4927"/>
    <w:rsid w:val="009B508A"/>
    <w:rsid w:val="009B5D4F"/>
    <w:rsid w:val="009B6ED5"/>
    <w:rsid w:val="009B7C0B"/>
    <w:rsid w:val="009C0C54"/>
    <w:rsid w:val="009C1133"/>
    <w:rsid w:val="009C119E"/>
    <w:rsid w:val="009C15F8"/>
    <w:rsid w:val="009C2A59"/>
    <w:rsid w:val="009C2FCD"/>
    <w:rsid w:val="009C38A3"/>
    <w:rsid w:val="009C5606"/>
    <w:rsid w:val="009C56FB"/>
    <w:rsid w:val="009C5779"/>
    <w:rsid w:val="009C5FF0"/>
    <w:rsid w:val="009C7E4B"/>
    <w:rsid w:val="009D27FC"/>
    <w:rsid w:val="009D2B43"/>
    <w:rsid w:val="009D3A9C"/>
    <w:rsid w:val="009D4219"/>
    <w:rsid w:val="009D460B"/>
    <w:rsid w:val="009D5BC8"/>
    <w:rsid w:val="009D5EB8"/>
    <w:rsid w:val="009D69E4"/>
    <w:rsid w:val="009E2904"/>
    <w:rsid w:val="009E3140"/>
    <w:rsid w:val="009E3272"/>
    <w:rsid w:val="009E3DE9"/>
    <w:rsid w:val="009E4B10"/>
    <w:rsid w:val="009E7046"/>
    <w:rsid w:val="009E717C"/>
    <w:rsid w:val="009E7E6C"/>
    <w:rsid w:val="009E7F18"/>
    <w:rsid w:val="009F0775"/>
    <w:rsid w:val="009F0938"/>
    <w:rsid w:val="009F0C86"/>
    <w:rsid w:val="009F108E"/>
    <w:rsid w:val="009F11DF"/>
    <w:rsid w:val="009F133A"/>
    <w:rsid w:val="009F255C"/>
    <w:rsid w:val="009F39AD"/>
    <w:rsid w:val="009F3C4C"/>
    <w:rsid w:val="009F4D52"/>
    <w:rsid w:val="009F5303"/>
    <w:rsid w:val="009F568A"/>
    <w:rsid w:val="009F5745"/>
    <w:rsid w:val="009F7308"/>
    <w:rsid w:val="009F7A97"/>
    <w:rsid w:val="009F7E01"/>
    <w:rsid w:val="00A00940"/>
    <w:rsid w:val="00A00AD6"/>
    <w:rsid w:val="00A00EF3"/>
    <w:rsid w:val="00A01C83"/>
    <w:rsid w:val="00A02824"/>
    <w:rsid w:val="00A02E30"/>
    <w:rsid w:val="00A032E5"/>
    <w:rsid w:val="00A07347"/>
    <w:rsid w:val="00A113B4"/>
    <w:rsid w:val="00A12367"/>
    <w:rsid w:val="00A1274C"/>
    <w:rsid w:val="00A130B6"/>
    <w:rsid w:val="00A13450"/>
    <w:rsid w:val="00A13B68"/>
    <w:rsid w:val="00A14384"/>
    <w:rsid w:val="00A150F2"/>
    <w:rsid w:val="00A15B52"/>
    <w:rsid w:val="00A15E39"/>
    <w:rsid w:val="00A16081"/>
    <w:rsid w:val="00A161FB"/>
    <w:rsid w:val="00A166A1"/>
    <w:rsid w:val="00A20665"/>
    <w:rsid w:val="00A227D6"/>
    <w:rsid w:val="00A23B2E"/>
    <w:rsid w:val="00A2401E"/>
    <w:rsid w:val="00A24043"/>
    <w:rsid w:val="00A24A57"/>
    <w:rsid w:val="00A2506F"/>
    <w:rsid w:val="00A255E0"/>
    <w:rsid w:val="00A25B0D"/>
    <w:rsid w:val="00A26132"/>
    <w:rsid w:val="00A2615D"/>
    <w:rsid w:val="00A26AFE"/>
    <w:rsid w:val="00A26C54"/>
    <w:rsid w:val="00A26FC1"/>
    <w:rsid w:val="00A30FC4"/>
    <w:rsid w:val="00A319A9"/>
    <w:rsid w:val="00A31EE8"/>
    <w:rsid w:val="00A331EF"/>
    <w:rsid w:val="00A33FA7"/>
    <w:rsid w:val="00A3459F"/>
    <w:rsid w:val="00A345CA"/>
    <w:rsid w:val="00A3503F"/>
    <w:rsid w:val="00A350F2"/>
    <w:rsid w:val="00A35777"/>
    <w:rsid w:val="00A35B75"/>
    <w:rsid w:val="00A35E23"/>
    <w:rsid w:val="00A35E3F"/>
    <w:rsid w:val="00A360BC"/>
    <w:rsid w:val="00A360E9"/>
    <w:rsid w:val="00A3691A"/>
    <w:rsid w:val="00A3758D"/>
    <w:rsid w:val="00A37ABD"/>
    <w:rsid w:val="00A408D0"/>
    <w:rsid w:val="00A4133C"/>
    <w:rsid w:val="00A415E2"/>
    <w:rsid w:val="00A416EB"/>
    <w:rsid w:val="00A41D39"/>
    <w:rsid w:val="00A41E8D"/>
    <w:rsid w:val="00A4275A"/>
    <w:rsid w:val="00A430B5"/>
    <w:rsid w:val="00A43B62"/>
    <w:rsid w:val="00A44CBB"/>
    <w:rsid w:val="00A45893"/>
    <w:rsid w:val="00A4616E"/>
    <w:rsid w:val="00A463E2"/>
    <w:rsid w:val="00A50BF6"/>
    <w:rsid w:val="00A51741"/>
    <w:rsid w:val="00A54B5C"/>
    <w:rsid w:val="00A54E70"/>
    <w:rsid w:val="00A561A2"/>
    <w:rsid w:val="00A562AC"/>
    <w:rsid w:val="00A577FA"/>
    <w:rsid w:val="00A578C8"/>
    <w:rsid w:val="00A57B57"/>
    <w:rsid w:val="00A60368"/>
    <w:rsid w:val="00A606E7"/>
    <w:rsid w:val="00A61BC0"/>
    <w:rsid w:val="00A61F85"/>
    <w:rsid w:val="00A62A43"/>
    <w:rsid w:val="00A6374F"/>
    <w:rsid w:val="00A64194"/>
    <w:rsid w:val="00A6502F"/>
    <w:rsid w:val="00A66B23"/>
    <w:rsid w:val="00A66ECD"/>
    <w:rsid w:val="00A66EDF"/>
    <w:rsid w:val="00A67655"/>
    <w:rsid w:val="00A706DD"/>
    <w:rsid w:val="00A7190D"/>
    <w:rsid w:val="00A721FC"/>
    <w:rsid w:val="00A73113"/>
    <w:rsid w:val="00A73347"/>
    <w:rsid w:val="00A73567"/>
    <w:rsid w:val="00A741F5"/>
    <w:rsid w:val="00A747ED"/>
    <w:rsid w:val="00A74B14"/>
    <w:rsid w:val="00A74E18"/>
    <w:rsid w:val="00A76219"/>
    <w:rsid w:val="00A77ADC"/>
    <w:rsid w:val="00A8235F"/>
    <w:rsid w:val="00A8346F"/>
    <w:rsid w:val="00A84123"/>
    <w:rsid w:val="00A84390"/>
    <w:rsid w:val="00A859DA"/>
    <w:rsid w:val="00A862BA"/>
    <w:rsid w:val="00A8642C"/>
    <w:rsid w:val="00A86DEF"/>
    <w:rsid w:val="00A8713C"/>
    <w:rsid w:val="00A87D6D"/>
    <w:rsid w:val="00A91C4D"/>
    <w:rsid w:val="00A92151"/>
    <w:rsid w:val="00A923C0"/>
    <w:rsid w:val="00A9269C"/>
    <w:rsid w:val="00A92DE6"/>
    <w:rsid w:val="00A9387D"/>
    <w:rsid w:val="00A93E18"/>
    <w:rsid w:val="00A948E2"/>
    <w:rsid w:val="00A94D32"/>
    <w:rsid w:val="00A94D3C"/>
    <w:rsid w:val="00A95545"/>
    <w:rsid w:val="00A97514"/>
    <w:rsid w:val="00A9775B"/>
    <w:rsid w:val="00A97C9C"/>
    <w:rsid w:val="00A97F37"/>
    <w:rsid w:val="00AA024F"/>
    <w:rsid w:val="00AA0541"/>
    <w:rsid w:val="00AA28AF"/>
    <w:rsid w:val="00AA3100"/>
    <w:rsid w:val="00AA350F"/>
    <w:rsid w:val="00AA3D05"/>
    <w:rsid w:val="00AA43B5"/>
    <w:rsid w:val="00AA43CC"/>
    <w:rsid w:val="00AA47AE"/>
    <w:rsid w:val="00AA55E9"/>
    <w:rsid w:val="00AA620A"/>
    <w:rsid w:val="00AA64FC"/>
    <w:rsid w:val="00AA78D5"/>
    <w:rsid w:val="00AA7AF4"/>
    <w:rsid w:val="00AA7D65"/>
    <w:rsid w:val="00AA7E18"/>
    <w:rsid w:val="00AB1042"/>
    <w:rsid w:val="00AB39FF"/>
    <w:rsid w:val="00AB4C99"/>
    <w:rsid w:val="00AB560B"/>
    <w:rsid w:val="00AB5A4A"/>
    <w:rsid w:val="00AB5C3A"/>
    <w:rsid w:val="00AB66C4"/>
    <w:rsid w:val="00AB7C80"/>
    <w:rsid w:val="00AB7EDE"/>
    <w:rsid w:val="00AC2215"/>
    <w:rsid w:val="00AC2410"/>
    <w:rsid w:val="00AC30CD"/>
    <w:rsid w:val="00AC31A2"/>
    <w:rsid w:val="00AC39F8"/>
    <w:rsid w:val="00AC3D8F"/>
    <w:rsid w:val="00AC47C4"/>
    <w:rsid w:val="00AC4AF9"/>
    <w:rsid w:val="00AC58C8"/>
    <w:rsid w:val="00AC5BE7"/>
    <w:rsid w:val="00AC5C85"/>
    <w:rsid w:val="00AC77D7"/>
    <w:rsid w:val="00AC7924"/>
    <w:rsid w:val="00AD0D3A"/>
    <w:rsid w:val="00AD1008"/>
    <w:rsid w:val="00AD137B"/>
    <w:rsid w:val="00AD1D2B"/>
    <w:rsid w:val="00AD2312"/>
    <w:rsid w:val="00AD320A"/>
    <w:rsid w:val="00AD3A33"/>
    <w:rsid w:val="00AD47F4"/>
    <w:rsid w:val="00AD60BE"/>
    <w:rsid w:val="00AD62A6"/>
    <w:rsid w:val="00AD6546"/>
    <w:rsid w:val="00AD6697"/>
    <w:rsid w:val="00AD6EA4"/>
    <w:rsid w:val="00AE0057"/>
    <w:rsid w:val="00AE0F7F"/>
    <w:rsid w:val="00AE0FFA"/>
    <w:rsid w:val="00AE23EE"/>
    <w:rsid w:val="00AE2718"/>
    <w:rsid w:val="00AE295A"/>
    <w:rsid w:val="00AE3332"/>
    <w:rsid w:val="00AE343B"/>
    <w:rsid w:val="00AE458F"/>
    <w:rsid w:val="00AE4729"/>
    <w:rsid w:val="00AE516C"/>
    <w:rsid w:val="00AE5A4C"/>
    <w:rsid w:val="00AE5D7E"/>
    <w:rsid w:val="00AE5D8C"/>
    <w:rsid w:val="00AE5F5A"/>
    <w:rsid w:val="00AE6E23"/>
    <w:rsid w:val="00AE6F7F"/>
    <w:rsid w:val="00AE791E"/>
    <w:rsid w:val="00AE7B7E"/>
    <w:rsid w:val="00AF04C7"/>
    <w:rsid w:val="00AF0622"/>
    <w:rsid w:val="00AF1046"/>
    <w:rsid w:val="00AF1226"/>
    <w:rsid w:val="00AF1C25"/>
    <w:rsid w:val="00AF25DF"/>
    <w:rsid w:val="00AF2ED4"/>
    <w:rsid w:val="00AF2F0C"/>
    <w:rsid w:val="00AF4AEF"/>
    <w:rsid w:val="00AF54A2"/>
    <w:rsid w:val="00AF54B1"/>
    <w:rsid w:val="00AF563A"/>
    <w:rsid w:val="00AF5B90"/>
    <w:rsid w:val="00AF6D48"/>
    <w:rsid w:val="00AF7723"/>
    <w:rsid w:val="00AF7865"/>
    <w:rsid w:val="00AF7C3E"/>
    <w:rsid w:val="00B004F6"/>
    <w:rsid w:val="00B007B9"/>
    <w:rsid w:val="00B007E2"/>
    <w:rsid w:val="00B01052"/>
    <w:rsid w:val="00B01DAC"/>
    <w:rsid w:val="00B01EEE"/>
    <w:rsid w:val="00B02ED2"/>
    <w:rsid w:val="00B02EE9"/>
    <w:rsid w:val="00B03640"/>
    <w:rsid w:val="00B054F0"/>
    <w:rsid w:val="00B0666B"/>
    <w:rsid w:val="00B06B7D"/>
    <w:rsid w:val="00B06BBE"/>
    <w:rsid w:val="00B07A71"/>
    <w:rsid w:val="00B10A86"/>
    <w:rsid w:val="00B10BCC"/>
    <w:rsid w:val="00B112DE"/>
    <w:rsid w:val="00B11BF1"/>
    <w:rsid w:val="00B11F45"/>
    <w:rsid w:val="00B12F53"/>
    <w:rsid w:val="00B13571"/>
    <w:rsid w:val="00B143DF"/>
    <w:rsid w:val="00B1445D"/>
    <w:rsid w:val="00B148C6"/>
    <w:rsid w:val="00B14CE1"/>
    <w:rsid w:val="00B154CD"/>
    <w:rsid w:val="00B1567A"/>
    <w:rsid w:val="00B15DCE"/>
    <w:rsid w:val="00B16AD4"/>
    <w:rsid w:val="00B17C6E"/>
    <w:rsid w:val="00B2054F"/>
    <w:rsid w:val="00B209B3"/>
    <w:rsid w:val="00B20C18"/>
    <w:rsid w:val="00B20FC6"/>
    <w:rsid w:val="00B26B0B"/>
    <w:rsid w:val="00B270B9"/>
    <w:rsid w:val="00B27CF1"/>
    <w:rsid w:val="00B31036"/>
    <w:rsid w:val="00B31A6C"/>
    <w:rsid w:val="00B31B8A"/>
    <w:rsid w:val="00B31DAC"/>
    <w:rsid w:val="00B32356"/>
    <w:rsid w:val="00B32783"/>
    <w:rsid w:val="00B33D50"/>
    <w:rsid w:val="00B346ED"/>
    <w:rsid w:val="00B35079"/>
    <w:rsid w:val="00B35C83"/>
    <w:rsid w:val="00B41217"/>
    <w:rsid w:val="00B42388"/>
    <w:rsid w:val="00B4241E"/>
    <w:rsid w:val="00B4263B"/>
    <w:rsid w:val="00B43C89"/>
    <w:rsid w:val="00B43D42"/>
    <w:rsid w:val="00B44393"/>
    <w:rsid w:val="00B446D6"/>
    <w:rsid w:val="00B45025"/>
    <w:rsid w:val="00B45E86"/>
    <w:rsid w:val="00B46405"/>
    <w:rsid w:val="00B46CE4"/>
    <w:rsid w:val="00B47791"/>
    <w:rsid w:val="00B501C8"/>
    <w:rsid w:val="00B5063E"/>
    <w:rsid w:val="00B513CA"/>
    <w:rsid w:val="00B51731"/>
    <w:rsid w:val="00B51839"/>
    <w:rsid w:val="00B5280D"/>
    <w:rsid w:val="00B53C87"/>
    <w:rsid w:val="00B54EBD"/>
    <w:rsid w:val="00B5736B"/>
    <w:rsid w:val="00B576BB"/>
    <w:rsid w:val="00B57F53"/>
    <w:rsid w:val="00B57FFB"/>
    <w:rsid w:val="00B611AE"/>
    <w:rsid w:val="00B62064"/>
    <w:rsid w:val="00B629F0"/>
    <w:rsid w:val="00B63A26"/>
    <w:rsid w:val="00B63E25"/>
    <w:rsid w:val="00B6455A"/>
    <w:rsid w:val="00B650A9"/>
    <w:rsid w:val="00B66230"/>
    <w:rsid w:val="00B66CE4"/>
    <w:rsid w:val="00B67A27"/>
    <w:rsid w:val="00B67F68"/>
    <w:rsid w:val="00B70096"/>
    <w:rsid w:val="00B70AA4"/>
    <w:rsid w:val="00B713F7"/>
    <w:rsid w:val="00B71527"/>
    <w:rsid w:val="00B71674"/>
    <w:rsid w:val="00B7256E"/>
    <w:rsid w:val="00B72C3D"/>
    <w:rsid w:val="00B72EA7"/>
    <w:rsid w:val="00B737E0"/>
    <w:rsid w:val="00B74564"/>
    <w:rsid w:val="00B761D3"/>
    <w:rsid w:val="00B7627C"/>
    <w:rsid w:val="00B763F1"/>
    <w:rsid w:val="00B76C01"/>
    <w:rsid w:val="00B8009C"/>
    <w:rsid w:val="00B80B63"/>
    <w:rsid w:val="00B8115D"/>
    <w:rsid w:val="00B82B84"/>
    <w:rsid w:val="00B84098"/>
    <w:rsid w:val="00B85716"/>
    <w:rsid w:val="00B85B2A"/>
    <w:rsid w:val="00B8663E"/>
    <w:rsid w:val="00B86D31"/>
    <w:rsid w:val="00B86F36"/>
    <w:rsid w:val="00B90B00"/>
    <w:rsid w:val="00B91039"/>
    <w:rsid w:val="00B9166E"/>
    <w:rsid w:val="00B91CD3"/>
    <w:rsid w:val="00B92286"/>
    <w:rsid w:val="00B92E5D"/>
    <w:rsid w:val="00B933E4"/>
    <w:rsid w:val="00B93F51"/>
    <w:rsid w:val="00B93FCC"/>
    <w:rsid w:val="00B95057"/>
    <w:rsid w:val="00B95C26"/>
    <w:rsid w:val="00B95CE1"/>
    <w:rsid w:val="00B961A2"/>
    <w:rsid w:val="00B96A61"/>
    <w:rsid w:val="00B97742"/>
    <w:rsid w:val="00B97D11"/>
    <w:rsid w:val="00BA0404"/>
    <w:rsid w:val="00BA09F4"/>
    <w:rsid w:val="00BA0E4B"/>
    <w:rsid w:val="00BA1135"/>
    <w:rsid w:val="00BA126A"/>
    <w:rsid w:val="00BA1C29"/>
    <w:rsid w:val="00BA3023"/>
    <w:rsid w:val="00BA45B5"/>
    <w:rsid w:val="00BA5A5F"/>
    <w:rsid w:val="00BA5E6B"/>
    <w:rsid w:val="00BA6D61"/>
    <w:rsid w:val="00BA7580"/>
    <w:rsid w:val="00BA7A82"/>
    <w:rsid w:val="00BA7D94"/>
    <w:rsid w:val="00BB01CD"/>
    <w:rsid w:val="00BB0743"/>
    <w:rsid w:val="00BB0B39"/>
    <w:rsid w:val="00BB1801"/>
    <w:rsid w:val="00BB2A49"/>
    <w:rsid w:val="00BB3939"/>
    <w:rsid w:val="00BB409D"/>
    <w:rsid w:val="00BB55D2"/>
    <w:rsid w:val="00BB6B02"/>
    <w:rsid w:val="00BB7608"/>
    <w:rsid w:val="00BC0C97"/>
    <w:rsid w:val="00BC1FFA"/>
    <w:rsid w:val="00BC2103"/>
    <w:rsid w:val="00BC219A"/>
    <w:rsid w:val="00BC23A4"/>
    <w:rsid w:val="00BC2FD0"/>
    <w:rsid w:val="00BC30DA"/>
    <w:rsid w:val="00BC3617"/>
    <w:rsid w:val="00BC3D22"/>
    <w:rsid w:val="00BC4DD7"/>
    <w:rsid w:val="00BC7061"/>
    <w:rsid w:val="00BD0A1F"/>
    <w:rsid w:val="00BD1188"/>
    <w:rsid w:val="00BD146B"/>
    <w:rsid w:val="00BD157F"/>
    <w:rsid w:val="00BD18CD"/>
    <w:rsid w:val="00BD1DE9"/>
    <w:rsid w:val="00BD29A6"/>
    <w:rsid w:val="00BD3602"/>
    <w:rsid w:val="00BD36B6"/>
    <w:rsid w:val="00BD39E2"/>
    <w:rsid w:val="00BD40D7"/>
    <w:rsid w:val="00BD4212"/>
    <w:rsid w:val="00BD4F5B"/>
    <w:rsid w:val="00BD5250"/>
    <w:rsid w:val="00BD5359"/>
    <w:rsid w:val="00BD57F5"/>
    <w:rsid w:val="00BD5CB2"/>
    <w:rsid w:val="00BD5E6F"/>
    <w:rsid w:val="00BD5F12"/>
    <w:rsid w:val="00BD618F"/>
    <w:rsid w:val="00BD6FF4"/>
    <w:rsid w:val="00BD797F"/>
    <w:rsid w:val="00BD7EBC"/>
    <w:rsid w:val="00BE003F"/>
    <w:rsid w:val="00BE0203"/>
    <w:rsid w:val="00BE05B7"/>
    <w:rsid w:val="00BE07AC"/>
    <w:rsid w:val="00BE0B5D"/>
    <w:rsid w:val="00BE12D2"/>
    <w:rsid w:val="00BE4D56"/>
    <w:rsid w:val="00BE4FB9"/>
    <w:rsid w:val="00BE5175"/>
    <w:rsid w:val="00BE539C"/>
    <w:rsid w:val="00BE5673"/>
    <w:rsid w:val="00BE5EBA"/>
    <w:rsid w:val="00BE61DC"/>
    <w:rsid w:val="00BE663D"/>
    <w:rsid w:val="00BF1485"/>
    <w:rsid w:val="00BF2484"/>
    <w:rsid w:val="00BF32E4"/>
    <w:rsid w:val="00BF37CF"/>
    <w:rsid w:val="00BF3BA1"/>
    <w:rsid w:val="00BF47A8"/>
    <w:rsid w:val="00BF4824"/>
    <w:rsid w:val="00BF5965"/>
    <w:rsid w:val="00C000DB"/>
    <w:rsid w:val="00C00559"/>
    <w:rsid w:val="00C00EB2"/>
    <w:rsid w:val="00C02142"/>
    <w:rsid w:val="00C030F8"/>
    <w:rsid w:val="00C038A2"/>
    <w:rsid w:val="00C039D8"/>
    <w:rsid w:val="00C03FB9"/>
    <w:rsid w:val="00C04502"/>
    <w:rsid w:val="00C056D7"/>
    <w:rsid w:val="00C06075"/>
    <w:rsid w:val="00C061EF"/>
    <w:rsid w:val="00C0657B"/>
    <w:rsid w:val="00C0659A"/>
    <w:rsid w:val="00C0715F"/>
    <w:rsid w:val="00C0796B"/>
    <w:rsid w:val="00C104E9"/>
    <w:rsid w:val="00C11677"/>
    <w:rsid w:val="00C123B7"/>
    <w:rsid w:val="00C1374B"/>
    <w:rsid w:val="00C14A29"/>
    <w:rsid w:val="00C14E76"/>
    <w:rsid w:val="00C1690B"/>
    <w:rsid w:val="00C17CF5"/>
    <w:rsid w:val="00C20125"/>
    <w:rsid w:val="00C203EE"/>
    <w:rsid w:val="00C21447"/>
    <w:rsid w:val="00C21B90"/>
    <w:rsid w:val="00C22010"/>
    <w:rsid w:val="00C22F7B"/>
    <w:rsid w:val="00C23F3B"/>
    <w:rsid w:val="00C24D0B"/>
    <w:rsid w:val="00C26121"/>
    <w:rsid w:val="00C26F34"/>
    <w:rsid w:val="00C2734A"/>
    <w:rsid w:val="00C27949"/>
    <w:rsid w:val="00C279F9"/>
    <w:rsid w:val="00C27DDB"/>
    <w:rsid w:val="00C27F1E"/>
    <w:rsid w:val="00C30489"/>
    <w:rsid w:val="00C312E5"/>
    <w:rsid w:val="00C3337D"/>
    <w:rsid w:val="00C34B2A"/>
    <w:rsid w:val="00C34B76"/>
    <w:rsid w:val="00C355B1"/>
    <w:rsid w:val="00C35A31"/>
    <w:rsid w:val="00C35AF9"/>
    <w:rsid w:val="00C36618"/>
    <w:rsid w:val="00C36F27"/>
    <w:rsid w:val="00C37147"/>
    <w:rsid w:val="00C373A9"/>
    <w:rsid w:val="00C375A6"/>
    <w:rsid w:val="00C40746"/>
    <w:rsid w:val="00C40F6E"/>
    <w:rsid w:val="00C41152"/>
    <w:rsid w:val="00C411A2"/>
    <w:rsid w:val="00C42DF8"/>
    <w:rsid w:val="00C42EE5"/>
    <w:rsid w:val="00C443C2"/>
    <w:rsid w:val="00C45EFD"/>
    <w:rsid w:val="00C47083"/>
    <w:rsid w:val="00C4799D"/>
    <w:rsid w:val="00C50353"/>
    <w:rsid w:val="00C50831"/>
    <w:rsid w:val="00C50C41"/>
    <w:rsid w:val="00C50C6F"/>
    <w:rsid w:val="00C516B9"/>
    <w:rsid w:val="00C51E81"/>
    <w:rsid w:val="00C52167"/>
    <w:rsid w:val="00C5388B"/>
    <w:rsid w:val="00C57223"/>
    <w:rsid w:val="00C57B55"/>
    <w:rsid w:val="00C6056D"/>
    <w:rsid w:val="00C6086C"/>
    <w:rsid w:val="00C60903"/>
    <w:rsid w:val="00C611F5"/>
    <w:rsid w:val="00C614B8"/>
    <w:rsid w:val="00C61A02"/>
    <w:rsid w:val="00C61ADC"/>
    <w:rsid w:val="00C61F0F"/>
    <w:rsid w:val="00C624D8"/>
    <w:rsid w:val="00C62522"/>
    <w:rsid w:val="00C62C1E"/>
    <w:rsid w:val="00C63A13"/>
    <w:rsid w:val="00C63CB1"/>
    <w:rsid w:val="00C648D8"/>
    <w:rsid w:val="00C65CC3"/>
    <w:rsid w:val="00C66E65"/>
    <w:rsid w:val="00C679E8"/>
    <w:rsid w:val="00C67F5A"/>
    <w:rsid w:val="00C707FD"/>
    <w:rsid w:val="00C7116E"/>
    <w:rsid w:val="00C7117E"/>
    <w:rsid w:val="00C71996"/>
    <w:rsid w:val="00C724FD"/>
    <w:rsid w:val="00C725A6"/>
    <w:rsid w:val="00C72C94"/>
    <w:rsid w:val="00C72E4A"/>
    <w:rsid w:val="00C75550"/>
    <w:rsid w:val="00C76026"/>
    <w:rsid w:val="00C761C0"/>
    <w:rsid w:val="00C76E8E"/>
    <w:rsid w:val="00C80110"/>
    <w:rsid w:val="00C80CA7"/>
    <w:rsid w:val="00C81A2C"/>
    <w:rsid w:val="00C82A91"/>
    <w:rsid w:val="00C838CB"/>
    <w:rsid w:val="00C8428E"/>
    <w:rsid w:val="00C84624"/>
    <w:rsid w:val="00C852A6"/>
    <w:rsid w:val="00C856D4"/>
    <w:rsid w:val="00C85956"/>
    <w:rsid w:val="00C86271"/>
    <w:rsid w:val="00C87027"/>
    <w:rsid w:val="00C87134"/>
    <w:rsid w:val="00C873FD"/>
    <w:rsid w:val="00C87515"/>
    <w:rsid w:val="00C9089E"/>
    <w:rsid w:val="00C917E9"/>
    <w:rsid w:val="00C92B40"/>
    <w:rsid w:val="00C93B6B"/>
    <w:rsid w:val="00C945D2"/>
    <w:rsid w:val="00C94862"/>
    <w:rsid w:val="00C9679D"/>
    <w:rsid w:val="00C96B20"/>
    <w:rsid w:val="00C96BE6"/>
    <w:rsid w:val="00C96ECA"/>
    <w:rsid w:val="00C97354"/>
    <w:rsid w:val="00C973A7"/>
    <w:rsid w:val="00CA0B70"/>
    <w:rsid w:val="00CA1A6F"/>
    <w:rsid w:val="00CA3990"/>
    <w:rsid w:val="00CA4267"/>
    <w:rsid w:val="00CA5953"/>
    <w:rsid w:val="00CB01E3"/>
    <w:rsid w:val="00CB18A5"/>
    <w:rsid w:val="00CB2083"/>
    <w:rsid w:val="00CB551A"/>
    <w:rsid w:val="00CB5ED4"/>
    <w:rsid w:val="00CB636F"/>
    <w:rsid w:val="00CB6BDF"/>
    <w:rsid w:val="00CB6E06"/>
    <w:rsid w:val="00CB6EFC"/>
    <w:rsid w:val="00CB737B"/>
    <w:rsid w:val="00CB7794"/>
    <w:rsid w:val="00CC0010"/>
    <w:rsid w:val="00CC02E5"/>
    <w:rsid w:val="00CC0642"/>
    <w:rsid w:val="00CC12EF"/>
    <w:rsid w:val="00CC142F"/>
    <w:rsid w:val="00CC16D9"/>
    <w:rsid w:val="00CC18B7"/>
    <w:rsid w:val="00CC2378"/>
    <w:rsid w:val="00CC3D0A"/>
    <w:rsid w:val="00CC3EE6"/>
    <w:rsid w:val="00CC4654"/>
    <w:rsid w:val="00CC4BEC"/>
    <w:rsid w:val="00CC5150"/>
    <w:rsid w:val="00CC5198"/>
    <w:rsid w:val="00CC5347"/>
    <w:rsid w:val="00CC7327"/>
    <w:rsid w:val="00CD0445"/>
    <w:rsid w:val="00CD1302"/>
    <w:rsid w:val="00CD1D85"/>
    <w:rsid w:val="00CD2A7F"/>
    <w:rsid w:val="00CD2B39"/>
    <w:rsid w:val="00CD2E26"/>
    <w:rsid w:val="00CD34D8"/>
    <w:rsid w:val="00CD35EB"/>
    <w:rsid w:val="00CD3764"/>
    <w:rsid w:val="00CD45AB"/>
    <w:rsid w:val="00CD4A78"/>
    <w:rsid w:val="00CD527D"/>
    <w:rsid w:val="00CD52D4"/>
    <w:rsid w:val="00CD7277"/>
    <w:rsid w:val="00CE24F6"/>
    <w:rsid w:val="00CE270C"/>
    <w:rsid w:val="00CE2EBE"/>
    <w:rsid w:val="00CE476D"/>
    <w:rsid w:val="00CE4C49"/>
    <w:rsid w:val="00CE5137"/>
    <w:rsid w:val="00CE5750"/>
    <w:rsid w:val="00CE606C"/>
    <w:rsid w:val="00CE6CA5"/>
    <w:rsid w:val="00CE6F83"/>
    <w:rsid w:val="00CE6F88"/>
    <w:rsid w:val="00CE7BA3"/>
    <w:rsid w:val="00CF01F6"/>
    <w:rsid w:val="00CF1728"/>
    <w:rsid w:val="00CF3717"/>
    <w:rsid w:val="00CF42BF"/>
    <w:rsid w:val="00CF4825"/>
    <w:rsid w:val="00CF4E92"/>
    <w:rsid w:val="00CF5DBA"/>
    <w:rsid w:val="00CF605D"/>
    <w:rsid w:val="00CF6125"/>
    <w:rsid w:val="00CF6463"/>
    <w:rsid w:val="00CF64E8"/>
    <w:rsid w:val="00CF662E"/>
    <w:rsid w:val="00D001A5"/>
    <w:rsid w:val="00D002AB"/>
    <w:rsid w:val="00D003B9"/>
    <w:rsid w:val="00D004CF"/>
    <w:rsid w:val="00D00A4A"/>
    <w:rsid w:val="00D02657"/>
    <w:rsid w:val="00D029F0"/>
    <w:rsid w:val="00D03D32"/>
    <w:rsid w:val="00D03D96"/>
    <w:rsid w:val="00D04338"/>
    <w:rsid w:val="00D0437A"/>
    <w:rsid w:val="00D05118"/>
    <w:rsid w:val="00D05183"/>
    <w:rsid w:val="00D05AEC"/>
    <w:rsid w:val="00D06B03"/>
    <w:rsid w:val="00D06CBA"/>
    <w:rsid w:val="00D114F5"/>
    <w:rsid w:val="00D11557"/>
    <w:rsid w:val="00D126A6"/>
    <w:rsid w:val="00D12D82"/>
    <w:rsid w:val="00D13CA6"/>
    <w:rsid w:val="00D1497E"/>
    <w:rsid w:val="00D15344"/>
    <w:rsid w:val="00D1595A"/>
    <w:rsid w:val="00D17B2D"/>
    <w:rsid w:val="00D20168"/>
    <w:rsid w:val="00D2120C"/>
    <w:rsid w:val="00D2152A"/>
    <w:rsid w:val="00D2156C"/>
    <w:rsid w:val="00D2387E"/>
    <w:rsid w:val="00D24929"/>
    <w:rsid w:val="00D24DE5"/>
    <w:rsid w:val="00D24E75"/>
    <w:rsid w:val="00D24ECC"/>
    <w:rsid w:val="00D262BC"/>
    <w:rsid w:val="00D2644A"/>
    <w:rsid w:val="00D26C5C"/>
    <w:rsid w:val="00D27063"/>
    <w:rsid w:val="00D27DDE"/>
    <w:rsid w:val="00D27E54"/>
    <w:rsid w:val="00D27E7B"/>
    <w:rsid w:val="00D303AB"/>
    <w:rsid w:val="00D310AB"/>
    <w:rsid w:val="00D31AB2"/>
    <w:rsid w:val="00D31ECD"/>
    <w:rsid w:val="00D32088"/>
    <w:rsid w:val="00D326EA"/>
    <w:rsid w:val="00D328D0"/>
    <w:rsid w:val="00D32CEF"/>
    <w:rsid w:val="00D32D00"/>
    <w:rsid w:val="00D32D88"/>
    <w:rsid w:val="00D3352B"/>
    <w:rsid w:val="00D351FC"/>
    <w:rsid w:val="00D35DEE"/>
    <w:rsid w:val="00D36468"/>
    <w:rsid w:val="00D36864"/>
    <w:rsid w:val="00D36F56"/>
    <w:rsid w:val="00D37858"/>
    <w:rsid w:val="00D41E48"/>
    <w:rsid w:val="00D42341"/>
    <w:rsid w:val="00D42F1C"/>
    <w:rsid w:val="00D43395"/>
    <w:rsid w:val="00D438D5"/>
    <w:rsid w:val="00D43B67"/>
    <w:rsid w:val="00D450C4"/>
    <w:rsid w:val="00D458C8"/>
    <w:rsid w:val="00D46480"/>
    <w:rsid w:val="00D46B14"/>
    <w:rsid w:val="00D47FF3"/>
    <w:rsid w:val="00D504A6"/>
    <w:rsid w:val="00D50F84"/>
    <w:rsid w:val="00D511A0"/>
    <w:rsid w:val="00D5192F"/>
    <w:rsid w:val="00D51E0B"/>
    <w:rsid w:val="00D520D9"/>
    <w:rsid w:val="00D521C6"/>
    <w:rsid w:val="00D524E1"/>
    <w:rsid w:val="00D52564"/>
    <w:rsid w:val="00D533C2"/>
    <w:rsid w:val="00D5361D"/>
    <w:rsid w:val="00D53CE0"/>
    <w:rsid w:val="00D542D7"/>
    <w:rsid w:val="00D543A4"/>
    <w:rsid w:val="00D54E08"/>
    <w:rsid w:val="00D554B1"/>
    <w:rsid w:val="00D559F6"/>
    <w:rsid w:val="00D55FAA"/>
    <w:rsid w:val="00D56251"/>
    <w:rsid w:val="00D565CC"/>
    <w:rsid w:val="00D5731C"/>
    <w:rsid w:val="00D57549"/>
    <w:rsid w:val="00D6051A"/>
    <w:rsid w:val="00D60A38"/>
    <w:rsid w:val="00D62658"/>
    <w:rsid w:val="00D62CB6"/>
    <w:rsid w:val="00D62EE1"/>
    <w:rsid w:val="00D6303F"/>
    <w:rsid w:val="00D6372C"/>
    <w:rsid w:val="00D63BBC"/>
    <w:rsid w:val="00D63F36"/>
    <w:rsid w:val="00D64A90"/>
    <w:rsid w:val="00D64BE9"/>
    <w:rsid w:val="00D66B2F"/>
    <w:rsid w:val="00D6742F"/>
    <w:rsid w:val="00D6763A"/>
    <w:rsid w:val="00D67969"/>
    <w:rsid w:val="00D67CE7"/>
    <w:rsid w:val="00D7042A"/>
    <w:rsid w:val="00D70545"/>
    <w:rsid w:val="00D71B93"/>
    <w:rsid w:val="00D722E6"/>
    <w:rsid w:val="00D7546D"/>
    <w:rsid w:val="00D76B51"/>
    <w:rsid w:val="00D77100"/>
    <w:rsid w:val="00D7720E"/>
    <w:rsid w:val="00D77212"/>
    <w:rsid w:val="00D80344"/>
    <w:rsid w:val="00D81895"/>
    <w:rsid w:val="00D818D9"/>
    <w:rsid w:val="00D826A9"/>
    <w:rsid w:val="00D837AC"/>
    <w:rsid w:val="00D83E06"/>
    <w:rsid w:val="00D84C30"/>
    <w:rsid w:val="00D850F8"/>
    <w:rsid w:val="00D861C9"/>
    <w:rsid w:val="00D877BB"/>
    <w:rsid w:val="00D906CF"/>
    <w:rsid w:val="00D91A2B"/>
    <w:rsid w:val="00D92163"/>
    <w:rsid w:val="00D92375"/>
    <w:rsid w:val="00D93FE2"/>
    <w:rsid w:val="00D94582"/>
    <w:rsid w:val="00D95846"/>
    <w:rsid w:val="00D968CF"/>
    <w:rsid w:val="00D97106"/>
    <w:rsid w:val="00DA05F3"/>
    <w:rsid w:val="00DA3A64"/>
    <w:rsid w:val="00DA4111"/>
    <w:rsid w:val="00DA4218"/>
    <w:rsid w:val="00DA457B"/>
    <w:rsid w:val="00DA5DD4"/>
    <w:rsid w:val="00DA62C2"/>
    <w:rsid w:val="00DA773C"/>
    <w:rsid w:val="00DA7760"/>
    <w:rsid w:val="00DB053F"/>
    <w:rsid w:val="00DB12BB"/>
    <w:rsid w:val="00DB14CA"/>
    <w:rsid w:val="00DB19F2"/>
    <w:rsid w:val="00DB28A7"/>
    <w:rsid w:val="00DB2A66"/>
    <w:rsid w:val="00DB4613"/>
    <w:rsid w:val="00DB58B4"/>
    <w:rsid w:val="00DB5E27"/>
    <w:rsid w:val="00DB77FF"/>
    <w:rsid w:val="00DB7B93"/>
    <w:rsid w:val="00DC2637"/>
    <w:rsid w:val="00DC34EC"/>
    <w:rsid w:val="00DC3598"/>
    <w:rsid w:val="00DC39DC"/>
    <w:rsid w:val="00DC3C40"/>
    <w:rsid w:val="00DC4140"/>
    <w:rsid w:val="00DC420B"/>
    <w:rsid w:val="00DC5252"/>
    <w:rsid w:val="00DC55F6"/>
    <w:rsid w:val="00DD0932"/>
    <w:rsid w:val="00DD0A36"/>
    <w:rsid w:val="00DD0E19"/>
    <w:rsid w:val="00DD1AD4"/>
    <w:rsid w:val="00DD1B0E"/>
    <w:rsid w:val="00DD277B"/>
    <w:rsid w:val="00DD2E86"/>
    <w:rsid w:val="00DD3EE9"/>
    <w:rsid w:val="00DD452F"/>
    <w:rsid w:val="00DD69F4"/>
    <w:rsid w:val="00DD7408"/>
    <w:rsid w:val="00DD79FC"/>
    <w:rsid w:val="00DE0044"/>
    <w:rsid w:val="00DE0190"/>
    <w:rsid w:val="00DE06DB"/>
    <w:rsid w:val="00DE074A"/>
    <w:rsid w:val="00DE128F"/>
    <w:rsid w:val="00DE199B"/>
    <w:rsid w:val="00DE2A57"/>
    <w:rsid w:val="00DE3C9E"/>
    <w:rsid w:val="00DE4702"/>
    <w:rsid w:val="00DE47D3"/>
    <w:rsid w:val="00DE4B26"/>
    <w:rsid w:val="00DE55F6"/>
    <w:rsid w:val="00DE581F"/>
    <w:rsid w:val="00DE6AF0"/>
    <w:rsid w:val="00DE6E7A"/>
    <w:rsid w:val="00DE6FE8"/>
    <w:rsid w:val="00DE78FD"/>
    <w:rsid w:val="00DF009B"/>
    <w:rsid w:val="00DF0236"/>
    <w:rsid w:val="00DF025A"/>
    <w:rsid w:val="00DF052A"/>
    <w:rsid w:val="00DF0560"/>
    <w:rsid w:val="00DF1198"/>
    <w:rsid w:val="00DF19A4"/>
    <w:rsid w:val="00DF22EE"/>
    <w:rsid w:val="00DF2D3C"/>
    <w:rsid w:val="00DF2FAA"/>
    <w:rsid w:val="00DF3413"/>
    <w:rsid w:val="00DF442D"/>
    <w:rsid w:val="00DF5321"/>
    <w:rsid w:val="00E00C9D"/>
    <w:rsid w:val="00E037FD"/>
    <w:rsid w:val="00E055D0"/>
    <w:rsid w:val="00E05DEE"/>
    <w:rsid w:val="00E0772F"/>
    <w:rsid w:val="00E1076F"/>
    <w:rsid w:val="00E10A91"/>
    <w:rsid w:val="00E12881"/>
    <w:rsid w:val="00E13289"/>
    <w:rsid w:val="00E13CD8"/>
    <w:rsid w:val="00E13FFC"/>
    <w:rsid w:val="00E15208"/>
    <w:rsid w:val="00E165A1"/>
    <w:rsid w:val="00E16632"/>
    <w:rsid w:val="00E16885"/>
    <w:rsid w:val="00E1713B"/>
    <w:rsid w:val="00E175DC"/>
    <w:rsid w:val="00E17E96"/>
    <w:rsid w:val="00E204C3"/>
    <w:rsid w:val="00E20AFB"/>
    <w:rsid w:val="00E2130B"/>
    <w:rsid w:val="00E216B0"/>
    <w:rsid w:val="00E217DF"/>
    <w:rsid w:val="00E22762"/>
    <w:rsid w:val="00E241BF"/>
    <w:rsid w:val="00E2432B"/>
    <w:rsid w:val="00E24916"/>
    <w:rsid w:val="00E2513B"/>
    <w:rsid w:val="00E255D8"/>
    <w:rsid w:val="00E25B7F"/>
    <w:rsid w:val="00E26948"/>
    <w:rsid w:val="00E27556"/>
    <w:rsid w:val="00E277BA"/>
    <w:rsid w:val="00E27BCD"/>
    <w:rsid w:val="00E305B3"/>
    <w:rsid w:val="00E309FF"/>
    <w:rsid w:val="00E30A49"/>
    <w:rsid w:val="00E32587"/>
    <w:rsid w:val="00E33668"/>
    <w:rsid w:val="00E34F5B"/>
    <w:rsid w:val="00E35035"/>
    <w:rsid w:val="00E3593F"/>
    <w:rsid w:val="00E35F0D"/>
    <w:rsid w:val="00E3640F"/>
    <w:rsid w:val="00E36E6A"/>
    <w:rsid w:val="00E375EB"/>
    <w:rsid w:val="00E41143"/>
    <w:rsid w:val="00E41CC7"/>
    <w:rsid w:val="00E42406"/>
    <w:rsid w:val="00E42608"/>
    <w:rsid w:val="00E429BA"/>
    <w:rsid w:val="00E436D0"/>
    <w:rsid w:val="00E44363"/>
    <w:rsid w:val="00E44F24"/>
    <w:rsid w:val="00E44F8D"/>
    <w:rsid w:val="00E45113"/>
    <w:rsid w:val="00E45AE7"/>
    <w:rsid w:val="00E45BBD"/>
    <w:rsid w:val="00E47379"/>
    <w:rsid w:val="00E476AB"/>
    <w:rsid w:val="00E50CE9"/>
    <w:rsid w:val="00E511C6"/>
    <w:rsid w:val="00E51840"/>
    <w:rsid w:val="00E54B7A"/>
    <w:rsid w:val="00E55D5A"/>
    <w:rsid w:val="00E55E68"/>
    <w:rsid w:val="00E55F13"/>
    <w:rsid w:val="00E5602E"/>
    <w:rsid w:val="00E56300"/>
    <w:rsid w:val="00E5680F"/>
    <w:rsid w:val="00E61363"/>
    <w:rsid w:val="00E61707"/>
    <w:rsid w:val="00E619AB"/>
    <w:rsid w:val="00E6275A"/>
    <w:rsid w:val="00E62C9F"/>
    <w:rsid w:val="00E6321E"/>
    <w:rsid w:val="00E64083"/>
    <w:rsid w:val="00E644CD"/>
    <w:rsid w:val="00E65B0C"/>
    <w:rsid w:val="00E6663A"/>
    <w:rsid w:val="00E70471"/>
    <w:rsid w:val="00E72AEA"/>
    <w:rsid w:val="00E72CCE"/>
    <w:rsid w:val="00E7389F"/>
    <w:rsid w:val="00E74912"/>
    <w:rsid w:val="00E74DBB"/>
    <w:rsid w:val="00E76628"/>
    <w:rsid w:val="00E76824"/>
    <w:rsid w:val="00E77B3E"/>
    <w:rsid w:val="00E802F6"/>
    <w:rsid w:val="00E80F41"/>
    <w:rsid w:val="00E8118B"/>
    <w:rsid w:val="00E82230"/>
    <w:rsid w:val="00E82A0A"/>
    <w:rsid w:val="00E83D7F"/>
    <w:rsid w:val="00E84373"/>
    <w:rsid w:val="00E8455B"/>
    <w:rsid w:val="00E84722"/>
    <w:rsid w:val="00E851A0"/>
    <w:rsid w:val="00E85DC1"/>
    <w:rsid w:val="00E85FD3"/>
    <w:rsid w:val="00E8736F"/>
    <w:rsid w:val="00E87FC0"/>
    <w:rsid w:val="00E9010A"/>
    <w:rsid w:val="00E91682"/>
    <w:rsid w:val="00E9195C"/>
    <w:rsid w:val="00E91ED1"/>
    <w:rsid w:val="00E923D2"/>
    <w:rsid w:val="00E93569"/>
    <w:rsid w:val="00E93CA6"/>
    <w:rsid w:val="00E94EF9"/>
    <w:rsid w:val="00E95251"/>
    <w:rsid w:val="00E95D81"/>
    <w:rsid w:val="00E95EA2"/>
    <w:rsid w:val="00E967F2"/>
    <w:rsid w:val="00E96B79"/>
    <w:rsid w:val="00E97488"/>
    <w:rsid w:val="00E97E18"/>
    <w:rsid w:val="00EA015F"/>
    <w:rsid w:val="00EA0269"/>
    <w:rsid w:val="00EA0B8D"/>
    <w:rsid w:val="00EA21E3"/>
    <w:rsid w:val="00EA2796"/>
    <w:rsid w:val="00EA2A76"/>
    <w:rsid w:val="00EA2E27"/>
    <w:rsid w:val="00EA3430"/>
    <w:rsid w:val="00EA467D"/>
    <w:rsid w:val="00EA4D74"/>
    <w:rsid w:val="00EA5FC6"/>
    <w:rsid w:val="00EB000C"/>
    <w:rsid w:val="00EB007A"/>
    <w:rsid w:val="00EB01D5"/>
    <w:rsid w:val="00EB0B73"/>
    <w:rsid w:val="00EB0C3D"/>
    <w:rsid w:val="00EB13A2"/>
    <w:rsid w:val="00EB1440"/>
    <w:rsid w:val="00EB21D7"/>
    <w:rsid w:val="00EB2500"/>
    <w:rsid w:val="00EB2C03"/>
    <w:rsid w:val="00EB351A"/>
    <w:rsid w:val="00EB485D"/>
    <w:rsid w:val="00EB4A05"/>
    <w:rsid w:val="00EB67D8"/>
    <w:rsid w:val="00EB6FAE"/>
    <w:rsid w:val="00EB722C"/>
    <w:rsid w:val="00EB79FC"/>
    <w:rsid w:val="00EC1018"/>
    <w:rsid w:val="00EC1120"/>
    <w:rsid w:val="00EC22BB"/>
    <w:rsid w:val="00EC26BA"/>
    <w:rsid w:val="00EC2FD6"/>
    <w:rsid w:val="00EC3D78"/>
    <w:rsid w:val="00EC42E2"/>
    <w:rsid w:val="00EC4643"/>
    <w:rsid w:val="00EC4AD2"/>
    <w:rsid w:val="00EC4EBB"/>
    <w:rsid w:val="00EC6558"/>
    <w:rsid w:val="00EC70B7"/>
    <w:rsid w:val="00EC716C"/>
    <w:rsid w:val="00ED041A"/>
    <w:rsid w:val="00ED0E0B"/>
    <w:rsid w:val="00ED0F1B"/>
    <w:rsid w:val="00ED1C91"/>
    <w:rsid w:val="00ED2F8B"/>
    <w:rsid w:val="00ED30B5"/>
    <w:rsid w:val="00ED3ACA"/>
    <w:rsid w:val="00ED4686"/>
    <w:rsid w:val="00ED5B1F"/>
    <w:rsid w:val="00ED7CB0"/>
    <w:rsid w:val="00EE182B"/>
    <w:rsid w:val="00EE25CB"/>
    <w:rsid w:val="00EE2F82"/>
    <w:rsid w:val="00EE3324"/>
    <w:rsid w:val="00EE33C4"/>
    <w:rsid w:val="00EE3495"/>
    <w:rsid w:val="00EE4077"/>
    <w:rsid w:val="00EE4EC8"/>
    <w:rsid w:val="00EE5A83"/>
    <w:rsid w:val="00EE5C45"/>
    <w:rsid w:val="00EE6331"/>
    <w:rsid w:val="00EF2125"/>
    <w:rsid w:val="00EF22DB"/>
    <w:rsid w:val="00EF2561"/>
    <w:rsid w:val="00EF2AEA"/>
    <w:rsid w:val="00EF37DF"/>
    <w:rsid w:val="00EF3B55"/>
    <w:rsid w:val="00EF3C98"/>
    <w:rsid w:val="00EF407D"/>
    <w:rsid w:val="00EF41B1"/>
    <w:rsid w:val="00EF4BD6"/>
    <w:rsid w:val="00EF505F"/>
    <w:rsid w:val="00EF74D4"/>
    <w:rsid w:val="00EF75B6"/>
    <w:rsid w:val="00F00D7D"/>
    <w:rsid w:val="00F0167B"/>
    <w:rsid w:val="00F01D55"/>
    <w:rsid w:val="00F0294B"/>
    <w:rsid w:val="00F02B6C"/>
    <w:rsid w:val="00F032B2"/>
    <w:rsid w:val="00F039F2"/>
    <w:rsid w:val="00F03A28"/>
    <w:rsid w:val="00F03E8C"/>
    <w:rsid w:val="00F04A75"/>
    <w:rsid w:val="00F0667E"/>
    <w:rsid w:val="00F067F8"/>
    <w:rsid w:val="00F068AE"/>
    <w:rsid w:val="00F06B83"/>
    <w:rsid w:val="00F07361"/>
    <w:rsid w:val="00F076BF"/>
    <w:rsid w:val="00F11188"/>
    <w:rsid w:val="00F11714"/>
    <w:rsid w:val="00F13591"/>
    <w:rsid w:val="00F1394F"/>
    <w:rsid w:val="00F152F9"/>
    <w:rsid w:val="00F152FA"/>
    <w:rsid w:val="00F1736C"/>
    <w:rsid w:val="00F17A6F"/>
    <w:rsid w:val="00F2081F"/>
    <w:rsid w:val="00F21864"/>
    <w:rsid w:val="00F21D06"/>
    <w:rsid w:val="00F22255"/>
    <w:rsid w:val="00F22D02"/>
    <w:rsid w:val="00F22ED2"/>
    <w:rsid w:val="00F22F37"/>
    <w:rsid w:val="00F23353"/>
    <w:rsid w:val="00F258B6"/>
    <w:rsid w:val="00F26796"/>
    <w:rsid w:val="00F27C61"/>
    <w:rsid w:val="00F30019"/>
    <w:rsid w:val="00F30B9F"/>
    <w:rsid w:val="00F30E72"/>
    <w:rsid w:val="00F32060"/>
    <w:rsid w:val="00F3280A"/>
    <w:rsid w:val="00F33038"/>
    <w:rsid w:val="00F34344"/>
    <w:rsid w:val="00F34A36"/>
    <w:rsid w:val="00F35BC8"/>
    <w:rsid w:val="00F35CE0"/>
    <w:rsid w:val="00F35DBA"/>
    <w:rsid w:val="00F368AE"/>
    <w:rsid w:val="00F3698D"/>
    <w:rsid w:val="00F3723E"/>
    <w:rsid w:val="00F377BF"/>
    <w:rsid w:val="00F410CC"/>
    <w:rsid w:val="00F42096"/>
    <w:rsid w:val="00F4390A"/>
    <w:rsid w:val="00F44492"/>
    <w:rsid w:val="00F45C3C"/>
    <w:rsid w:val="00F45D1E"/>
    <w:rsid w:val="00F46004"/>
    <w:rsid w:val="00F463DD"/>
    <w:rsid w:val="00F464E2"/>
    <w:rsid w:val="00F46697"/>
    <w:rsid w:val="00F46848"/>
    <w:rsid w:val="00F46CBB"/>
    <w:rsid w:val="00F47B04"/>
    <w:rsid w:val="00F47F06"/>
    <w:rsid w:val="00F508C9"/>
    <w:rsid w:val="00F51749"/>
    <w:rsid w:val="00F535F7"/>
    <w:rsid w:val="00F53D12"/>
    <w:rsid w:val="00F5446C"/>
    <w:rsid w:val="00F5483A"/>
    <w:rsid w:val="00F567BC"/>
    <w:rsid w:val="00F5718A"/>
    <w:rsid w:val="00F57927"/>
    <w:rsid w:val="00F57B3B"/>
    <w:rsid w:val="00F60238"/>
    <w:rsid w:val="00F608DC"/>
    <w:rsid w:val="00F62556"/>
    <w:rsid w:val="00F63086"/>
    <w:rsid w:val="00F63091"/>
    <w:rsid w:val="00F638B6"/>
    <w:rsid w:val="00F641E6"/>
    <w:rsid w:val="00F64527"/>
    <w:rsid w:val="00F64C71"/>
    <w:rsid w:val="00F64EE1"/>
    <w:rsid w:val="00F65303"/>
    <w:rsid w:val="00F658C3"/>
    <w:rsid w:val="00F65F6B"/>
    <w:rsid w:val="00F669AA"/>
    <w:rsid w:val="00F677B3"/>
    <w:rsid w:val="00F679C6"/>
    <w:rsid w:val="00F71590"/>
    <w:rsid w:val="00F717DE"/>
    <w:rsid w:val="00F71F7F"/>
    <w:rsid w:val="00F73A9B"/>
    <w:rsid w:val="00F73CB3"/>
    <w:rsid w:val="00F747DC"/>
    <w:rsid w:val="00F750DA"/>
    <w:rsid w:val="00F7558F"/>
    <w:rsid w:val="00F75B8D"/>
    <w:rsid w:val="00F765F8"/>
    <w:rsid w:val="00F769B1"/>
    <w:rsid w:val="00F76ED7"/>
    <w:rsid w:val="00F77836"/>
    <w:rsid w:val="00F80234"/>
    <w:rsid w:val="00F802B9"/>
    <w:rsid w:val="00F80789"/>
    <w:rsid w:val="00F8207E"/>
    <w:rsid w:val="00F83C93"/>
    <w:rsid w:val="00F83E29"/>
    <w:rsid w:val="00F84085"/>
    <w:rsid w:val="00F84948"/>
    <w:rsid w:val="00F854C5"/>
    <w:rsid w:val="00F86138"/>
    <w:rsid w:val="00F8618F"/>
    <w:rsid w:val="00F872C6"/>
    <w:rsid w:val="00F876DE"/>
    <w:rsid w:val="00F87F85"/>
    <w:rsid w:val="00F9000C"/>
    <w:rsid w:val="00F904D3"/>
    <w:rsid w:val="00F9126D"/>
    <w:rsid w:val="00F9228D"/>
    <w:rsid w:val="00F923AA"/>
    <w:rsid w:val="00F92953"/>
    <w:rsid w:val="00F93271"/>
    <w:rsid w:val="00F93ED5"/>
    <w:rsid w:val="00F94473"/>
    <w:rsid w:val="00F94578"/>
    <w:rsid w:val="00F94769"/>
    <w:rsid w:val="00F950EA"/>
    <w:rsid w:val="00F951C8"/>
    <w:rsid w:val="00F96261"/>
    <w:rsid w:val="00F96503"/>
    <w:rsid w:val="00F965EE"/>
    <w:rsid w:val="00F96FB1"/>
    <w:rsid w:val="00F97894"/>
    <w:rsid w:val="00FA0174"/>
    <w:rsid w:val="00FA1290"/>
    <w:rsid w:val="00FA15BE"/>
    <w:rsid w:val="00FA1CA4"/>
    <w:rsid w:val="00FA2126"/>
    <w:rsid w:val="00FA2CE6"/>
    <w:rsid w:val="00FA36A5"/>
    <w:rsid w:val="00FA3DA7"/>
    <w:rsid w:val="00FA3E01"/>
    <w:rsid w:val="00FA4520"/>
    <w:rsid w:val="00FA4A61"/>
    <w:rsid w:val="00FA51F1"/>
    <w:rsid w:val="00FA5617"/>
    <w:rsid w:val="00FA57F6"/>
    <w:rsid w:val="00FA67F0"/>
    <w:rsid w:val="00FA6974"/>
    <w:rsid w:val="00FB12A0"/>
    <w:rsid w:val="00FB13DD"/>
    <w:rsid w:val="00FB1D78"/>
    <w:rsid w:val="00FB3594"/>
    <w:rsid w:val="00FB39CE"/>
    <w:rsid w:val="00FB3C2C"/>
    <w:rsid w:val="00FB482B"/>
    <w:rsid w:val="00FB4DD7"/>
    <w:rsid w:val="00FB4E78"/>
    <w:rsid w:val="00FB660E"/>
    <w:rsid w:val="00FB670D"/>
    <w:rsid w:val="00FB742B"/>
    <w:rsid w:val="00FC1591"/>
    <w:rsid w:val="00FC2720"/>
    <w:rsid w:val="00FC3C11"/>
    <w:rsid w:val="00FC3D53"/>
    <w:rsid w:val="00FC4804"/>
    <w:rsid w:val="00FC4A69"/>
    <w:rsid w:val="00FC532F"/>
    <w:rsid w:val="00FC567D"/>
    <w:rsid w:val="00FC5B4C"/>
    <w:rsid w:val="00FC5D7B"/>
    <w:rsid w:val="00FC61E3"/>
    <w:rsid w:val="00FC6395"/>
    <w:rsid w:val="00FC6B74"/>
    <w:rsid w:val="00FC7473"/>
    <w:rsid w:val="00FC75B9"/>
    <w:rsid w:val="00FC785C"/>
    <w:rsid w:val="00FC7ABB"/>
    <w:rsid w:val="00FD0709"/>
    <w:rsid w:val="00FD0B2C"/>
    <w:rsid w:val="00FD11C7"/>
    <w:rsid w:val="00FD30DD"/>
    <w:rsid w:val="00FD31D7"/>
    <w:rsid w:val="00FD624F"/>
    <w:rsid w:val="00FD75F8"/>
    <w:rsid w:val="00FE049A"/>
    <w:rsid w:val="00FE0B38"/>
    <w:rsid w:val="00FE1D43"/>
    <w:rsid w:val="00FE1F62"/>
    <w:rsid w:val="00FE28D4"/>
    <w:rsid w:val="00FE341D"/>
    <w:rsid w:val="00FE368D"/>
    <w:rsid w:val="00FE5736"/>
    <w:rsid w:val="00FE5CAF"/>
    <w:rsid w:val="00FE5E6F"/>
    <w:rsid w:val="00FE6098"/>
    <w:rsid w:val="00FE6361"/>
    <w:rsid w:val="00FE72B9"/>
    <w:rsid w:val="00FE7D16"/>
    <w:rsid w:val="00FF054C"/>
    <w:rsid w:val="00FF0FA5"/>
    <w:rsid w:val="00FF1BAF"/>
    <w:rsid w:val="00FF2973"/>
    <w:rsid w:val="00FF31AD"/>
    <w:rsid w:val="00FF3494"/>
    <w:rsid w:val="00FF363C"/>
    <w:rsid w:val="00FF3F14"/>
    <w:rsid w:val="00FF4D42"/>
    <w:rsid w:val="00FF508F"/>
    <w:rsid w:val="00FF548B"/>
    <w:rsid w:val="00FF54FA"/>
    <w:rsid w:val="00FF6135"/>
    <w:rsid w:val="00FF7468"/>
    <w:rsid w:val="00FF7474"/>
    <w:rsid w:val="00FF775C"/>
    <w:rsid w:val="00FF7977"/>
    <w:rsid w:val="00FF7ABA"/>
    <w:rsid w:val="00FF7B1B"/>
    <w:rsid w:val="04E82EB1"/>
    <w:rsid w:val="087E7539"/>
    <w:rsid w:val="0CEC305F"/>
    <w:rsid w:val="0FB57489"/>
    <w:rsid w:val="10DB0E61"/>
    <w:rsid w:val="15B5300B"/>
    <w:rsid w:val="1A8B0D16"/>
    <w:rsid w:val="1F2873C6"/>
    <w:rsid w:val="23AD528A"/>
    <w:rsid w:val="28A04333"/>
    <w:rsid w:val="2ED238F0"/>
    <w:rsid w:val="2F353FC3"/>
    <w:rsid w:val="2F9F7633"/>
    <w:rsid w:val="2FAE7DFE"/>
    <w:rsid w:val="33B153D6"/>
    <w:rsid w:val="3427615C"/>
    <w:rsid w:val="35C90910"/>
    <w:rsid w:val="3DEF5F08"/>
    <w:rsid w:val="40816030"/>
    <w:rsid w:val="47B12995"/>
    <w:rsid w:val="48C5119A"/>
    <w:rsid w:val="49EE5528"/>
    <w:rsid w:val="4A81538F"/>
    <w:rsid w:val="4DC24A7C"/>
    <w:rsid w:val="57B66965"/>
    <w:rsid w:val="5A3558D8"/>
    <w:rsid w:val="5A49564D"/>
    <w:rsid w:val="5ACD281F"/>
    <w:rsid w:val="5F2F607C"/>
    <w:rsid w:val="62E5286C"/>
    <w:rsid w:val="6CE053BA"/>
    <w:rsid w:val="6E123903"/>
    <w:rsid w:val="721F02C5"/>
    <w:rsid w:val="78931FD9"/>
    <w:rsid w:val="7BB87BAA"/>
    <w:rsid w:val="7DC91E7A"/>
    <w:rsid w:val="7E047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E3AA567"/>
  <w15:docId w15:val="{583AFDEA-EFF6-4BA4-81D4-523155C4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qFormat="1"/>
    <w:lsdException w:name="toc 3" w:semiHidden="1" w:qFormat="1"/>
    <w:lsdException w:name="toc 4" w:uiPriority="39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Times New Roman" w:hAnsi="Arial"/>
    </w:rPr>
  </w:style>
  <w:style w:type="paragraph" w:styleId="Judul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Judul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Judul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2"/>
    </w:rPr>
  </w:style>
  <w:style w:type="paragraph" w:styleId="Judul4">
    <w:name w:val="heading 4"/>
    <w:basedOn w:val="Normal"/>
    <w:next w:val="Normal"/>
    <w:qFormat/>
    <w:pPr>
      <w:keepNext/>
      <w:spacing w:before="240" w:after="60"/>
      <w:outlineLvl w:val="3"/>
    </w:pPr>
    <w:rPr>
      <w:b/>
    </w:rPr>
  </w:style>
  <w:style w:type="paragraph" w:styleId="Judul5">
    <w:name w:val="heading 5"/>
    <w:basedOn w:val="Normal"/>
    <w:next w:val="Normal"/>
    <w:qFormat/>
    <w:pPr>
      <w:spacing w:before="240" w:after="60"/>
      <w:outlineLvl w:val="4"/>
    </w:pPr>
    <w:rPr>
      <w:b/>
      <w:i/>
    </w:rPr>
  </w:style>
  <w:style w:type="paragraph" w:styleId="Judul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Judul7">
    <w:name w:val="heading 7"/>
    <w:basedOn w:val="Normal"/>
    <w:next w:val="Normal"/>
    <w:qFormat/>
    <w:pPr>
      <w:spacing w:before="240" w:after="60"/>
      <w:outlineLvl w:val="6"/>
    </w:pPr>
  </w:style>
  <w:style w:type="paragraph" w:styleId="Judul8">
    <w:name w:val="heading 8"/>
    <w:basedOn w:val="Normal"/>
    <w:next w:val="Normal"/>
    <w:qFormat/>
    <w:pPr>
      <w:spacing w:before="240" w:after="60"/>
      <w:outlineLvl w:val="7"/>
    </w:pPr>
    <w:rPr>
      <w:sz w:val="18"/>
    </w:rPr>
  </w:style>
  <w:style w:type="paragraph" w:styleId="Judul9">
    <w:name w:val="heading 9"/>
    <w:basedOn w:val="Normal"/>
    <w:next w:val="Normal"/>
    <w:qFormat/>
    <w:pPr>
      <w:spacing w:before="240" w:after="60"/>
      <w:outlineLvl w:val="8"/>
    </w:pPr>
    <w:rPr>
      <w:i/>
      <w:sz w:val="1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semiHidden/>
    <w:unhideWhenUsed/>
    <w:qFormat/>
    <w:rPr>
      <w:rFonts w:ascii="Tahoma" w:hAnsi="Tahoma" w:cs="Tahoma"/>
      <w:sz w:val="16"/>
      <w:szCs w:val="16"/>
    </w:rPr>
  </w:style>
  <w:style w:type="paragraph" w:styleId="Keterangan">
    <w:name w:val="caption"/>
    <w:basedOn w:val="Normal"/>
    <w:next w:val="Normal"/>
    <w:qFormat/>
    <w:pPr>
      <w:spacing w:before="60" w:after="360"/>
      <w:jc w:val="center"/>
    </w:pPr>
    <w:rPr>
      <w:i/>
      <w:sz w:val="16"/>
    </w:rPr>
  </w:style>
  <w:style w:type="paragraph" w:styleId="Penutup">
    <w:name w:val="Closing"/>
    <w:basedOn w:val="Normal"/>
    <w:qFormat/>
    <w:pPr>
      <w:ind w:left="4320"/>
      <w:jc w:val="right"/>
    </w:pPr>
  </w:style>
  <w:style w:type="paragraph" w:styleId="PetaDokumen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HTMLSudahDiformat">
    <w:name w:val="HTML Preformatted"/>
    <w:basedOn w:val="Normal"/>
    <w:link w:val="HTMLSudahDiformatK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id-ID"/>
    </w:rPr>
  </w:style>
  <w:style w:type="paragraph" w:styleId="TeksBiasa">
    <w:name w:val="Plain Text"/>
    <w:basedOn w:val="Normal"/>
    <w:qFormat/>
    <w:rPr>
      <w:rFonts w:ascii="Times New Roman" w:hAnsi="Times New Roman"/>
    </w:rPr>
  </w:style>
  <w:style w:type="paragraph" w:styleId="Subjudul">
    <w:name w:val="Subtitle"/>
    <w:basedOn w:val="Normal"/>
    <w:qFormat/>
    <w:pPr>
      <w:spacing w:after="60"/>
      <w:jc w:val="center"/>
    </w:pPr>
    <w:rPr>
      <w:i/>
      <w:sz w:val="16"/>
    </w:rPr>
  </w:style>
  <w:style w:type="paragraph" w:styleId="Judul">
    <w:name w:val="Title"/>
    <w:basedOn w:val="Normal"/>
    <w:next w:val="Normal"/>
    <w:qFormat/>
    <w:pPr>
      <w:keepNext/>
      <w:spacing w:before="240" w:after="60"/>
    </w:pPr>
    <w:rPr>
      <w:b/>
      <w:kern w:val="28"/>
      <w:sz w:val="24"/>
    </w:rPr>
  </w:style>
  <w:style w:type="paragraph" w:styleId="TOC1">
    <w:name w:val="toc 1"/>
    <w:basedOn w:val="Normal"/>
    <w:next w:val="Normal"/>
    <w:uiPriority w:val="39"/>
    <w:qFormat/>
    <w:pPr>
      <w:tabs>
        <w:tab w:val="left" w:pos="425"/>
        <w:tab w:val="right" w:leader="dot" w:pos="9806"/>
      </w:tabs>
      <w:spacing w:before="60" w:after="60"/>
    </w:pPr>
    <w:rPr>
      <w:b/>
    </w:rPr>
  </w:style>
  <w:style w:type="paragraph" w:styleId="TOC2">
    <w:name w:val="toc 2"/>
    <w:basedOn w:val="Normal"/>
    <w:next w:val="Normal"/>
    <w:semiHidden/>
    <w:qFormat/>
    <w:pPr>
      <w:tabs>
        <w:tab w:val="left" w:pos="1021"/>
        <w:tab w:val="right" w:leader="dot" w:pos="9806"/>
      </w:tabs>
      <w:spacing w:before="60" w:after="60"/>
      <w:ind w:left="1020" w:hanging="680"/>
    </w:pPr>
  </w:style>
  <w:style w:type="paragraph" w:styleId="TOC3">
    <w:name w:val="toc 3"/>
    <w:basedOn w:val="Normal"/>
    <w:next w:val="Normal"/>
    <w:semiHidden/>
    <w:qFormat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</w:rPr>
  </w:style>
  <w:style w:type="paragraph" w:styleId="TOC4">
    <w:name w:val="toc 4"/>
    <w:basedOn w:val="Normal"/>
    <w:next w:val="Normal"/>
    <w:uiPriority w:val="39"/>
    <w:qFormat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sz w:val="18"/>
    </w:rPr>
  </w:style>
  <w:style w:type="character" w:styleId="ReferensiKomentar">
    <w:name w:val="annotation reference"/>
    <w:semiHidden/>
    <w:qFormat/>
    <w:rPr>
      <w:rFonts w:ascii="Arial" w:hAnsi="Arial"/>
      <w:sz w:val="16"/>
    </w:rPr>
  </w:style>
  <w:style w:type="character" w:styleId="Hyperlink">
    <w:name w:val="Hyperlink"/>
    <w:uiPriority w:val="99"/>
    <w:unhideWhenUsed/>
    <w:qFormat/>
    <w:rPr>
      <w:rFonts w:ascii="Arial" w:hAnsi="Arial" w:cs="Arial" w:hint="default"/>
      <w:color w:val="0D4988"/>
      <w:u w:val="single"/>
    </w:rPr>
  </w:style>
  <w:style w:type="character" w:styleId="NomorHalaman">
    <w:name w:val="page number"/>
    <w:qFormat/>
    <w:rPr>
      <w:rFonts w:ascii="Arial" w:hAnsi="Arial"/>
      <w:sz w:val="18"/>
    </w:rPr>
  </w:style>
  <w:style w:type="table" w:styleId="KisiTabel">
    <w:name w:val="Table Grid"/>
    <w:basedOn w:val="Tabel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pPr>
      <w:spacing w:before="40" w:after="40"/>
    </w:pPr>
  </w:style>
  <w:style w:type="paragraph" w:customStyle="1" w:styleId="Bulletwithtext1">
    <w:name w:val="Bullet with text 1"/>
    <w:basedOn w:val="Normal"/>
    <w:qFormat/>
    <w:pPr>
      <w:numPr>
        <w:numId w:val="1"/>
      </w:numPr>
    </w:pPr>
  </w:style>
  <w:style w:type="paragraph" w:customStyle="1" w:styleId="Bulletwithtext2">
    <w:name w:val="Bullet with text 2"/>
    <w:basedOn w:val="Normal"/>
    <w:qFormat/>
    <w:pPr>
      <w:numPr>
        <w:numId w:val="2"/>
      </w:numPr>
    </w:pPr>
  </w:style>
  <w:style w:type="paragraph" w:customStyle="1" w:styleId="Header1">
    <w:name w:val="Header 1"/>
    <w:basedOn w:val="Normal"/>
    <w:next w:val="Normal"/>
    <w:qFormat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Normal"/>
    <w:qFormat/>
    <w:pPr>
      <w:jc w:val="right"/>
    </w:pPr>
  </w:style>
  <w:style w:type="paragraph" w:customStyle="1" w:styleId="Header3">
    <w:name w:val="Header 3"/>
    <w:basedOn w:val="Header1"/>
    <w:next w:val="Normal"/>
    <w:qFormat/>
    <w:pPr>
      <w:jc w:val="left"/>
    </w:pPr>
  </w:style>
  <w:style w:type="paragraph" w:customStyle="1" w:styleId="Bulletwithtext3">
    <w:name w:val="Bullet with text 3"/>
    <w:basedOn w:val="Normal"/>
    <w:qFormat/>
    <w:pPr>
      <w:numPr>
        <w:numId w:val="3"/>
      </w:numPr>
    </w:pPr>
  </w:style>
  <w:style w:type="paragraph" w:customStyle="1" w:styleId="Numberedlist1">
    <w:name w:val="Numbered list 1"/>
    <w:basedOn w:val="Normal"/>
    <w:next w:val="Normal"/>
    <w:qFormat/>
    <w:pPr>
      <w:numPr>
        <w:numId w:val="4"/>
      </w:numPr>
    </w:pPr>
  </w:style>
  <w:style w:type="paragraph" w:customStyle="1" w:styleId="Numberedlist31">
    <w:name w:val="Numbered list 3.1"/>
    <w:basedOn w:val="Judul1"/>
    <w:next w:val="Normal"/>
    <w:qFormat/>
    <w:pPr>
      <w:numPr>
        <w:numId w:val="5"/>
      </w:numPr>
    </w:pPr>
  </w:style>
  <w:style w:type="paragraph" w:customStyle="1" w:styleId="HPInternal">
    <w:name w:val="HP_Internal"/>
    <w:basedOn w:val="Normal"/>
    <w:next w:val="Normal"/>
    <w:qFormat/>
    <w:rPr>
      <w:i/>
      <w:sz w:val="18"/>
    </w:rPr>
  </w:style>
  <w:style w:type="paragraph" w:customStyle="1" w:styleId="TitlePagebogus">
    <w:name w:val="TitlePage_bogus"/>
    <w:basedOn w:val="Normal"/>
    <w:qFormat/>
  </w:style>
  <w:style w:type="paragraph" w:customStyle="1" w:styleId="TitlePageHeadernotused">
    <w:name w:val="TitlePage_Header_not_used"/>
    <w:basedOn w:val="Normal"/>
    <w:qFormat/>
  </w:style>
  <w:style w:type="paragraph" w:customStyle="1" w:styleId="Numberedlist32">
    <w:name w:val="Numbered list 3.2"/>
    <w:basedOn w:val="Judul2"/>
    <w:next w:val="Normal"/>
    <w:qFormat/>
    <w:pPr>
      <w:numPr>
        <w:ilvl w:val="1"/>
        <w:numId w:val="5"/>
      </w:numPr>
    </w:pPr>
  </w:style>
  <w:style w:type="paragraph" w:customStyle="1" w:styleId="Bulletwithtext4">
    <w:name w:val="Bullet with text 4"/>
    <w:basedOn w:val="Normal"/>
    <w:qFormat/>
    <w:pPr>
      <w:numPr>
        <w:numId w:val="6"/>
      </w:numPr>
    </w:pPr>
  </w:style>
  <w:style w:type="paragraph" w:customStyle="1" w:styleId="Numberedlist33">
    <w:name w:val="Numbered list 3.3"/>
    <w:basedOn w:val="Judul3"/>
    <w:next w:val="Normal"/>
    <w:qFormat/>
    <w:pPr>
      <w:numPr>
        <w:ilvl w:val="2"/>
        <w:numId w:val="5"/>
      </w:numPr>
    </w:pPr>
  </w:style>
  <w:style w:type="paragraph" w:customStyle="1" w:styleId="TableHeading">
    <w:name w:val="Table_Heading"/>
    <w:basedOn w:val="Normal"/>
    <w:next w:val="Table"/>
    <w:qFormat/>
    <w:pPr>
      <w:keepNext/>
      <w:keepLines/>
      <w:spacing w:before="40" w:after="40"/>
    </w:pPr>
    <w:rPr>
      <w:b/>
    </w:rPr>
  </w:style>
  <w:style w:type="paragraph" w:customStyle="1" w:styleId="TableTitle">
    <w:name w:val="Table_Title"/>
    <w:basedOn w:val="Normal"/>
    <w:next w:val="Normal"/>
    <w:qFormat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Normal"/>
    <w:next w:val="Normal"/>
    <w:qFormat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qFormat/>
    <w:pPr>
      <w:jc w:val="center"/>
    </w:pPr>
  </w:style>
  <w:style w:type="paragraph" w:customStyle="1" w:styleId="Numberedlist21">
    <w:name w:val="Numbered list 2.1"/>
    <w:basedOn w:val="Judul1"/>
    <w:next w:val="Normal"/>
    <w:qFormat/>
    <w:pPr>
      <w:numPr>
        <w:numId w:val="7"/>
      </w:numPr>
      <w:tabs>
        <w:tab w:val="left" w:pos="720"/>
      </w:tabs>
    </w:pPr>
  </w:style>
  <w:style w:type="paragraph" w:customStyle="1" w:styleId="Numberedlist22">
    <w:name w:val="Numbered list 2.2"/>
    <w:basedOn w:val="Judul2"/>
    <w:next w:val="Normal"/>
    <w:qFormat/>
    <w:pPr>
      <w:numPr>
        <w:ilvl w:val="1"/>
        <w:numId w:val="7"/>
      </w:numPr>
      <w:tabs>
        <w:tab w:val="clear" w:pos="1080"/>
        <w:tab w:val="left" w:pos="720"/>
      </w:tabs>
      <w:ind w:hanging="720"/>
    </w:pPr>
  </w:style>
  <w:style w:type="paragraph" w:customStyle="1" w:styleId="Numberedlist23">
    <w:name w:val="Numbered list 2.3"/>
    <w:basedOn w:val="Judul3"/>
    <w:next w:val="Normal"/>
    <w:qFormat/>
    <w:pPr>
      <w:numPr>
        <w:ilvl w:val="2"/>
        <w:numId w:val="7"/>
      </w:numPr>
      <w:tabs>
        <w:tab w:val="left" w:pos="1080"/>
      </w:tabs>
      <w:ind w:hanging="1080"/>
    </w:pPr>
  </w:style>
  <w:style w:type="paragraph" w:customStyle="1" w:styleId="Numberedlist24">
    <w:name w:val="Numbered list 2.4"/>
    <w:basedOn w:val="Judul4"/>
    <w:next w:val="Normal"/>
    <w:qFormat/>
    <w:pPr>
      <w:numPr>
        <w:ilvl w:val="3"/>
        <w:numId w:val="7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Normal"/>
    <w:qFormat/>
    <w:rPr>
      <w:color w:val="FF0000"/>
    </w:rPr>
  </w:style>
  <w:style w:type="paragraph" w:customStyle="1" w:styleId="TitleCenter">
    <w:name w:val="Title_Center"/>
    <w:basedOn w:val="Judul"/>
    <w:qFormat/>
    <w:pPr>
      <w:jc w:val="center"/>
    </w:pPr>
  </w:style>
  <w:style w:type="paragraph" w:customStyle="1" w:styleId="TableSmall">
    <w:name w:val="Table_Small"/>
    <w:basedOn w:val="Table"/>
    <w:qFormat/>
    <w:rPr>
      <w:sz w:val="16"/>
    </w:rPr>
  </w:style>
  <w:style w:type="character" w:customStyle="1" w:styleId="CharacterUserEntry">
    <w:name w:val="Character UserEntry"/>
    <w:qFormat/>
    <w:rPr>
      <w:color w:val="FF0000"/>
    </w:rPr>
  </w:style>
  <w:style w:type="paragraph" w:customStyle="1" w:styleId="TableHeadingCenter">
    <w:name w:val="Table_Heading_Center"/>
    <w:basedOn w:val="TableHeading"/>
    <w:qFormat/>
    <w:pPr>
      <w:jc w:val="center"/>
    </w:pPr>
  </w:style>
  <w:style w:type="paragraph" w:customStyle="1" w:styleId="TableSmHeading">
    <w:name w:val="Table_Sm_Heading"/>
    <w:basedOn w:val="TableHeading"/>
    <w:qFormat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qFormat/>
    <w:pPr>
      <w:jc w:val="center"/>
    </w:pPr>
  </w:style>
  <w:style w:type="paragraph" w:customStyle="1" w:styleId="Tablenotused">
    <w:name w:val="Table_not_used"/>
    <w:basedOn w:val="Table"/>
    <w:qFormat/>
    <w:pPr>
      <w:jc w:val="right"/>
    </w:pPr>
  </w:style>
  <w:style w:type="paragraph" w:customStyle="1" w:styleId="TableSmallRight">
    <w:name w:val="Table_Small_Right"/>
    <w:basedOn w:val="TableSmall"/>
    <w:qFormat/>
    <w:pPr>
      <w:jc w:val="right"/>
    </w:pPr>
  </w:style>
  <w:style w:type="paragraph" w:customStyle="1" w:styleId="TableSmallCenter">
    <w:name w:val="Table_Small_Center"/>
    <w:basedOn w:val="TableSmall"/>
    <w:qFormat/>
    <w:pPr>
      <w:jc w:val="center"/>
    </w:pPr>
  </w:style>
  <w:style w:type="paragraph" w:customStyle="1" w:styleId="TitlePageDetail">
    <w:name w:val="TitlePage_Detail"/>
    <w:basedOn w:val="TitlePageHeaderOOV"/>
    <w:qFormat/>
    <w:pPr>
      <w:spacing w:line="360" w:lineRule="auto"/>
    </w:pPr>
    <w:rPr>
      <w:b/>
      <w:sz w:val="20"/>
    </w:rPr>
  </w:style>
  <w:style w:type="paragraph" w:customStyle="1" w:styleId="TitlePageHeaderOOV">
    <w:name w:val="TitlePage_Header_OOV"/>
    <w:basedOn w:val="Normal"/>
    <w:qFormat/>
    <w:pPr>
      <w:ind w:left="4060"/>
    </w:pPr>
    <w:rPr>
      <w:sz w:val="44"/>
    </w:rPr>
  </w:style>
  <w:style w:type="paragraph" w:customStyle="1" w:styleId="HPTableTitle">
    <w:name w:val="HP_Table_Title"/>
    <w:basedOn w:val="Normal"/>
    <w:next w:val="Normal"/>
    <w:qFormat/>
    <w:pPr>
      <w:keepNext/>
      <w:keepLines/>
      <w:spacing w:before="240" w:after="60"/>
    </w:pPr>
    <w:rPr>
      <w:b/>
      <w:sz w:val="18"/>
    </w:rPr>
  </w:style>
  <w:style w:type="paragraph" w:customStyle="1" w:styleId="TableSmHeadingRight">
    <w:name w:val="Table_Sm_Heading_Right"/>
    <w:basedOn w:val="TableSmHeading"/>
    <w:qFormat/>
    <w:pPr>
      <w:jc w:val="right"/>
    </w:pPr>
  </w:style>
  <w:style w:type="paragraph" w:customStyle="1" w:styleId="TableMedium">
    <w:name w:val="Table_Medium"/>
    <w:basedOn w:val="Table"/>
    <w:qFormat/>
    <w:rPr>
      <w:sz w:val="18"/>
    </w:rPr>
  </w:style>
  <w:style w:type="paragraph" w:customStyle="1" w:styleId="Bulletwithtext5">
    <w:name w:val="Bullet with text 5"/>
    <w:basedOn w:val="Normal"/>
    <w:qFormat/>
    <w:pPr>
      <w:numPr>
        <w:numId w:val="8"/>
      </w:numPr>
    </w:pPr>
  </w:style>
  <w:style w:type="paragraph" w:customStyle="1" w:styleId="RMIndtasBullwtxt2">
    <w:name w:val="RM_Indt as Bull w txt 2"/>
    <w:basedOn w:val="Bulletwithtext2"/>
    <w:next w:val="Bulletwithtext2"/>
    <w:qFormat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qFormat/>
    <w:pPr>
      <w:jc w:val="right"/>
    </w:pPr>
  </w:style>
  <w:style w:type="paragraph" w:customStyle="1" w:styleId="RMHeading1">
    <w:name w:val="RM_Heading 1"/>
    <w:basedOn w:val="Judul1"/>
    <w:next w:val="Normal"/>
    <w:qFormat/>
    <w:pPr>
      <w:pageBreakBefore/>
    </w:pPr>
    <w:rPr>
      <w:sz w:val="32"/>
    </w:rPr>
  </w:style>
  <w:style w:type="paragraph" w:customStyle="1" w:styleId="RMHeading2">
    <w:name w:val="RM_Heading 2"/>
    <w:basedOn w:val="Judul2"/>
    <w:next w:val="Normal"/>
    <w:qFormat/>
    <w:pPr>
      <w:pageBreakBefore/>
    </w:pPr>
    <w:rPr>
      <w:sz w:val="30"/>
    </w:rPr>
  </w:style>
  <w:style w:type="paragraph" w:customStyle="1" w:styleId="RMHeading3">
    <w:name w:val="RM_Heading 3"/>
    <w:basedOn w:val="Judul3"/>
    <w:next w:val="Normal"/>
    <w:qFormat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Normal"/>
    <w:qFormat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qFormat/>
    <w:pPr>
      <w:jc w:val="right"/>
    </w:pPr>
  </w:style>
  <w:style w:type="paragraph" w:customStyle="1" w:styleId="TableSmHeadingCenter">
    <w:name w:val="Table_Sm_Heading_Center"/>
    <w:basedOn w:val="TableSmHeading"/>
    <w:qFormat/>
    <w:pPr>
      <w:jc w:val="center"/>
    </w:pPr>
  </w:style>
  <w:style w:type="paragraph" w:customStyle="1" w:styleId="TitlePageHeader">
    <w:name w:val="TitlePage_Header"/>
    <w:basedOn w:val="Normal"/>
    <w:qFormat/>
    <w:pPr>
      <w:spacing w:before="240" w:after="240"/>
      <w:ind w:left="3240"/>
    </w:pPr>
    <w:rPr>
      <w:b/>
      <w:sz w:val="32"/>
      <w:szCs w:val="32"/>
    </w:rPr>
  </w:style>
  <w:style w:type="paragraph" w:customStyle="1" w:styleId="TitlePageTopBorder">
    <w:name w:val="TitlePage_TopBorder"/>
    <w:basedOn w:val="Normal"/>
    <w:next w:val="Normal"/>
    <w:qFormat/>
    <w:pPr>
      <w:pBdr>
        <w:top w:val="single" w:sz="18" w:space="1" w:color="auto"/>
      </w:pBdr>
      <w:spacing w:before="240" w:after="240"/>
      <w:ind w:left="3240"/>
    </w:pPr>
    <w:rPr>
      <w:rFonts w:ascii="Futura Hv" w:hAnsi="Futura Hv"/>
      <w:sz w:val="32"/>
    </w:rPr>
  </w:style>
  <w:style w:type="character" w:customStyle="1" w:styleId="nodatafound">
    <w:name w:val="nodatafound"/>
    <w:basedOn w:val="FontParagrafDefault"/>
    <w:qFormat/>
  </w:style>
  <w:style w:type="character" w:customStyle="1" w:styleId="HTMLSudahDiformatKAR">
    <w:name w:val="HTML Sudah Diformat KAR"/>
    <w:link w:val="HTMLSudahDiformat"/>
    <w:uiPriority w:val="99"/>
    <w:qFormat/>
    <w:rPr>
      <w:rFonts w:ascii="Courier New" w:hAnsi="Courier New" w:cs="Courier New"/>
    </w:rPr>
  </w:style>
  <w:style w:type="character" w:customStyle="1" w:styleId="x8">
    <w:name w:val="x8"/>
    <w:basedOn w:val="FontParagrafDefault"/>
    <w:qFormat/>
  </w:style>
  <w:style w:type="character" w:customStyle="1" w:styleId="apple-style-span">
    <w:name w:val="apple-style-span"/>
    <w:basedOn w:val="FontParagrafDefault"/>
    <w:qFormat/>
  </w:style>
  <w:style w:type="character" w:customStyle="1" w:styleId="apple-converted-space">
    <w:name w:val="apple-converted-space"/>
    <w:basedOn w:val="FontParagrafDefault"/>
    <w:qFormat/>
  </w:style>
  <w:style w:type="character" w:customStyle="1" w:styleId="afstretchwidth">
    <w:name w:val="afstretchwidth"/>
    <w:basedOn w:val="FontParagrafDefault"/>
    <w:qFormat/>
  </w:style>
  <w:style w:type="character" w:customStyle="1" w:styleId="xd">
    <w:name w:val="xd"/>
    <w:basedOn w:val="FontParagrafDefault"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pafhovertarget">
    <w:name w:val="p_afhovertarget"/>
    <w:basedOn w:val="FontParagrafDefault"/>
    <w:qFormat/>
  </w:style>
  <w:style w:type="character" w:customStyle="1" w:styleId="il">
    <w:name w:val="il"/>
    <w:basedOn w:val="FontParagrafDefault"/>
    <w:qFormat/>
  </w:style>
  <w:style w:type="character" w:customStyle="1" w:styleId="TeksBalonKAR">
    <w:name w:val="Teks Balon KAR"/>
    <w:basedOn w:val="FontParagrafDefault"/>
    <w:link w:val="TeksBalon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chart" Target="charts/chart1.xm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JP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juthi\Application%20Data\Microsoft\Templates\HPGM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Work%20Importnant\Report\HCM_DailyReportPGrafik_j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Work%20Importnant\Report\HCM_DailyReportPGrafik_j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CPU UTILIZATION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Weekly_HW_Utilization!$C$20</c:f>
              <c:strCache>
                <c:ptCount val="1"/>
                <c:pt idx="0">
                  <c:v>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Weekly_HW_Utilization!$B$21:$B$24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Weekly_HW_Utilization!$C$21:$C$24</c:f>
              <c:numCache>
                <c:formatCode>0.00</c:formatCode>
                <c:ptCount val="4"/>
                <c:pt idx="0">
                  <c:v>1.3</c:v>
                </c:pt>
                <c:pt idx="1">
                  <c:v>1.8</c:v>
                </c:pt>
                <c:pt idx="2">
                  <c:v>1</c:v>
                </c:pt>
                <c:pt idx="3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D3-4CB6-A379-BABD651B3614}"/>
            </c:ext>
          </c:extLst>
        </c:ser>
        <c:ser>
          <c:idx val="1"/>
          <c:order val="1"/>
          <c:tx>
            <c:strRef>
              <c:f>Weekly_HW_Utilization!$D$20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Weekly_HW_Utilization!$B$21:$B$24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Weekly_HW_Utilization!$D$21:$D$24</c:f>
              <c:numCache>
                <c:formatCode>0.00</c:formatCode>
                <c:ptCount val="4"/>
                <c:pt idx="0">
                  <c:v>0.23</c:v>
                </c:pt>
                <c:pt idx="1">
                  <c:v>0.21</c:v>
                </c:pt>
                <c:pt idx="2">
                  <c:v>0.23</c:v>
                </c:pt>
                <c:pt idx="3">
                  <c:v>0.43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D3-4CB6-A379-BABD651B3614}"/>
            </c:ext>
          </c:extLst>
        </c:ser>
        <c:ser>
          <c:idx val="2"/>
          <c:order val="2"/>
          <c:tx>
            <c:strRef>
              <c:f>Weekly_HW_Utilization!$E$20</c:f>
              <c:strCache>
                <c:ptCount val="1"/>
                <c:pt idx="0">
                  <c:v>Threshold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Weekly_HW_Utilization!$B$21:$B$24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Weekly_HW_Utilization!$E$21:$E$24</c:f>
              <c:numCache>
                <c:formatCode>General</c:formatCode>
                <c:ptCount val="4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D3-4CB6-A379-BABD651B3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82936736"/>
        <c:axId val="-282935648"/>
      </c:lineChart>
      <c:dateAx>
        <c:axId val="-28293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Collection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35648"/>
        <c:crosses val="autoZero"/>
        <c:auto val="1"/>
        <c:lblOffset val="100"/>
        <c:baseTimeUnit val="days"/>
      </c:dateAx>
      <c:valAx>
        <c:axId val="-28293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Percantage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3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MEMORY UTILIZATION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Weekly_HW_Utilization!$H$20</c:f>
              <c:strCache>
                <c:ptCount val="1"/>
                <c:pt idx="0">
                  <c:v>Max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Weekly_HW_Utilization!$G$21:$G$24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Weekly_HW_Utilization!$H$21:$H$24</c:f>
              <c:numCache>
                <c:formatCode>0.00</c:formatCode>
                <c:ptCount val="4"/>
                <c:pt idx="0">
                  <c:v>61.88</c:v>
                </c:pt>
                <c:pt idx="1">
                  <c:v>61.85</c:v>
                </c:pt>
                <c:pt idx="2">
                  <c:v>86.37</c:v>
                </c:pt>
                <c:pt idx="3">
                  <c:v>85.35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B0-469D-8926-D762A0AB6A46}"/>
            </c:ext>
          </c:extLst>
        </c:ser>
        <c:ser>
          <c:idx val="1"/>
          <c:order val="1"/>
          <c:tx>
            <c:strRef>
              <c:f>Weekly_HW_Utilization!$I$20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Weekly_HW_Utilization!$G$21:$G$24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Weekly_HW_Utilization!$I$21:$I$24</c:f>
              <c:numCache>
                <c:formatCode>0.00</c:formatCode>
                <c:ptCount val="4"/>
                <c:pt idx="0">
                  <c:v>61.6</c:v>
                </c:pt>
                <c:pt idx="1">
                  <c:v>61.73</c:v>
                </c:pt>
                <c:pt idx="2">
                  <c:v>86.24</c:v>
                </c:pt>
                <c:pt idx="3">
                  <c:v>85.21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B0-469D-8926-D762A0AB6A46}"/>
            </c:ext>
          </c:extLst>
        </c:ser>
        <c:ser>
          <c:idx val="2"/>
          <c:order val="2"/>
          <c:tx>
            <c:strRef>
              <c:f>Weekly_HW_Utilization!$J$20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Weekly_HW_Utilization!$G$21:$G$24</c:f>
              <c:numCache>
                <c:formatCode>m/d/yyyy</c:formatCode>
                <c:ptCount val="4"/>
                <c:pt idx="0">
                  <c:v>44206</c:v>
                </c:pt>
                <c:pt idx="1">
                  <c:v>44213</c:v>
                </c:pt>
                <c:pt idx="2">
                  <c:v>44220</c:v>
                </c:pt>
                <c:pt idx="3">
                  <c:v>44227</c:v>
                </c:pt>
              </c:numCache>
            </c:numRef>
          </c:cat>
          <c:val>
            <c:numRef>
              <c:f>Weekly_HW_Utilization!$J$21:$J$24</c:f>
              <c:numCache>
                <c:formatCode>General</c:formatCode>
                <c:ptCount val="4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B0-469D-8926-D762A0AB6A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82944896"/>
        <c:axId val="-282944352"/>
      </c:lineChart>
      <c:dateAx>
        <c:axId val="-28294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Collection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44352"/>
        <c:crosses val="autoZero"/>
        <c:auto val="1"/>
        <c:lblOffset val="100"/>
        <c:baseTimeUnit val="days"/>
      </c:dateAx>
      <c:valAx>
        <c:axId val="-28294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-28294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BAE63A1-8401-448C-91DC-4FF5D8140A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HPGM.dot</Template>
  <TotalTime>0</TotalTime>
  <Pages>11</Pages>
  <Words>927</Words>
  <Characters>5286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Monthly Activity Report</vt:lpstr>
      <vt:lpstr/>
      <vt:lpstr>SLA ACHIEVEMENT REVIEW</vt:lpstr>
      <vt:lpstr>Period: December 2020</vt:lpstr>
      <vt:lpstr>Jakarta, December 2020</vt:lpstr>
      <vt:lpstr/>
      <vt:lpstr>Key Highlights</vt:lpstr>
      <vt:lpstr/>
      <vt:lpstr>Activity Summary</vt:lpstr>
      <vt:lpstr>Change Requests</vt:lpstr>
      <vt:lpstr>Issues</vt:lpstr>
      <vt:lpstr>Activity Service Request</vt:lpstr>
      <vt:lpstr>Routine Maintenance</vt:lpstr>
      <vt:lpstr>Application Availability</vt:lpstr>
      <vt:lpstr/>
      <vt:lpstr>Approval</vt:lpstr>
    </vt:vector>
  </TitlesOfParts>
  <Company>home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Activity Report</dc:title>
  <dc:creator>adhi</dc:creator>
  <cp:lastModifiedBy>irwan sahrul sidik</cp:lastModifiedBy>
  <cp:revision>2</cp:revision>
  <cp:lastPrinted>2018-09-03T01:01:00Z</cp:lastPrinted>
  <dcterms:created xsi:type="dcterms:W3CDTF">2021-03-01T01:29:00Z</dcterms:created>
  <dcterms:modified xsi:type="dcterms:W3CDTF">2021-03-01T01:29:00Z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TLK40/MAR_FEB06/1.0</vt:lpwstr>
  </property>
  <property fmtid="{D5CDD505-2E9C-101B-9397-08002B2CF9AE}" pid="3" name="EID_No">
    <vt:lpwstr>Project ID No</vt:lpwstr>
  </property>
  <property fmtid="{D5CDD505-2E9C-101B-9397-08002B2CF9AE}" pid="4" name="Project_Name">
    <vt:lpwstr>EMS Phase I Maintenance</vt:lpwstr>
  </property>
  <property fmtid="{D5CDD505-2E9C-101B-9397-08002B2CF9AE}" pid="5" name="Project_Acronym">
    <vt:lpwstr>TEMS</vt:lpwstr>
  </property>
  <property fmtid="{D5CDD505-2E9C-101B-9397-08002B2CF9AE}" pid="6" name="Project_Manager">
    <vt:lpwstr>Adrian Sajuthi</vt:lpwstr>
  </property>
  <property fmtid="{D5CDD505-2E9C-101B-9397-08002B2CF9AE}" pid="7" name="Project_Manager_Title">
    <vt:lpwstr>Consultant</vt:lpwstr>
  </property>
  <property fmtid="{D5CDD505-2E9C-101B-9397-08002B2CF9AE}" pid="8" name="Client_Name">
    <vt:lpwstr>Customer Name</vt:lpwstr>
  </property>
  <property fmtid="{D5CDD505-2E9C-101B-9397-08002B2CF9AE}" pid="9" name="DontUpdate">
    <vt:lpwstr>False</vt:lpwstr>
  </property>
  <property fmtid="{D5CDD505-2E9C-101B-9397-08002B2CF9AE}" pid="10" name="Tool_Name">
    <vt:lpwstr>Monthly Activity Report</vt:lpwstr>
  </property>
  <property fmtid="{D5CDD505-2E9C-101B-9397-08002B2CF9AE}" pid="11" name="Version">
    <vt:lpwstr>1</vt:lpwstr>
  </property>
  <property fmtid="{D5CDD505-2E9C-101B-9397-08002B2CF9AE}" pid="12" name="Release_Date">
    <vt:lpwstr>28-Jul-2005</vt:lpwstr>
  </property>
  <property fmtid="{D5CDD505-2E9C-101B-9397-08002B2CF9AE}" pid="13" name="Tool_ID">
    <vt:lpwstr>MAR</vt:lpwstr>
  </property>
  <property fmtid="{D5CDD505-2E9C-101B-9397-08002B2CF9AE}" pid="14" name="Doc_Ver_Num">
    <vt:lpwstr>1.0</vt:lpwstr>
  </property>
  <property fmtid="{D5CDD505-2E9C-101B-9397-08002B2CF9AE}" pid="15" name="Doc_Ver_Date">
    <vt:lpwstr>06/03/06</vt:lpwstr>
  </property>
  <property fmtid="{D5CDD505-2E9C-101B-9397-08002B2CF9AE}" pid="16" name="Review_Method">
    <vt:lpwstr>Review Method</vt:lpwstr>
  </property>
  <property fmtid="{D5CDD505-2E9C-101B-9397-08002B2CF9AE}" pid="17" name="Project_ID_No">
    <vt:lpwstr>P6TLK40N</vt:lpwstr>
  </property>
  <property fmtid="{D5CDD505-2E9C-101B-9397-08002B2CF9AE}" pid="18" name="Customer_Name">
    <vt:lpwstr>PT. Telekomunikasi Selular</vt:lpwstr>
  </property>
  <property fmtid="{D5CDD505-2E9C-101B-9397-08002B2CF9AE}" pid="19" name="ToggleDesignation">
    <vt:lpwstr>  </vt:lpwstr>
  </property>
  <property fmtid="{D5CDD505-2E9C-101B-9397-08002B2CF9AE}" pid="20" name="KSOProductBuildVer">
    <vt:lpwstr>1033-11.2.0.9665</vt:lpwstr>
  </property>
</Properties>
</file>